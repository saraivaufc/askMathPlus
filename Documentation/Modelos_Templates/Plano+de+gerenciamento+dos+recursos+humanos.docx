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03C" w:rsidRDefault="005B003C" w:rsidP="005B003C">
      <w:bookmarkStart w:id="0" w:name="_GoBack"/>
      <w:bookmarkEnd w:id="0"/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5B003C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5B003C" w:rsidRPr="000F71E0" w:rsidRDefault="005B003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5B003C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5B003C" w:rsidRPr="000F71E0" w:rsidRDefault="005B003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5B003C" w:rsidRPr="000F71E0" w:rsidRDefault="005B003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5B003C" w:rsidRPr="000F71E0" w:rsidRDefault="005B003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5B003C" w:rsidRPr="000F71E0" w:rsidRDefault="005B003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5B003C" w:rsidRPr="00C52528" w:rsidTr="00DB19BE">
        <w:trPr>
          <w:trHeight w:val="340"/>
        </w:trPr>
        <w:tc>
          <w:tcPr>
            <w:tcW w:w="737" w:type="dxa"/>
            <w:vAlign w:val="center"/>
          </w:tcPr>
          <w:p w:rsidR="005B003C" w:rsidRPr="00C52528" w:rsidRDefault="005B003C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5B003C" w:rsidRPr="00C52528" w:rsidRDefault="005B003C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5B003C" w:rsidRPr="00C52528" w:rsidRDefault="005B003C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5B003C" w:rsidRPr="00C52528" w:rsidRDefault="005B003C" w:rsidP="00DB19BE">
            <w:pPr>
              <w:pStyle w:val="Verses"/>
            </w:pPr>
          </w:p>
        </w:tc>
      </w:tr>
    </w:tbl>
    <w:p w:rsidR="005B003C" w:rsidRDefault="005B003C" w:rsidP="005B003C"/>
    <w:sdt>
      <w:sdtPr>
        <w:id w:val="1149479137"/>
        <w:docPartObj>
          <w:docPartGallery w:val="Table of Contents"/>
          <w:docPartUnique/>
        </w:docPartObj>
      </w:sdtPr>
      <w:sdtEndPr>
        <w:rPr>
          <w:rFonts w:ascii="Calibri" w:eastAsiaTheme="minorHAnsi" w:hAnsi="Calibri" w:cstheme="minorBidi"/>
          <w:b/>
          <w:bCs/>
          <w:color w:val="auto"/>
          <w:sz w:val="22"/>
          <w:szCs w:val="22"/>
          <w:lang w:eastAsia="en-US"/>
        </w:rPr>
      </w:sdtEndPr>
      <w:sdtContent>
        <w:p w:rsidR="00AD2716" w:rsidRDefault="00AD2716">
          <w:pPr>
            <w:pStyle w:val="TOCHeading"/>
          </w:pPr>
          <w:r>
            <w:t>Sumário</w:t>
          </w:r>
        </w:p>
        <w:p w:rsidR="00AD2716" w:rsidRDefault="00AD2716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958161" w:history="1">
            <w:r w:rsidRPr="008F44F1">
              <w:rPr>
                <w:rStyle w:val="Hyperlink"/>
                <w:noProof/>
              </w:rPr>
              <w:t>Objetivo do Plano de gerenciamento dos 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16" w:rsidRDefault="00AD2716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8162" w:history="1">
            <w:r w:rsidRPr="008F44F1">
              <w:rPr>
                <w:rStyle w:val="Hyperlink"/>
                <w:noProof/>
              </w:rPr>
              <w:t>Método de gerenciamento dos 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16" w:rsidRDefault="00AD2716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163" w:history="1">
            <w:r w:rsidRPr="008F44F1">
              <w:rPr>
                <w:rStyle w:val="Hyperlink"/>
                <w:noProof/>
              </w:rPr>
              <w:t>Processos de 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16" w:rsidRDefault="00AD2716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164" w:history="1">
            <w:r w:rsidRPr="008F44F1">
              <w:rPr>
                <w:rStyle w:val="Hyperlink"/>
                <w:noProof/>
              </w:rPr>
              <w:t>Documentos padronizados de 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16" w:rsidRDefault="00AD2716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165" w:history="1">
            <w:r w:rsidRPr="008F44F1">
              <w:rPr>
                <w:rStyle w:val="Hyperlink"/>
                <w:noProof/>
              </w:rPr>
              <w:t>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16" w:rsidRDefault="00AD2716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166" w:history="1">
            <w:r w:rsidRPr="008F44F1">
              <w:rPr>
                <w:rStyle w:val="Hyperlink"/>
                <w:noProof/>
              </w:rPr>
              <w:t>Organograma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16" w:rsidRDefault="00AD2716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167" w:history="1">
            <w:r w:rsidRPr="008F44F1">
              <w:rPr>
                <w:rStyle w:val="Hyperlink"/>
                <w:noProof/>
              </w:rPr>
              <w:t>Papéis e Responsabilidades da Equipe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16" w:rsidRDefault="00AD2716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8168" w:history="1">
            <w:r w:rsidRPr="008F44F1">
              <w:rPr>
                <w:rStyle w:val="Hyperlink"/>
                <w:noProof/>
              </w:rPr>
              <w:t>Plano de gerenciamento de pessoal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16" w:rsidRDefault="00AD2716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169" w:history="1">
            <w:r w:rsidRPr="008F44F1">
              <w:rPr>
                <w:rStyle w:val="Hyperlink"/>
                <w:noProof/>
              </w:rPr>
              <w:t>Mobilização do pessoal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16" w:rsidRDefault="00AD2716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170" w:history="1">
            <w:r w:rsidRPr="008F44F1">
              <w:rPr>
                <w:rStyle w:val="Hyperlink"/>
                <w:noProof/>
              </w:rPr>
              <w:t>Calendários dos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16" w:rsidRDefault="00AD2716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171" w:history="1">
            <w:r w:rsidRPr="008F44F1">
              <w:rPr>
                <w:rStyle w:val="Hyperlink"/>
                <w:noProof/>
              </w:rPr>
              <w:t>Plano de liberação de pessoal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16" w:rsidRDefault="00AD2716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172" w:history="1">
            <w:r w:rsidRPr="008F44F1">
              <w:rPr>
                <w:rStyle w:val="Hyperlink"/>
                <w:noProof/>
              </w:rPr>
              <w:t>Necessidades de treinamento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16" w:rsidRDefault="00AD2716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173" w:history="1">
            <w:r w:rsidRPr="008F44F1">
              <w:rPr>
                <w:rStyle w:val="Hyperlink"/>
                <w:noProof/>
              </w:rPr>
              <w:t>Reconhecimento e recompensas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16" w:rsidRDefault="00AD2716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174" w:history="1">
            <w:r w:rsidRPr="008F44F1">
              <w:rPr>
                <w:rStyle w:val="Hyperlink"/>
                <w:noProof/>
              </w:rPr>
              <w:t>Conformidade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16" w:rsidRDefault="00AD2716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175" w:history="1">
            <w:r w:rsidRPr="008F44F1">
              <w:rPr>
                <w:rStyle w:val="Hyperlink"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16" w:rsidRDefault="00AD2716">
          <w:r>
            <w:rPr>
              <w:b/>
              <w:bCs/>
            </w:rPr>
            <w:fldChar w:fldCharType="end"/>
          </w:r>
        </w:p>
      </w:sdtContent>
    </w:sdt>
    <w:p w:rsidR="005B003C" w:rsidRDefault="005B003C" w:rsidP="005B003C"/>
    <w:p w:rsidR="00DF7148" w:rsidRDefault="00DF7148" w:rsidP="00DF7148"/>
    <w:p w:rsidR="00DF7148" w:rsidRDefault="00DF7148" w:rsidP="00DF7148">
      <w:pPr>
        <w:pStyle w:val="Heading3"/>
        <w:sectPr w:rsidR="00DF7148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F7148" w:rsidRPr="00D2767E" w:rsidRDefault="00DF7148" w:rsidP="00DF7148">
      <w:pPr>
        <w:pStyle w:val="Heading1"/>
      </w:pPr>
      <w:bookmarkStart w:id="1" w:name="_Toc353742489"/>
      <w:bookmarkStart w:id="2" w:name="_Toc404958161"/>
      <w:r>
        <w:lastRenderedPageBreak/>
        <w:t xml:space="preserve">Objetivo do </w:t>
      </w:r>
      <w:r w:rsidR="00C945A9">
        <w:t>Plano de gerenciamento dos recursos humanos</w:t>
      </w:r>
      <w:bookmarkEnd w:id="1"/>
      <w:bookmarkEnd w:id="2"/>
    </w:p>
    <w:p w:rsidR="00DF7148" w:rsidRPr="000D27B6" w:rsidRDefault="00DF7148" w:rsidP="00AD2716">
      <w:pPr>
        <w:pStyle w:val="Comments"/>
      </w:pPr>
      <w:r w:rsidRPr="00DB4077">
        <w:rPr>
          <w:rFonts w:cs="Arial"/>
        </w:rPr>
        <w:t xml:space="preserve">[Descreva </w:t>
      </w:r>
      <w:r w:rsidRPr="004F1047">
        <w:rPr>
          <w:rFonts w:cs="Arial"/>
        </w:rPr>
        <w:t xml:space="preserve">o objetivo do </w:t>
      </w:r>
      <w:r w:rsidR="00C945A9">
        <w:rPr>
          <w:rFonts w:cs="Arial"/>
        </w:rPr>
        <w:t>Plano de gerenciamento dos recursos humanos</w:t>
      </w:r>
      <w:r w:rsidRPr="00DB4077">
        <w:rPr>
          <w:rFonts w:cs="Arial"/>
        </w:rPr>
        <w:t>]</w:t>
      </w:r>
      <w:r>
        <w:rPr>
          <w:rFonts w:cs="Arial"/>
        </w:rPr>
        <w:t>.</w:t>
      </w:r>
    </w:p>
    <w:p w:rsidR="00DF7148" w:rsidRDefault="00DF7148" w:rsidP="00DF7148">
      <w:pPr>
        <w:rPr>
          <w:rFonts w:cs="Arial"/>
        </w:rPr>
      </w:pPr>
      <w:r>
        <w:t xml:space="preserve">O </w:t>
      </w:r>
      <w:r w:rsidR="00C945A9">
        <w:t>Plano de gerenciamento dos recursos humanos</w:t>
      </w:r>
      <w:r>
        <w:t xml:space="preserve"> </w:t>
      </w:r>
      <w:r w:rsidR="0082721B" w:rsidRPr="0082721B">
        <w:t>fornece orientação sobre como os recursos humanos do projeto devem ser definidos, mobilizados, gerenciados, controlados e, por fim, liberados.</w:t>
      </w:r>
    </w:p>
    <w:p w:rsidR="00DF7148" w:rsidRPr="00D2767E" w:rsidRDefault="00DF7148" w:rsidP="00DF7148">
      <w:pPr>
        <w:rPr>
          <w:rFonts w:cs="Arial"/>
        </w:rPr>
      </w:pPr>
    </w:p>
    <w:p w:rsidR="00DF7148" w:rsidRPr="00325F53" w:rsidRDefault="00DF7148" w:rsidP="00DF7148">
      <w:pPr>
        <w:pStyle w:val="Heading1"/>
      </w:pPr>
      <w:bookmarkStart w:id="3" w:name="_Toc353742490"/>
      <w:bookmarkStart w:id="4" w:name="_Toc67755726"/>
      <w:bookmarkStart w:id="5" w:name="_Toc404958162"/>
      <w:r w:rsidRPr="00325F53">
        <w:t xml:space="preserve">Método de </w:t>
      </w:r>
      <w:r>
        <w:t>g</w:t>
      </w:r>
      <w:r w:rsidRPr="00325F53">
        <w:t xml:space="preserve">erenciamento </w:t>
      </w:r>
      <w:r w:rsidR="00583F46">
        <w:t>dos Recursos Humanos</w:t>
      </w:r>
      <w:bookmarkEnd w:id="3"/>
      <w:bookmarkEnd w:id="5"/>
      <w:r w:rsidRPr="00325F53">
        <w:t xml:space="preserve"> </w:t>
      </w:r>
      <w:bookmarkEnd w:id="4"/>
    </w:p>
    <w:p w:rsidR="00DF7148" w:rsidRPr="00325F53" w:rsidRDefault="00DF7148" w:rsidP="00AD2716">
      <w:pPr>
        <w:pStyle w:val="Comments"/>
      </w:pPr>
      <w:r w:rsidRPr="00325F53">
        <w:rPr>
          <w:rFonts w:cs="Arial"/>
        </w:rPr>
        <w:t>[Use as seções seguinte</w:t>
      </w:r>
      <w:r>
        <w:rPr>
          <w:rFonts w:cs="Arial"/>
        </w:rPr>
        <w:t xml:space="preserve">s para </w:t>
      </w:r>
      <w:r w:rsidRPr="00325F53">
        <w:rPr>
          <w:rFonts w:cs="Arial"/>
        </w:rPr>
        <w:t>identi</w:t>
      </w:r>
      <w:r>
        <w:rPr>
          <w:rFonts w:cs="Arial"/>
        </w:rPr>
        <w:t>ficar os componentes do</w:t>
      </w:r>
      <w:r w:rsidRPr="00325F53">
        <w:rPr>
          <w:rFonts w:cs="Arial"/>
        </w:rPr>
        <w:t xml:space="preserve"> </w:t>
      </w:r>
      <w:r w:rsidR="00C945A9">
        <w:rPr>
          <w:rFonts w:cs="Arial"/>
        </w:rPr>
        <w:t>Plano de gerenciamento dos recursos humanos</w:t>
      </w:r>
      <w:r>
        <w:rPr>
          <w:rFonts w:cs="Arial"/>
        </w:rPr>
        <w:t xml:space="preserve"> </w:t>
      </w:r>
      <w:r w:rsidRPr="00325F53">
        <w:rPr>
          <w:rFonts w:cs="Arial"/>
        </w:rPr>
        <w:t>o</w:t>
      </w:r>
      <w:r>
        <w:rPr>
          <w:rFonts w:cs="Arial"/>
        </w:rPr>
        <w:t>u</w:t>
      </w:r>
      <w:r w:rsidRPr="00325F53">
        <w:rPr>
          <w:rFonts w:cs="Arial"/>
        </w:rPr>
        <w:t xml:space="preserve"> modif</w:t>
      </w:r>
      <w:r>
        <w:rPr>
          <w:rFonts w:cs="Arial"/>
        </w:rPr>
        <w:t xml:space="preserve">ique-as para encontrar suas </w:t>
      </w:r>
      <w:r w:rsidR="00AD2716">
        <w:rPr>
          <w:rFonts w:cs="Arial"/>
        </w:rPr>
        <w:t>necessidades</w:t>
      </w:r>
      <w:r w:rsidR="00AD2716" w:rsidRPr="00325F53">
        <w:rPr>
          <w:rFonts w:cs="Arial"/>
        </w:rPr>
        <w:t>. ]</w:t>
      </w:r>
    </w:p>
    <w:p w:rsidR="00DF7148" w:rsidRPr="00325F53" w:rsidRDefault="00DF7148" w:rsidP="00DF7148">
      <w:pPr>
        <w:rPr>
          <w:rFonts w:cs="Arial"/>
        </w:rPr>
      </w:pPr>
    </w:p>
    <w:p w:rsidR="00DF7148" w:rsidRPr="00325F53" w:rsidRDefault="00DF7148" w:rsidP="00DF7148">
      <w:r w:rsidRPr="00325F53">
        <w:t xml:space="preserve">Gerenciar </w:t>
      </w:r>
      <w:r w:rsidR="00583F46">
        <w:t>os Recursos Humanos</w:t>
      </w:r>
      <w:r>
        <w:t xml:space="preserve"> </w:t>
      </w:r>
      <w:r w:rsidRPr="00325F53">
        <w:t>do projeto requ</w:t>
      </w:r>
      <w:r>
        <w:t>e</w:t>
      </w:r>
      <w:r w:rsidRPr="00325F53">
        <w:t>r</w:t>
      </w:r>
      <w:r>
        <w:t xml:space="preserve"> um </w:t>
      </w:r>
      <w:r w:rsidR="00C945A9">
        <w:t>Plano de gerenciamento dos recursos humanos</w:t>
      </w:r>
      <w:r w:rsidRPr="00DB4077">
        <w:t xml:space="preserve"> </w:t>
      </w:r>
      <w:r>
        <w:t>aprovado</w:t>
      </w:r>
      <w:r w:rsidRPr="00325F53">
        <w:t xml:space="preserve"> </w:t>
      </w:r>
      <w:r>
        <w:t xml:space="preserve">englobando os principais processos de </w:t>
      </w:r>
      <w:r w:rsidR="00583F46">
        <w:t>Recursos Humanos</w:t>
      </w:r>
      <w:r>
        <w:t xml:space="preserve"> definidos abaixo.</w:t>
      </w:r>
      <w:r w:rsidRPr="00325F53">
        <w:t xml:space="preserve"> O </w:t>
      </w:r>
      <w:r w:rsidR="00C945A9">
        <w:t>Plano de gerenciamento dos recursos humanos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 xml:space="preserve">para </w:t>
      </w:r>
      <w:r w:rsidR="0082721B" w:rsidRPr="0082721B">
        <w:t>determinar e identificar recursos humanos com as habilidades necessárias para o êxito do projeto</w:t>
      </w:r>
      <w:r w:rsidRPr="00325F53">
        <w:t xml:space="preserve"> e</w:t>
      </w:r>
      <w:r>
        <w:t xml:space="preserve"> orientar a equipe do projeto sobre como os processos de </w:t>
      </w:r>
      <w:r w:rsidR="00583F46">
        <w:t>Recursos Humanos</w:t>
      </w:r>
      <w:r>
        <w:t xml:space="preserve"> serão executados.</w:t>
      </w:r>
    </w:p>
    <w:p w:rsidR="00DF7148" w:rsidRPr="00325F53" w:rsidRDefault="00DF7148" w:rsidP="00DF7148"/>
    <w:p w:rsidR="00DF7148" w:rsidRDefault="00DF7148" w:rsidP="00DF7148">
      <w:pPr>
        <w:pStyle w:val="Heading2"/>
      </w:pPr>
      <w:bookmarkStart w:id="6" w:name="_Toc353742491"/>
      <w:bookmarkStart w:id="7" w:name="_Toc404958163"/>
      <w:r>
        <w:t xml:space="preserve">Processos de </w:t>
      </w:r>
      <w:r w:rsidR="00583F46">
        <w:t>Recursos Humanos</w:t>
      </w:r>
      <w:bookmarkEnd w:id="6"/>
      <w:bookmarkEnd w:id="7"/>
    </w:p>
    <w:p w:rsidR="00DF7148" w:rsidRDefault="00DF7148" w:rsidP="00DF7148"/>
    <w:p w:rsidR="00DF7148" w:rsidRPr="00894132" w:rsidRDefault="00461B02" w:rsidP="00DF7148">
      <w:r w:rsidRPr="00461B02">
        <w:t>Mobilizar a equipe do projeto</w:t>
      </w:r>
    </w:p>
    <w:p w:rsidR="00DF7148" w:rsidRPr="00894132" w:rsidRDefault="00DF7148" w:rsidP="00DF7148">
      <w:pPr>
        <w:ind w:left="720"/>
        <w:rPr>
          <w:bCs/>
        </w:rPr>
      </w:pPr>
      <w:r>
        <w:rPr>
          <w:bCs/>
        </w:rPr>
        <w:t>P</w:t>
      </w:r>
      <w:r w:rsidRPr="00DB4077">
        <w:rPr>
          <w:bCs/>
        </w:rPr>
        <w:t xml:space="preserve">rocesso de </w:t>
      </w:r>
      <w:r w:rsidR="00461B02" w:rsidRPr="00461B02">
        <w:rPr>
          <w:bCs/>
        </w:rPr>
        <w:t>confirmação da disponibilidade dos recursos humanos e obtenção da equipe necessária para concluir as designações do projeto</w:t>
      </w:r>
      <w:r w:rsidRPr="002B0527">
        <w:rPr>
          <w:bCs/>
        </w:rPr>
        <w:t>.</w:t>
      </w:r>
    </w:p>
    <w:p w:rsidR="00DF7148" w:rsidRPr="00894132" w:rsidRDefault="00DF7148" w:rsidP="00DF7148">
      <w:pPr>
        <w:rPr>
          <w:bCs/>
        </w:rPr>
      </w:pPr>
    </w:p>
    <w:p w:rsidR="00DF7148" w:rsidRPr="00894132" w:rsidRDefault="00461B02" w:rsidP="00DF7148">
      <w:r w:rsidRPr="00461B02">
        <w:t>Desenvolver a equipe do projeto</w:t>
      </w:r>
    </w:p>
    <w:p w:rsidR="00DF7148" w:rsidRPr="00894132" w:rsidRDefault="00DF7148" w:rsidP="00DF7148">
      <w:pPr>
        <w:ind w:left="720"/>
      </w:pPr>
      <w:r>
        <w:t xml:space="preserve">Processo de </w:t>
      </w:r>
      <w:r w:rsidR="00461B02" w:rsidRPr="00461B02">
        <w:t>melhoria de competências, interação da equipe e ambiente global da equipe para aprimorar o desempenho do projeto</w:t>
      </w:r>
      <w:r>
        <w:t>.</w:t>
      </w:r>
      <w:r w:rsidRPr="00894132">
        <w:t xml:space="preserve"> </w:t>
      </w:r>
    </w:p>
    <w:p w:rsidR="00DF7148" w:rsidRPr="00894132" w:rsidRDefault="00DF7148" w:rsidP="00DF7148"/>
    <w:p w:rsidR="00DF7148" w:rsidRPr="00894132" w:rsidRDefault="00461B02" w:rsidP="00DF7148">
      <w:r w:rsidRPr="00461B02">
        <w:t>Gerenciar a equipe do projeto</w:t>
      </w:r>
    </w:p>
    <w:p w:rsidR="00DF7148" w:rsidRPr="00894132" w:rsidRDefault="00DF7148" w:rsidP="00461B02">
      <w:pPr>
        <w:ind w:left="720"/>
      </w:pPr>
      <w:r>
        <w:t xml:space="preserve">Processo de </w:t>
      </w:r>
      <w:r w:rsidR="00461B02" w:rsidRPr="00461B02">
        <w:t>acompanhar o desempenho de membros da equipe, fornecer feedback, resolver questões e gerenciar mudanças para otimizar o desempenho do projeto</w:t>
      </w:r>
      <w:r>
        <w:t>.</w:t>
      </w:r>
    </w:p>
    <w:p w:rsidR="008843C9" w:rsidRDefault="008843C9" w:rsidP="003D377B"/>
    <w:p w:rsidR="008843C9" w:rsidRDefault="008843C9" w:rsidP="003D377B"/>
    <w:p w:rsidR="008C2C80" w:rsidRPr="00AA21AD" w:rsidRDefault="008C2C80" w:rsidP="008C2C80">
      <w:pPr>
        <w:pStyle w:val="Heading2"/>
      </w:pPr>
      <w:bookmarkStart w:id="8" w:name="_Toc323118142"/>
      <w:bookmarkStart w:id="9" w:name="_Toc353742492"/>
      <w:bookmarkStart w:id="10" w:name="_Toc404958164"/>
      <w:r w:rsidRPr="00795700">
        <w:t xml:space="preserve">Documentos padronizados de </w:t>
      </w:r>
      <w:r>
        <w:t>recursos humanos</w:t>
      </w:r>
      <w:bookmarkEnd w:id="8"/>
      <w:bookmarkEnd w:id="9"/>
      <w:bookmarkEnd w:id="10"/>
    </w:p>
    <w:p w:rsidR="008C2C80" w:rsidRPr="00AA21AD" w:rsidRDefault="008C2C80" w:rsidP="00AD2716">
      <w:pPr>
        <w:pStyle w:val="Comments"/>
      </w:pPr>
      <w:r w:rsidRPr="00AA21AD">
        <w:t>[</w:t>
      </w:r>
      <w:r>
        <w:t>Descreva os d</w:t>
      </w:r>
      <w:r w:rsidRPr="00795700">
        <w:t xml:space="preserve">ocumentos padronizados </w:t>
      </w:r>
      <w:r>
        <w:t xml:space="preserve">a serem usadas nos processos das aquisições. Indique onde estão armazenados, como serão usados, e os responsáveis </w:t>
      </w:r>
      <w:r w:rsidR="00AD2716">
        <w:t>envolvidos. ]</w:t>
      </w:r>
    </w:p>
    <w:p w:rsidR="008C2C80" w:rsidRPr="0080697D" w:rsidRDefault="008C2C80" w:rsidP="008C2C80">
      <w:pPr>
        <w:pStyle w:val="Descrio"/>
        <w:rPr>
          <w:sz w:val="20"/>
          <w:lang w:val="pt-BR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4536"/>
        <w:gridCol w:w="1701"/>
      </w:tblGrid>
      <w:tr w:rsidR="008C2C80" w:rsidRPr="0080697D" w:rsidTr="0023455C">
        <w:trPr>
          <w:trHeight w:val="432"/>
        </w:trPr>
        <w:tc>
          <w:tcPr>
            <w:tcW w:w="2660" w:type="dxa"/>
            <w:shd w:val="clear" w:color="auto" w:fill="DBE5F1" w:themeFill="accent1" w:themeFillTint="33"/>
            <w:vAlign w:val="center"/>
          </w:tcPr>
          <w:p w:rsidR="008C2C80" w:rsidRPr="0080697D" w:rsidRDefault="008C2C80" w:rsidP="0023455C">
            <w:pPr>
              <w:rPr>
                <w:szCs w:val="20"/>
              </w:rPr>
            </w:pPr>
            <w:r w:rsidRPr="0080697D">
              <w:rPr>
                <w:szCs w:val="20"/>
              </w:rPr>
              <w:t>Documento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:rsidR="008C2C80" w:rsidRPr="0080697D" w:rsidRDefault="008C2C80" w:rsidP="0023455C">
            <w:pPr>
              <w:rPr>
                <w:szCs w:val="20"/>
              </w:rPr>
            </w:pPr>
            <w:r w:rsidRPr="0080697D">
              <w:rPr>
                <w:szCs w:val="20"/>
              </w:rPr>
              <w:t>Descrição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8C2C80" w:rsidRPr="0080697D" w:rsidRDefault="008C2C80" w:rsidP="0023455C">
            <w:pPr>
              <w:rPr>
                <w:szCs w:val="20"/>
              </w:rPr>
            </w:pPr>
            <w:r w:rsidRPr="0080697D">
              <w:rPr>
                <w:szCs w:val="20"/>
              </w:rPr>
              <w:t>Template</w:t>
            </w: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</w:tbl>
    <w:p w:rsidR="008C2C80" w:rsidRDefault="008C2C80" w:rsidP="008C2C80"/>
    <w:p w:rsidR="00790628" w:rsidRPr="00AA21AD" w:rsidRDefault="00790628" w:rsidP="00790628">
      <w:pPr>
        <w:pStyle w:val="Heading2"/>
      </w:pPr>
      <w:bookmarkStart w:id="11" w:name="_Toc322452413"/>
      <w:bookmarkStart w:id="12" w:name="_Toc327554432"/>
      <w:bookmarkStart w:id="13" w:name="_Toc353742493"/>
      <w:bookmarkStart w:id="14" w:name="_Toc404958165"/>
      <w:r w:rsidRPr="00AA21AD">
        <w:lastRenderedPageBreak/>
        <w:t>Ferramentas</w:t>
      </w:r>
      <w:bookmarkEnd w:id="11"/>
      <w:bookmarkEnd w:id="12"/>
      <w:bookmarkEnd w:id="13"/>
      <w:bookmarkEnd w:id="14"/>
    </w:p>
    <w:p w:rsidR="00790628" w:rsidRPr="00AA21AD" w:rsidRDefault="00790628" w:rsidP="00AD2716">
      <w:pPr>
        <w:pStyle w:val="Comments"/>
      </w:pPr>
      <w:r w:rsidRPr="00AA21AD">
        <w:t>[</w:t>
      </w:r>
      <w:r>
        <w:t>Descreve as</w:t>
      </w:r>
      <w:r w:rsidRPr="00AA21AD">
        <w:t xml:space="preserve"> </w:t>
      </w:r>
      <w:r>
        <w:t>ferramentas</w:t>
      </w:r>
      <w:r w:rsidRPr="00AA21AD">
        <w:t xml:space="preserve"> </w:t>
      </w:r>
      <w:r>
        <w:t xml:space="preserve">que o projeto empregará nos processos descritos neste plano, como serão usadas e seu </w:t>
      </w:r>
      <w:r w:rsidR="00AD2716">
        <w:t>responsável. ]</w:t>
      </w:r>
    </w:p>
    <w:p w:rsidR="00790628" w:rsidRPr="00AA21AD" w:rsidRDefault="00790628" w:rsidP="00AD2716">
      <w:pPr>
        <w:pStyle w:val="Comments"/>
      </w:pPr>
    </w:p>
    <w:p w:rsidR="00790628" w:rsidRDefault="00790628" w:rsidP="00790628"/>
    <w:p w:rsidR="00790628" w:rsidRDefault="00790628" w:rsidP="00790628"/>
    <w:p w:rsidR="008C2C80" w:rsidRPr="00894132" w:rsidRDefault="008C2C80" w:rsidP="008C2C80"/>
    <w:p w:rsidR="00154400" w:rsidRDefault="00154400" w:rsidP="00154400">
      <w:pPr>
        <w:pStyle w:val="Heading2"/>
      </w:pPr>
      <w:bookmarkStart w:id="15" w:name="_Toc353742494"/>
      <w:bookmarkStart w:id="16" w:name="_Toc319340146"/>
      <w:bookmarkStart w:id="17" w:name="_Toc323118143"/>
      <w:bookmarkStart w:id="18" w:name="_Toc404958166"/>
      <w:r w:rsidRPr="00790628">
        <w:t>Organograma do projeto</w:t>
      </w:r>
      <w:bookmarkEnd w:id="15"/>
      <w:bookmarkEnd w:id="18"/>
    </w:p>
    <w:p w:rsidR="00154400" w:rsidRDefault="00154400" w:rsidP="00AD2716">
      <w:pPr>
        <w:pStyle w:val="Comments"/>
      </w:pPr>
      <w:r>
        <w:t>[E</w:t>
      </w:r>
      <w:r w:rsidRPr="00790628">
        <w:t xml:space="preserve">xibição gráfica dos membros da equipe do projeto e suas relações </w:t>
      </w:r>
      <w:r w:rsidR="00AD2716" w:rsidRPr="00790628">
        <w:t>hierárquicas</w:t>
      </w:r>
      <w:r w:rsidR="00AD2716">
        <w:t>. ]</w:t>
      </w:r>
    </w:p>
    <w:p w:rsidR="00154400" w:rsidRDefault="00154400" w:rsidP="00154400"/>
    <w:p w:rsidR="00154400" w:rsidRDefault="00154400" w:rsidP="00154400"/>
    <w:p w:rsidR="008C2C80" w:rsidRDefault="000B3E4E" w:rsidP="008C2C80">
      <w:pPr>
        <w:pStyle w:val="Heading2"/>
      </w:pPr>
      <w:bookmarkStart w:id="19" w:name="_Toc353742495"/>
      <w:bookmarkStart w:id="20" w:name="_Toc404958167"/>
      <w:r>
        <w:t xml:space="preserve">Papéis e </w:t>
      </w:r>
      <w:r w:rsidR="008C2C80" w:rsidRPr="00D56105">
        <w:t xml:space="preserve">Responsabilidades </w:t>
      </w:r>
      <w:r w:rsidR="008C2C80">
        <w:t>d</w:t>
      </w:r>
      <w:r w:rsidR="008C2C80" w:rsidRPr="00D56105">
        <w:t>a Equipe d</w:t>
      </w:r>
      <w:r w:rsidR="008C2C80">
        <w:t>o Projeto</w:t>
      </w:r>
      <w:bookmarkEnd w:id="16"/>
      <w:bookmarkEnd w:id="17"/>
      <w:bookmarkEnd w:id="19"/>
      <w:bookmarkEnd w:id="20"/>
    </w:p>
    <w:p w:rsidR="00087A16" w:rsidRDefault="008C2C80" w:rsidP="00AD2716">
      <w:pPr>
        <w:pStyle w:val="Comments"/>
      </w:pPr>
      <w:r w:rsidRPr="00AA21AD">
        <w:t>[</w:t>
      </w:r>
      <w:r>
        <w:t xml:space="preserve">Descreva </w:t>
      </w:r>
      <w:r w:rsidR="00790628">
        <w:t xml:space="preserve">os </w:t>
      </w:r>
      <w:r w:rsidR="000B3E4E">
        <w:t xml:space="preserve">papéis e </w:t>
      </w:r>
      <w:r w:rsidR="003D383E">
        <w:t xml:space="preserve">suas </w:t>
      </w:r>
      <w:r>
        <w:t>responsabilidades</w:t>
      </w:r>
      <w:r w:rsidR="003D383E">
        <w:t>, competências e autoridade</w:t>
      </w:r>
      <w:r>
        <w:t xml:space="preserve"> </w:t>
      </w:r>
      <w:r w:rsidR="00087A16">
        <w:t xml:space="preserve">necessárias </w:t>
      </w:r>
      <w:r w:rsidR="000B3E4E">
        <w:t xml:space="preserve">para concluir </w:t>
      </w:r>
      <w:r>
        <w:t>o projeto</w:t>
      </w:r>
      <w:r w:rsidR="00790628">
        <w:t>;</w:t>
      </w:r>
      <w:r w:rsidR="00087A16">
        <w:t xml:space="preserve"> onde:</w:t>
      </w:r>
    </w:p>
    <w:p w:rsidR="00087A16" w:rsidRPr="00087A16" w:rsidRDefault="00087A16" w:rsidP="00AD2716">
      <w:pPr>
        <w:pStyle w:val="Comments"/>
      </w:pPr>
      <w:r w:rsidRPr="00087A16">
        <w:t xml:space="preserve">Papel: designação que descreve a parte de um projeto pela qual uma pessoa é responsável e responde pelos resultados. </w:t>
      </w:r>
    </w:p>
    <w:p w:rsidR="00087A16" w:rsidRPr="00087A16" w:rsidRDefault="00087A16" w:rsidP="00AD2716">
      <w:pPr>
        <w:pStyle w:val="Comments"/>
      </w:pPr>
      <w:r w:rsidRPr="00087A16">
        <w:t>Responsabilidade: trabalho que se espera que um membro da equipe do projeto execute para concluir as atividades do projeto.</w:t>
      </w:r>
    </w:p>
    <w:p w:rsidR="00087A16" w:rsidRPr="00087A16" w:rsidRDefault="00087A16" w:rsidP="00AD2716">
      <w:pPr>
        <w:pStyle w:val="Comments"/>
      </w:pPr>
      <w:r w:rsidRPr="00087A16">
        <w:t>Autoridade: direito de aplicar recursos do projeto, tomar decisões e aprova</w:t>
      </w:r>
      <w:r w:rsidR="00790628">
        <w:t>r</w:t>
      </w:r>
      <w:r w:rsidRPr="00087A16">
        <w:t>.</w:t>
      </w:r>
    </w:p>
    <w:p w:rsidR="00087A16" w:rsidRDefault="00087A16" w:rsidP="00AD2716">
      <w:pPr>
        <w:pStyle w:val="Comments"/>
      </w:pPr>
      <w:r w:rsidRPr="00087A16">
        <w:t>Competência: habilidade e capacidade necessária para concluir atividades do projeto.</w:t>
      </w:r>
    </w:p>
    <w:p w:rsidR="00790628" w:rsidRDefault="00790628" w:rsidP="00AD2716">
      <w:pPr>
        <w:pStyle w:val="Comments"/>
      </w:pPr>
      <w:r>
        <w:t>]</w:t>
      </w:r>
    </w:p>
    <w:p w:rsidR="008C2C80" w:rsidRPr="0033433F" w:rsidRDefault="008C2C80" w:rsidP="008C2C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4"/>
        <w:gridCol w:w="3458"/>
        <w:gridCol w:w="2445"/>
        <w:gridCol w:w="2445"/>
      </w:tblGrid>
      <w:tr w:rsidR="003D383E" w:rsidRPr="0000794C" w:rsidTr="003D383E">
        <w:trPr>
          <w:trHeight w:val="432"/>
        </w:trPr>
        <w:tc>
          <w:tcPr>
            <w:tcW w:w="1614" w:type="dxa"/>
            <w:shd w:val="clear" w:color="auto" w:fill="DBE5F1" w:themeFill="accent1" w:themeFillTint="33"/>
            <w:vAlign w:val="center"/>
          </w:tcPr>
          <w:p w:rsidR="003D383E" w:rsidRPr="0000794C" w:rsidRDefault="003D383E" w:rsidP="0023455C">
            <w:r>
              <w:t>Papel</w:t>
            </w:r>
          </w:p>
        </w:tc>
        <w:tc>
          <w:tcPr>
            <w:tcW w:w="3458" w:type="dxa"/>
            <w:shd w:val="clear" w:color="auto" w:fill="DBE5F1" w:themeFill="accent1" w:themeFillTint="33"/>
            <w:vAlign w:val="center"/>
          </w:tcPr>
          <w:p w:rsidR="003D383E" w:rsidRPr="0000794C" w:rsidRDefault="003D383E" w:rsidP="0023455C">
            <w:r>
              <w:t>Responsabilidades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:rsidR="003D383E" w:rsidRDefault="003D383E" w:rsidP="003D383E">
            <w:r>
              <w:t>Competências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:rsidR="003D383E" w:rsidRDefault="003D383E" w:rsidP="003D383E">
            <w:r>
              <w:t>Autoridade</w:t>
            </w:r>
          </w:p>
        </w:tc>
      </w:tr>
      <w:tr w:rsidR="003D383E" w:rsidTr="003D383E">
        <w:tc>
          <w:tcPr>
            <w:tcW w:w="1614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</w:tr>
      <w:tr w:rsidR="003D383E" w:rsidTr="003D383E">
        <w:tc>
          <w:tcPr>
            <w:tcW w:w="1614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</w:tr>
      <w:tr w:rsidR="003D383E" w:rsidTr="003D383E">
        <w:tc>
          <w:tcPr>
            <w:tcW w:w="1614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</w:tr>
    </w:tbl>
    <w:p w:rsidR="008C2C80" w:rsidRDefault="008C2C80" w:rsidP="008C2C80"/>
    <w:p w:rsidR="008C2C80" w:rsidRDefault="008C2C80" w:rsidP="008C2C80"/>
    <w:p w:rsidR="008843C9" w:rsidRDefault="008843C9" w:rsidP="003D377B"/>
    <w:p w:rsidR="00790628" w:rsidRDefault="006204BC" w:rsidP="006204BC">
      <w:pPr>
        <w:pStyle w:val="Heading1"/>
      </w:pPr>
      <w:bookmarkStart w:id="21" w:name="_Toc353742496"/>
      <w:bookmarkStart w:id="22" w:name="_Toc404958168"/>
      <w:r w:rsidRPr="006204BC">
        <w:t>Plano de gerenciamento de pessoal</w:t>
      </w:r>
      <w:bookmarkEnd w:id="21"/>
      <w:bookmarkEnd w:id="22"/>
    </w:p>
    <w:p w:rsidR="00790628" w:rsidRDefault="00790628" w:rsidP="00AD2716">
      <w:pPr>
        <w:pStyle w:val="Comments"/>
      </w:pPr>
      <w:r>
        <w:t>[</w:t>
      </w:r>
      <w:r w:rsidR="006204BC">
        <w:t>D</w:t>
      </w:r>
      <w:r w:rsidR="006204BC" w:rsidRPr="006204BC">
        <w:t>escrev</w:t>
      </w:r>
      <w:r w:rsidR="006204BC">
        <w:t>a</w:t>
      </w:r>
      <w:r w:rsidR="006204BC" w:rsidRPr="006204BC">
        <w:t xml:space="preserve"> quando e como os requisitos de recursos humanos serão </w:t>
      </w:r>
      <w:r w:rsidR="00AD2716" w:rsidRPr="006204BC">
        <w:t>atendidos</w:t>
      </w:r>
      <w:r w:rsidR="00AD2716">
        <w:t>. ]</w:t>
      </w:r>
    </w:p>
    <w:p w:rsidR="00790628" w:rsidRDefault="00790628" w:rsidP="00790628"/>
    <w:p w:rsidR="006204BC" w:rsidRDefault="006204BC" w:rsidP="0090448E">
      <w:pPr>
        <w:pStyle w:val="Heading2"/>
      </w:pPr>
      <w:bookmarkStart w:id="23" w:name="_Toc353742497"/>
      <w:bookmarkStart w:id="24" w:name="_Toc404958169"/>
      <w:r>
        <w:t>Mobilização do pessoal</w:t>
      </w:r>
      <w:bookmarkEnd w:id="23"/>
      <w:bookmarkEnd w:id="24"/>
    </w:p>
    <w:p w:rsidR="00DD4CCB" w:rsidRDefault="00DD4CCB" w:rsidP="00AD2716">
      <w:pPr>
        <w:pStyle w:val="Comments"/>
      </w:pPr>
      <w:r w:rsidRPr="00842903">
        <w:t>[Descreva</w:t>
      </w:r>
      <w:r>
        <w:t xml:space="preserve"> como a equipe será mobilizada respondendo questões como:</w:t>
      </w:r>
    </w:p>
    <w:p w:rsidR="00DD4CCB" w:rsidRPr="00C945A9" w:rsidRDefault="00CB4754" w:rsidP="00AD2716">
      <w:pPr>
        <w:pStyle w:val="Comments"/>
      </w:pPr>
      <w:r>
        <w:rPr>
          <w:rFonts w:eastAsiaTheme="minorHAnsi" w:cstheme="minorBidi"/>
          <w:szCs w:val="16"/>
          <w:lang w:eastAsia="en-US"/>
        </w:rPr>
        <w:t xml:space="preserve">De onde </w:t>
      </w:r>
      <w:r w:rsidR="006204BC" w:rsidRPr="00C945A9">
        <w:rPr>
          <w:szCs w:val="16"/>
        </w:rPr>
        <w:t xml:space="preserve">virão </w:t>
      </w:r>
      <w:r w:rsidRPr="00C945A9">
        <w:rPr>
          <w:szCs w:val="16"/>
        </w:rPr>
        <w:t>os recursos humanos? (D</w:t>
      </w:r>
      <w:r w:rsidR="006204BC" w:rsidRPr="00C945A9">
        <w:rPr>
          <w:szCs w:val="16"/>
        </w:rPr>
        <w:t>a organização ou de fontes externas contratadas</w:t>
      </w:r>
      <w:r w:rsidRPr="00C945A9">
        <w:rPr>
          <w:szCs w:val="16"/>
        </w:rPr>
        <w:t>)</w:t>
      </w:r>
      <w:r w:rsidR="006204BC" w:rsidRPr="00C945A9">
        <w:rPr>
          <w:szCs w:val="16"/>
        </w:rPr>
        <w:t xml:space="preserve"> </w:t>
      </w:r>
    </w:p>
    <w:p w:rsidR="006204BC" w:rsidRPr="00C945A9" w:rsidRDefault="00434AC9" w:rsidP="00AD2716">
      <w:pPr>
        <w:pStyle w:val="Comments"/>
      </w:pPr>
      <w:r w:rsidRPr="00C945A9">
        <w:rPr>
          <w:szCs w:val="16"/>
        </w:rPr>
        <w:t>Onde a equipe executará seus trabalhos? (Único L</w:t>
      </w:r>
      <w:r w:rsidR="006204BC" w:rsidRPr="00C945A9">
        <w:rPr>
          <w:szCs w:val="16"/>
        </w:rPr>
        <w:t>ocal</w:t>
      </w:r>
      <w:r w:rsidRPr="00C945A9">
        <w:rPr>
          <w:szCs w:val="16"/>
        </w:rPr>
        <w:t xml:space="preserve">, várias </w:t>
      </w:r>
      <w:r w:rsidR="00AD2716" w:rsidRPr="00C945A9">
        <w:rPr>
          <w:szCs w:val="16"/>
        </w:rPr>
        <w:t>localizações) ]</w:t>
      </w:r>
    </w:p>
    <w:p w:rsidR="006204BC" w:rsidRDefault="006204BC" w:rsidP="006204BC"/>
    <w:p w:rsidR="006204BC" w:rsidRDefault="006204BC" w:rsidP="0090448E">
      <w:pPr>
        <w:pStyle w:val="Heading2"/>
      </w:pPr>
      <w:bookmarkStart w:id="25" w:name="_Toc353742498"/>
      <w:bookmarkStart w:id="26" w:name="_Toc404958170"/>
      <w:r>
        <w:t>Calendários dos recursos</w:t>
      </w:r>
      <w:bookmarkEnd w:id="25"/>
      <w:bookmarkEnd w:id="26"/>
    </w:p>
    <w:p w:rsidR="006204BC" w:rsidRPr="003466B1" w:rsidRDefault="006204BC" w:rsidP="00AD2716">
      <w:pPr>
        <w:pStyle w:val="Comments"/>
      </w:pPr>
      <w:r w:rsidRPr="003466B1">
        <w:rPr>
          <w:szCs w:val="16"/>
        </w:rPr>
        <w:t>[</w:t>
      </w:r>
      <w:r w:rsidR="00434AC9">
        <w:rPr>
          <w:szCs w:val="16"/>
        </w:rPr>
        <w:t>D</w:t>
      </w:r>
      <w:r w:rsidRPr="003466B1">
        <w:rPr>
          <w:szCs w:val="16"/>
        </w:rPr>
        <w:t>escrev</w:t>
      </w:r>
      <w:r w:rsidR="00434AC9">
        <w:rPr>
          <w:szCs w:val="16"/>
        </w:rPr>
        <w:t>a</w:t>
      </w:r>
      <w:r w:rsidRPr="003466B1">
        <w:rPr>
          <w:szCs w:val="16"/>
        </w:rPr>
        <w:t xml:space="preserve"> os intervalos de tempo necessários para membros da equipe do projeto, individual ou coletivamente, e também quando as atividades de mobilização (como o recrutamento) devem </w:t>
      </w:r>
      <w:r w:rsidR="00AD2716" w:rsidRPr="003466B1">
        <w:rPr>
          <w:szCs w:val="16"/>
        </w:rPr>
        <w:t>começar. ]</w:t>
      </w:r>
    </w:p>
    <w:p w:rsidR="006204BC" w:rsidRDefault="006204BC" w:rsidP="006204BC"/>
    <w:p w:rsidR="006204BC" w:rsidRDefault="006204BC" w:rsidP="0090448E">
      <w:pPr>
        <w:pStyle w:val="Heading2"/>
      </w:pPr>
      <w:bookmarkStart w:id="27" w:name="_Toc353742499"/>
      <w:bookmarkStart w:id="28" w:name="_Toc404958171"/>
      <w:r>
        <w:t>Plano de liberação de pessoal</w:t>
      </w:r>
      <w:bookmarkEnd w:id="27"/>
      <w:bookmarkEnd w:id="28"/>
    </w:p>
    <w:p w:rsidR="00434AC9" w:rsidRDefault="006204BC" w:rsidP="00AD2716">
      <w:pPr>
        <w:pStyle w:val="Comments"/>
      </w:pPr>
      <w:r w:rsidRPr="003466B1">
        <w:rPr>
          <w:szCs w:val="16"/>
        </w:rPr>
        <w:t>[Determin</w:t>
      </w:r>
      <w:r w:rsidR="00434AC9">
        <w:rPr>
          <w:szCs w:val="16"/>
        </w:rPr>
        <w:t>e</w:t>
      </w:r>
      <w:r w:rsidRPr="003466B1">
        <w:rPr>
          <w:szCs w:val="16"/>
        </w:rPr>
        <w:t xml:space="preserve"> </w:t>
      </w:r>
      <w:r w:rsidR="00434AC9">
        <w:rPr>
          <w:szCs w:val="16"/>
        </w:rPr>
        <w:t xml:space="preserve">como </w:t>
      </w:r>
      <w:r w:rsidRPr="003466B1">
        <w:rPr>
          <w:szCs w:val="16"/>
        </w:rPr>
        <w:t xml:space="preserve">e </w:t>
      </w:r>
      <w:r w:rsidR="00434AC9">
        <w:rPr>
          <w:szCs w:val="16"/>
        </w:rPr>
        <w:t>quando</w:t>
      </w:r>
      <w:r w:rsidRPr="003466B1">
        <w:rPr>
          <w:szCs w:val="16"/>
        </w:rPr>
        <w:t xml:space="preserve"> liberar </w:t>
      </w:r>
      <w:r w:rsidR="00434AC9">
        <w:rPr>
          <w:szCs w:val="16"/>
        </w:rPr>
        <w:t xml:space="preserve">os </w:t>
      </w:r>
      <w:r w:rsidRPr="003466B1">
        <w:rPr>
          <w:szCs w:val="16"/>
        </w:rPr>
        <w:t xml:space="preserve">membros da equipe. </w:t>
      </w:r>
    </w:p>
    <w:p w:rsidR="006204BC" w:rsidRPr="003466B1" w:rsidRDefault="006204BC" w:rsidP="00AD2716">
      <w:pPr>
        <w:pStyle w:val="Comments"/>
      </w:pPr>
      <w:r w:rsidRPr="003466B1">
        <w:rPr>
          <w:szCs w:val="16"/>
        </w:rPr>
        <w:t xml:space="preserve">Quando membros da equipe são liberados de um projeto, os custos associados a esses recursos não são mais lançados no projeto, o que reduz os custos do projeto. A motivação melhora quando transições suaves para os projetos futuros já estão planejadas. Um plano de liberação de pessoal também ajuda a reduzir os riscos de recursos humanos que podem ocorrer durante ou no fim de um </w:t>
      </w:r>
      <w:r w:rsidR="00AD2716" w:rsidRPr="003466B1">
        <w:rPr>
          <w:szCs w:val="16"/>
        </w:rPr>
        <w:t>projeto. ]</w:t>
      </w:r>
    </w:p>
    <w:p w:rsidR="006204BC" w:rsidRDefault="006204BC" w:rsidP="006204BC"/>
    <w:p w:rsidR="006204BC" w:rsidRDefault="006204BC" w:rsidP="0090448E">
      <w:pPr>
        <w:pStyle w:val="Heading2"/>
      </w:pPr>
      <w:bookmarkStart w:id="29" w:name="_Toc353742500"/>
      <w:bookmarkStart w:id="30" w:name="_Toc404958172"/>
      <w:r>
        <w:lastRenderedPageBreak/>
        <w:t>Necessidades de treinamento</w:t>
      </w:r>
      <w:bookmarkEnd w:id="29"/>
      <w:bookmarkEnd w:id="30"/>
    </w:p>
    <w:p w:rsidR="006204BC" w:rsidRPr="003466B1" w:rsidRDefault="006204BC" w:rsidP="00AD2716">
      <w:pPr>
        <w:pStyle w:val="Comments"/>
      </w:pPr>
      <w:r w:rsidRPr="003466B1">
        <w:rPr>
          <w:szCs w:val="16"/>
        </w:rPr>
        <w:t>[</w:t>
      </w:r>
      <w:r w:rsidR="00434AC9">
        <w:rPr>
          <w:szCs w:val="16"/>
        </w:rPr>
        <w:t xml:space="preserve">Determine como e quando </w:t>
      </w:r>
      <w:r w:rsidRPr="003466B1">
        <w:rPr>
          <w:szCs w:val="16"/>
        </w:rPr>
        <w:t xml:space="preserve">os membros da equipe </w:t>
      </w:r>
      <w:r w:rsidR="00434AC9">
        <w:rPr>
          <w:szCs w:val="16"/>
        </w:rPr>
        <w:t>obter</w:t>
      </w:r>
      <w:r w:rsidRPr="003466B1">
        <w:rPr>
          <w:szCs w:val="16"/>
        </w:rPr>
        <w:t>ão as competências necessárias</w:t>
      </w:r>
      <w:r w:rsidR="00434AC9">
        <w:rPr>
          <w:szCs w:val="16"/>
        </w:rPr>
        <w:t>. I</w:t>
      </w:r>
      <w:r w:rsidRPr="003466B1">
        <w:rPr>
          <w:szCs w:val="16"/>
        </w:rPr>
        <w:t>nclu</w:t>
      </w:r>
      <w:r w:rsidR="00434AC9">
        <w:rPr>
          <w:szCs w:val="16"/>
        </w:rPr>
        <w:t>a</w:t>
      </w:r>
      <w:r w:rsidRPr="003466B1">
        <w:rPr>
          <w:szCs w:val="16"/>
        </w:rPr>
        <w:t xml:space="preserve"> formas de ajudar os membros da equipe a obter certificações que comprovariam sua capacidade para beneficiar o </w:t>
      </w:r>
      <w:r w:rsidR="00AD2716" w:rsidRPr="003466B1">
        <w:rPr>
          <w:szCs w:val="16"/>
        </w:rPr>
        <w:t>projeto. ]</w:t>
      </w:r>
    </w:p>
    <w:p w:rsidR="006204BC" w:rsidRDefault="006204BC" w:rsidP="006204BC"/>
    <w:p w:rsidR="006204BC" w:rsidRDefault="006204BC" w:rsidP="0090448E">
      <w:pPr>
        <w:pStyle w:val="Heading2"/>
      </w:pPr>
      <w:bookmarkStart w:id="31" w:name="_Toc353742501"/>
      <w:bookmarkStart w:id="32" w:name="_Toc404958173"/>
      <w:r>
        <w:t>Reconhecimento e recompensas</w:t>
      </w:r>
      <w:bookmarkEnd w:id="31"/>
      <w:bookmarkEnd w:id="32"/>
    </w:p>
    <w:p w:rsidR="006204BC" w:rsidRPr="003466B1" w:rsidRDefault="006204BC" w:rsidP="00AD2716">
      <w:pPr>
        <w:pStyle w:val="Comments"/>
      </w:pPr>
      <w:r w:rsidRPr="003466B1">
        <w:rPr>
          <w:szCs w:val="16"/>
        </w:rPr>
        <w:t>[</w:t>
      </w:r>
      <w:r w:rsidR="0080697D">
        <w:rPr>
          <w:szCs w:val="16"/>
        </w:rPr>
        <w:t>Estabeleça c</w:t>
      </w:r>
      <w:r w:rsidRPr="003466B1">
        <w:rPr>
          <w:szCs w:val="16"/>
        </w:rPr>
        <w:t xml:space="preserve">ritérios claros para recompensas e um sistema planejado para seu uso </w:t>
      </w:r>
      <w:r w:rsidR="0080697D">
        <w:rPr>
          <w:szCs w:val="16"/>
        </w:rPr>
        <w:t xml:space="preserve">de modo a </w:t>
      </w:r>
      <w:r w:rsidRPr="003466B1">
        <w:rPr>
          <w:szCs w:val="16"/>
        </w:rPr>
        <w:t xml:space="preserve">promover e reforçar os comportamentos desejados. Para serem eficazes, o reconhecimento e as recompensas devem se basear em atividades e desempenho que possam ser controlados por uma </w:t>
      </w:r>
      <w:r w:rsidR="00AD2716" w:rsidRPr="003466B1">
        <w:rPr>
          <w:szCs w:val="16"/>
        </w:rPr>
        <w:t>pessoa. ]</w:t>
      </w:r>
    </w:p>
    <w:p w:rsidR="006204BC" w:rsidRDefault="006204BC" w:rsidP="006204BC"/>
    <w:p w:rsidR="006204BC" w:rsidRDefault="006204BC" w:rsidP="0090448E">
      <w:pPr>
        <w:pStyle w:val="Heading2"/>
      </w:pPr>
      <w:bookmarkStart w:id="33" w:name="_Toc353742502"/>
      <w:bookmarkStart w:id="34" w:name="_Toc404958174"/>
      <w:r>
        <w:t>Conformidade</w:t>
      </w:r>
      <w:bookmarkEnd w:id="33"/>
      <w:bookmarkEnd w:id="34"/>
    </w:p>
    <w:p w:rsidR="006204BC" w:rsidRPr="003466B1" w:rsidRDefault="006204BC" w:rsidP="00AD2716">
      <w:pPr>
        <w:pStyle w:val="Comments"/>
      </w:pPr>
      <w:r w:rsidRPr="003466B1">
        <w:rPr>
          <w:szCs w:val="16"/>
        </w:rPr>
        <w:t>[</w:t>
      </w:r>
      <w:r w:rsidR="0080697D">
        <w:rPr>
          <w:szCs w:val="16"/>
        </w:rPr>
        <w:t xml:space="preserve">Defina as </w:t>
      </w:r>
      <w:r w:rsidRPr="003466B1">
        <w:rPr>
          <w:szCs w:val="16"/>
        </w:rPr>
        <w:t xml:space="preserve">estratégias para cumprimento das regulamentações do governo aplicáveis, contratos com sindicatos e outras políticas de recursos humanos </w:t>
      </w:r>
      <w:r w:rsidR="00AD2716" w:rsidRPr="003466B1">
        <w:rPr>
          <w:szCs w:val="16"/>
        </w:rPr>
        <w:t>estabelecidas. ]</w:t>
      </w:r>
    </w:p>
    <w:p w:rsidR="006204BC" w:rsidRDefault="006204BC" w:rsidP="006204BC"/>
    <w:p w:rsidR="006204BC" w:rsidRDefault="006204BC" w:rsidP="0090448E">
      <w:pPr>
        <w:pStyle w:val="Heading2"/>
      </w:pPr>
      <w:bookmarkStart w:id="35" w:name="_Toc353742503"/>
      <w:bookmarkStart w:id="36" w:name="_Toc404958175"/>
      <w:r>
        <w:t>Segurança</w:t>
      </w:r>
      <w:bookmarkEnd w:id="35"/>
      <w:bookmarkEnd w:id="36"/>
    </w:p>
    <w:p w:rsidR="006204BC" w:rsidRPr="003466B1" w:rsidRDefault="006204BC" w:rsidP="00AD2716">
      <w:pPr>
        <w:pStyle w:val="Comments"/>
      </w:pPr>
      <w:r w:rsidRPr="003466B1">
        <w:rPr>
          <w:szCs w:val="16"/>
        </w:rPr>
        <w:t>[</w:t>
      </w:r>
      <w:r w:rsidR="0080697D">
        <w:rPr>
          <w:szCs w:val="16"/>
        </w:rPr>
        <w:t>Identifique as p</w:t>
      </w:r>
      <w:r w:rsidRPr="003466B1">
        <w:rPr>
          <w:szCs w:val="16"/>
        </w:rPr>
        <w:t xml:space="preserve">olíticas e procedimentos que protegem os membros da equipe contra riscos de </w:t>
      </w:r>
      <w:r w:rsidR="00AD2716" w:rsidRPr="003466B1">
        <w:rPr>
          <w:szCs w:val="16"/>
        </w:rPr>
        <w:t>segurança. ]</w:t>
      </w:r>
    </w:p>
    <w:p w:rsidR="006204BC" w:rsidRDefault="006204BC" w:rsidP="006204BC"/>
    <w:p w:rsidR="006204BC" w:rsidRDefault="006204BC" w:rsidP="00790628"/>
    <w:p w:rsidR="00790628" w:rsidRDefault="00790628" w:rsidP="00790628"/>
    <w:p w:rsidR="00790628" w:rsidRDefault="00790628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 w:rsidSect="00461B0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22D" w:rsidRDefault="0040622D" w:rsidP="005E1593">
      <w:r>
        <w:separator/>
      </w:r>
    </w:p>
  </w:endnote>
  <w:endnote w:type="continuationSeparator" w:id="0">
    <w:p w:rsidR="0040622D" w:rsidRDefault="0040622D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55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053"/>
      <w:gridCol w:w="5302"/>
    </w:tblGrid>
    <w:tr w:rsidR="00DF7148" w:rsidRPr="006419CA" w:rsidTr="00EB72A5">
      <w:trPr>
        <w:jc w:val="center"/>
      </w:trPr>
      <w:tc>
        <w:tcPr>
          <w:tcW w:w="5053" w:type="dxa"/>
          <w:vAlign w:val="center"/>
        </w:tcPr>
        <w:p w:rsidR="00DF7148" w:rsidRPr="006419CA" w:rsidRDefault="00DF7148" w:rsidP="004E1C7A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945A9">
            <w:rPr>
              <w:noProof/>
              <w:color w:val="244061" w:themeColor="accent1" w:themeShade="80"/>
            </w:rPr>
            <w:t>Plano de gerenciamento dos recursos humanos.docx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DF7148" w:rsidRPr="006419CA" w:rsidRDefault="00DF7148" w:rsidP="00EB72A5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D2716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D2716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B72A5" w:rsidRPr="006419CA" w:rsidTr="00EB72A5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700621746"/>
          <w:placeholder>
            <w:docPart w:val="3576DE3810214F93B9851F6E5711891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5053" w:type="dxa"/>
              <w:vAlign w:val="center"/>
            </w:tcPr>
            <w:p w:rsidR="00EB72A5" w:rsidRPr="006419CA" w:rsidRDefault="00EB72A5" w:rsidP="004E1C7A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EB72A5" w:rsidRPr="006419CA" w:rsidRDefault="0040622D" w:rsidP="004E1C7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EB72A5">
              <w:rPr>
                <w:rStyle w:val="Hyperlink"/>
              </w:rPr>
              <w:t>http://escritoriodeprojetos.com.br</w:t>
            </w:r>
          </w:hyperlink>
        </w:p>
      </w:tc>
    </w:tr>
  </w:tbl>
  <w:p w:rsidR="00DF7148" w:rsidRPr="006419CA" w:rsidRDefault="00DF7148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22D" w:rsidRDefault="0040622D" w:rsidP="005E1593">
      <w:r>
        <w:separator/>
      </w:r>
    </w:p>
  </w:footnote>
  <w:footnote w:type="continuationSeparator" w:id="0">
    <w:p w:rsidR="0040622D" w:rsidRDefault="0040622D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B72A5" w:rsidRPr="00AD691F" w:rsidTr="00EB72A5">
      <w:trPr>
        <w:trHeight w:val="567"/>
        <w:jc w:val="center"/>
      </w:trPr>
      <w:tc>
        <w:tcPr>
          <w:tcW w:w="6492" w:type="dxa"/>
          <w:vAlign w:val="center"/>
        </w:tcPr>
        <w:p w:rsidR="00EB72A5" w:rsidRPr="005B003C" w:rsidRDefault="00EB72A5" w:rsidP="00AD2716">
          <w:pPr>
            <w:pStyle w:val="Comments"/>
          </w:pPr>
          <w:r w:rsidRPr="005B003C">
            <w:rPr>
              <w:sz w:val="22"/>
            </w:rPr>
            <w:fldChar w:fldCharType="begin"/>
          </w:r>
          <w:r w:rsidRPr="005B003C">
            <w:rPr>
              <w:sz w:val="22"/>
            </w:rPr>
            <w:instrText xml:space="preserve"> TITLE   \* MERGEFORMAT </w:instrText>
          </w:r>
          <w:r w:rsidRPr="005B003C">
            <w:rPr>
              <w:sz w:val="22"/>
            </w:rPr>
            <w:fldChar w:fldCharType="separate"/>
          </w:r>
          <w:r w:rsidRPr="005B003C">
            <w:rPr>
              <w:sz w:val="22"/>
            </w:rPr>
            <w:t>Plano de Gerenciamento dos Recursos Humanos</w:t>
          </w:r>
          <w:r w:rsidRPr="005B003C">
            <w:rPr>
              <w:sz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EB72A5" w:rsidRPr="00AD691F" w:rsidRDefault="005B003C" w:rsidP="00AD2716">
          <w:pPr>
            <w:pStyle w:val="Comments"/>
          </w:pPr>
          <w:r>
            <w:rPr>
              <w:noProof/>
            </w:rPr>
            <w:drawing>
              <wp:inline distT="0" distB="0" distL="0" distR="0" wp14:anchorId="7C314BBB" wp14:editId="0A3336D4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B72A5" w:rsidRPr="00A10908" w:rsidTr="00EB72A5">
      <w:trPr>
        <w:trHeight w:val="567"/>
        <w:jc w:val="center"/>
      </w:trPr>
      <w:tc>
        <w:tcPr>
          <w:tcW w:w="6492" w:type="dxa"/>
          <w:vAlign w:val="center"/>
        </w:tcPr>
        <w:p w:rsidR="00EB72A5" w:rsidRPr="005B003C" w:rsidRDefault="0040622D" w:rsidP="004E1C7A">
          <w:pPr>
            <w:pStyle w:val="Header"/>
            <w:rPr>
              <w:sz w:val="22"/>
            </w:rPr>
          </w:pPr>
          <w:r w:rsidRPr="005B003C">
            <w:rPr>
              <w:sz w:val="22"/>
            </w:rPr>
            <w:fldChar w:fldCharType="begin"/>
          </w:r>
          <w:r w:rsidRPr="005B003C">
            <w:rPr>
              <w:sz w:val="22"/>
            </w:rPr>
            <w:instrText xml:space="preserve"> SUBJECT   \* MERGEFORMAT </w:instrText>
          </w:r>
          <w:r w:rsidRPr="005B003C">
            <w:rPr>
              <w:sz w:val="22"/>
            </w:rPr>
            <w:fldChar w:fldCharType="separate"/>
          </w:r>
          <w:r w:rsidR="00EB72A5" w:rsidRPr="005B003C">
            <w:rPr>
              <w:sz w:val="22"/>
            </w:rPr>
            <w:t>Nome do Projeto</w:t>
          </w:r>
          <w:r w:rsidRPr="005B003C">
            <w:rPr>
              <w:sz w:val="22"/>
            </w:rPr>
            <w:fldChar w:fldCharType="end"/>
          </w:r>
        </w:p>
      </w:tc>
      <w:tc>
        <w:tcPr>
          <w:tcW w:w="1956" w:type="dxa"/>
          <w:vMerge/>
          <w:vAlign w:val="center"/>
        </w:tcPr>
        <w:p w:rsidR="00EB72A5" w:rsidRPr="00A10908" w:rsidRDefault="00EB72A5" w:rsidP="004E1C7A">
          <w:pPr>
            <w:pStyle w:val="Header"/>
            <w:rPr>
              <w:b/>
            </w:rPr>
          </w:pPr>
        </w:p>
      </w:tc>
    </w:tr>
  </w:tbl>
  <w:p w:rsidR="00DF7148" w:rsidRDefault="00DF71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EC"/>
    <w:rsid w:val="00087A16"/>
    <w:rsid w:val="000B3E4E"/>
    <w:rsid w:val="000E2853"/>
    <w:rsid w:val="00154400"/>
    <w:rsid w:val="001D497F"/>
    <w:rsid w:val="001E175E"/>
    <w:rsid w:val="001E2252"/>
    <w:rsid w:val="001F3D30"/>
    <w:rsid w:val="002454E7"/>
    <w:rsid w:val="00274187"/>
    <w:rsid w:val="002B0740"/>
    <w:rsid w:val="002D3416"/>
    <w:rsid w:val="0031236F"/>
    <w:rsid w:val="00331443"/>
    <w:rsid w:val="00341B09"/>
    <w:rsid w:val="0034544C"/>
    <w:rsid w:val="003466B1"/>
    <w:rsid w:val="003D377B"/>
    <w:rsid w:val="003D383E"/>
    <w:rsid w:val="0040622D"/>
    <w:rsid w:val="0042609D"/>
    <w:rsid w:val="00434AC9"/>
    <w:rsid w:val="004440B3"/>
    <w:rsid w:val="00461B02"/>
    <w:rsid w:val="004B2855"/>
    <w:rsid w:val="004B60F1"/>
    <w:rsid w:val="004D0E4D"/>
    <w:rsid w:val="005165BF"/>
    <w:rsid w:val="00546A3D"/>
    <w:rsid w:val="005546E1"/>
    <w:rsid w:val="0055540E"/>
    <w:rsid w:val="00583F46"/>
    <w:rsid w:val="00591B39"/>
    <w:rsid w:val="005B003C"/>
    <w:rsid w:val="005B3679"/>
    <w:rsid w:val="005E1593"/>
    <w:rsid w:val="005F487B"/>
    <w:rsid w:val="00603ACD"/>
    <w:rsid w:val="006204BC"/>
    <w:rsid w:val="006269B0"/>
    <w:rsid w:val="006419CA"/>
    <w:rsid w:val="00663704"/>
    <w:rsid w:val="006A233C"/>
    <w:rsid w:val="006F3B85"/>
    <w:rsid w:val="00743E89"/>
    <w:rsid w:val="00790628"/>
    <w:rsid w:val="00794AEC"/>
    <w:rsid w:val="007A054B"/>
    <w:rsid w:val="0080697D"/>
    <w:rsid w:val="0082721B"/>
    <w:rsid w:val="00842903"/>
    <w:rsid w:val="00871E89"/>
    <w:rsid w:val="008843C9"/>
    <w:rsid w:val="008C2C80"/>
    <w:rsid w:val="0090448E"/>
    <w:rsid w:val="009162ED"/>
    <w:rsid w:val="00980543"/>
    <w:rsid w:val="009E7715"/>
    <w:rsid w:val="00AD2716"/>
    <w:rsid w:val="00AE1992"/>
    <w:rsid w:val="00AF15FC"/>
    <w:rsid w:val="00B32719"/>
    <w:rsid w:val="00B37F64"/>
    <w:rsid w:val="00C02723"/>
    <w:rsid w:val="00C52528"/>
    <w:rsid w:val="00C873B9"/>
    <w:rsid w:val="00C945A9"/>
    <w:rsid w:val="00CB4754"/>
    <w:rsid w:val="00CB7149"/>
    <w:rsid w:val="00CE2B3B"/>
    <w:rsid w:val="00D37957"/>
    <w:rsid w:val="00D9143E"/>
    <w:rsid w:val="00DD4CCB"/>
    <w:rsid w:val="00DF7148"/>
    <w:rsid w:val="00E00A9C"/>
    <w:rsid w:val="00E34C15"/>
    <w:rsid w:val="00EB6F43"/>
    <w:rsid w:val="00EB72A5"/>
    <w:rsid w:val="00FB5A09"/>
    <w:rsid w:val="00FC2077"/>
    <w:rsid w:val="00FF376A"/>
    <w:rsid w:val="00FF3F33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3E48899-F011-4E5B-8A64-1A0428FDA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03C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EB72A5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5B003C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5B003C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5B003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5B003C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AD2716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76DE3810214F93B9851F6E57118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0F70A-3A46-47DA-8940-47F885928010}"/>
      </w:docPartPr>
      <w:docPartBody>
        <w:p w:rsidR="006C475F" w:rsidRDefault="00D8525A">
          <w:r w:rsidRPr="006B53BC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25A"/>
    <w:rsid w:val="006C475F"/>
    <w:rsid w:val="006F3787"/>
    <w:rsid w:val="00CD5363"/>
    <w:rsid w:val="00D8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25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52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51623-8FEE-457A-85ED-A94692D07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102</TotalTime>
  <Pages>4</Pages>
  <Words>979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Gerenciamento dos Recursos Humanos</vt:lpstr>
    </vt:vector>
  </TitlesOfParts>
  <Company>PMO Escritório de Projetos</Company>
  <LinksUpToDate>false</LinksUpToDate>
  <CharactersWithSpaces>6256</CharactersWithSpaces>
  <SharedDoc>false</SharedDoc>
  <HyperlinkBase>http://escritoriodeprojetos.com.br/SharedFiles/Download.aspx?pageid=18&amp;mid=24&amp;fileid=90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Recursos Humanos</dc:title>
  <dc:subject>Nome do Projeto</dc:subject>
  <dc:creator>Eduardo Montes, PMP</dc:creator>
  <cp:keywords>Template Gerenciamento de Projetos</cp:keywords>
  <cp:lastModifiedBy>Eduardo Montes</cp:lastModifiedBy>
  <cp:revision>35</cp:revision>
  <dcterms:created xsi:type="dcterms:W3CDTF">2012-06-25T14:47:00Z</dcterms:created>
  <dcterms:modified xsi:type="dcterms:W3CDTF">2014-11-28T19:15:00Z</dcterms:modified>
</cp:coreProperties>
</file>