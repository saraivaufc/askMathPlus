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sdt>
      <w:sdtPr>
        <w:id w:val="-1629541691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:rsidR="00D77511" w:rsidRDefault="00D77511">
          <w:pPr>
            <w:pStyle w:val="TOCHeading"/>
          </w:pPr>
          <w:r>
            <w:t>Sumário</w:t>
          </w:r>
        </w:p>
        <w:p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DB1128">
            <w:rPr>
              <w:rStyle w:val="Hyperlink"/>
              <w:noProof/>
            </w:rPr>
            <w:fldChar w:fldCharType="begin"/>
          </w:r>
          <w:r w:rsidRPr="00DB112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"_Toc404958447"</w:instrText>
          </w:r>
          <w:r w:rsidRPr="00DB1128">
            <w:rPr>
              <w:rStyle w:val="Hyperlink"/>
              <w:noProof/>
            </w:rPr>
            <w:instrText xml:space="preserve"> </w:instrText>
          </w:r>
          <w:r w:rsidRPr="00DB1128">
            <w:rPr>
              <w:rStyle w:val="Hyperlink"/>
              <w:noProof/>
            </w:rPr>
          </w:r>
          <w:r w:rsidRPr="00DB1128">
            <w:rPr>
              <w:rStyle w:val="Hyperlink"/>
              <w:noProof/>
            </w:rPr>
            <w:fldChar w:fldCharType="separate"/>
          </w:r>
          <w:r w:rsidRPr="00DB1128">
            <w:rPr>
              <w:rStyle w:val="Hyperlink"/>
              <w:noProof/>
            </w:rPr>
            <w:t>Objetivo do Plano de gerenciamento dos custos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_Toc404958447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DB1128">
            <w:rPr>
              <w:rStyle w:val="Hyperlink"/>
              <w:noProof/>
            </w:rPr>
            <w:fldChar w:fldCharType="end"/>
          </w:r>
        </w:p>
        <w:p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Pr="00DB1128">
              <w:rPr>
                <w:rStyle w:val="Hyperlink"/>
                <w:noProof/>
              </w:rPr>
              <w:t>Método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Pr="00DB1128">
              <w:rPr>
                <w:rStyle w:val="Hyperlink"/>
                <w:noProof/>
              </w:rPr>
              <w:t>Processos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Pr="00DB1128">
              <w:rPr>
                <w:rStyle w:val="Hyperlink"/>
                <w:noProof/>
              </w:rPr>
              <w:t>Documentos padronizados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Pr="00DB1128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Pr="00DB1128">
              <w:rPr>
                <w:rStyle w:val="Hyperlink"/>
                <w:noProof/>
              </w:rPr>
              <w:t>Papéis e Responsabilidades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Pr="00DB1128">
              <w:rPr>
                <w:rStyle w:val="Hyperlink"/>
                <w:noProof/>
              </w:rPr>
              <w:t>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Pr="00DB1128">
              <w:rPr>
                <w:rStyle w:val="Hyperlink"/>
                <w:noProof/>
              </w:rPr>
              <w:t>Estimar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Pr="00DB1128">
              <w:rPr>
                <w:rStyle w:val="Hyperlink"/>
                <w:noProof/>
              </w:rPr>
              <w:t>Determinar 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Pr="00DB1128">
              <w:rPr>
                <w:rStyle w:val="Hyperlink"/>
                <w:noProof/>
              </w:rPr>
              <w:t>Controlar 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r>
            <w:rPr>
              <w:b/>
              <w:bCs/>
            </w:rPr>
            <w:fldChar w:fldCharType="end"/>
          </w:r>
        </w:p>
      </w:sdtContent>
    </w:sdt>
    <w:p w:rsidR="00D77511" w:rsidRDefault="00D77511" w:rsidP="00D77511"/>
    <w:p w:rsidR="00D77511" w:rsidRDefault="00D77511" w:rsidP="00D77511"/>
    <w:p w:rsidR="00DF7148" w:rsidRDefault="00DF7148" w:rsidP="00DF7148"/>
    <w:p w:rsidR="00DF7148" w:rsidRDefault="00DF7148" w:rsidP="00DF7148">
      <w:pPr>
        <w:pStyle w:val="Heading3"/>
        <w:sectPr w:rsidR="00DF714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Heading1"/>
      </w:pPr>
      <w:bookmarkStart w:id="1" w:name="_Toc353750957"/>
      <w:bookmarkStart w:id="2" w:name="_Toc404958447"/>
      <w:r>
        <w:lastRenderedPageBreak/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  <w:bookmarkEnd w:id="2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r w:rsidR="00C945A9">
        <w:t xml:space="preserve">Plano de gerenciamento </w:t>
      </w:r>
      <w:r w:rsidR="002E084D">
        <w:t>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3" w:name="_Toc353750958"/>
      <w:bookmarkStart w:id="4" w:name="_Toc67755726"/>
      <w:bookmarkStart w:id="5" w:name="_Toc404958448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3"/>
      <w:bookmarkEnd w:id="5"/>
      <w:r w:rsidRPr="00325F53">
        <w:t xml:space="preserve"> </w:t>
      </w:r>
      <w:bookmarkEnd w:id="4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gerenciamento </w:t>
      </w:r>
      <w:r w:rsidR="002E084D">
        <w:t>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6" w:name="_Toc353750959"/>
      <w:bookmarkStart w:id="7" w:name="_Toc404958449"/>
      <w:r>
        <w:t xml:space="preserve">Processos </w:t>
      </w:r>
      <w:r w:rsidR="002E084D">
        <w:t>dos custos</w:t>
      </w:r>
      <w:bookmarkEnd w:id="6"/>
      <w:bookmarkEnd w:id="7"/>
    </w:p>
    <w:p w:rsidR="00DF7148" w:rsidRDefault="00DF7148" w:rsidP="00DF7148"/>
    <w:p w:rsidR="00FF4B08" w:rsidRPr="00894132" w:rsidRDefault="00293323" w:rsidP="00FF4B08">
      <w:r>
        <w:t>Estim</w:t>
      </w:r>
      <w:r w:rsidR="00FF4B08">
        <w:t xml:space="preserve">ar </w:t>
      </w:r>
      <w:r w:rsidR="002E084D">
        <w:t>os custos</w:t>
      </w:r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dos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293323" w:rsidP="00293323">
      <w:r>
        <w:t>Determinar o orçamento</w:t>
      </w:r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FF4B08" w:rsidP="00FF4B08">
      <w:r>
        <w:t xml:space="preserve">Controlar </w:t>
      </w:r>
      <w:r w:rsidR="002E084D">
        <w:t>os custos</w:t>
      </w:r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Heading2"/>
      </w:pPr>
      <w:bookmarkStart w:id="8" w:name="_Toc323118142"/>
      <w:bookmarkStart w:id="9" w:name="_Toc353750960"/>
      <w:bookmarkStart w:id="10" w:name="_Toc404958450"/>
      <w:r w:rsidRPr="00795700">
        <w:t xml:space="preserve">Documentos padronizados </w:t>
      </w:r>
      <w:r w:rsidR="002E084D">
        <w:t>dos custos</w:t>
      </w:r>
      <w:bookmarkEnd w:id="8"/>
      <w:bookmarkEnd w:id="9"/>
      <w:bookmarkEnd w:id="10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:rsidTr="0023455C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Template</w:t>
            </w: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</w:tbl>
    <w:p w:rsidR="008C2C80" w:rsidRDefault="008C2C80" w:rsidP="008C2C80"/>
    <w:p w:rsidR="00790628" w:rsidRPr="00AA21AD" w:rsidRDefault="00790628" w:rsidP="00790628">
      <w:pPr>
        <w:pStyle w:val="Heading2"/>
      </w:pPr>
      <w:bookmarkStart w:id="11" w:name="_Toc322452413"/>
      <w:bookmarkStart w:id="12" w:name="_Toc327554432"/>
      <w:bookmarkStart w:id="13" w:name="_Toc353750961"/>
      <w:bookmarkStart w:id="14" w:name="_Toc404958451"/>
      <w:r w:rsidRPr="00AA21AD">
        <w:t>Ferramentas</w:t>
      </w:r>
      <w:bookmarkEnd w:id="11"/>
      <w:bookmarkEnd w:id="12"/>
      <w:bookmarkEnd w:id="13"/>
      <w:bookmarkEnd w:id="14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5" w:name="_Toc319340146"/>
      <w:bookmarkStart w:id="16" w:name="_Toc323118143"/>
      <w:bookmarkStart w:id="17" w:name="_Toc353750962"/>
      <w:bookmarkStart w:id="18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5"/>
      <w:bookmarkEnd w:id="16"/>
      <w:bookmarkEnd w:id="17"/>
      <w:bookmarkEnd w:id="18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790628" w:rsidRDefault="006204BC" w:rsidP="006204BC">
      <w:pPr>
        <w:pStyle w:val="Heading1"/>
      </w:pPr>
      <w:bookmarkStart w:id="19" w:name="_Toc353750963"/>
      <w:bookmarkStart w:id="20" w:name="_Toc404958453"/>
      <w:r w:rsidRPr="006204BC">
        <w:t xml:space="preserve">Plano de gerenciamento </w:t>
      </w:r>
      <w:r w:rsidR="002E084D">
        <w:t>dos custos</w:t>
      </w:r>
      <w:bookmarkEnd w:id="19"/>
      <w:bookmarkEnd w:id="20"/>
    </w:p>
    <w:p w:rsidR="00790628" w:rsidRDefault="00790628" w:rsidP="00D77511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</w:t>
      </w:r>
      <w:r w:rsidR="00293323">
        <w:t>abaixo todos os processos</w:t>
      </w:r>
      <w:r w:rsidR="006204BC" w:rsidRPr="006204BC">
        <w:t xml:space="preserve"> </w:t>
      </w:r>
      <w:r w:rsidR="00293323">
        <w:t>relacionados com os</w:t>
      </w:r>
      <w:r w:rsidR="002E084D">
        <w:t xml:space="preserve"> custos</w:t>
      </w:r>
      <w:r w:rsidR="006204BC" w:rsidRPr="006204BC">
        <w:t xml:space="preserve"> </w:t>
      </w:r>
      <w:r w:rsidR="00293323">
        <w:t xml:space="preserve">do </w:t>
      </w:r>
      <w:r w:rsidR="00D77511">
        <w:t>projeto. ]</w:t>
      </w:r>
    </w:p>
    <w:p w:rsidR="00790628" w:rsidRDefault="00790628" w:rsidP="00790628"/>
    <w:p w:rsidR="006204BC" w:rsidRDefault="00293323" w:rsidP="0090448E">
      <w:pPr>
        <w:pStyle w:val="Heading2"/>
      </w:pPr>
      <w:bookmarkStart w:id="21" w:name="_Toc353750964"/>
      <w:bookmarkStart w:id="22" w:name="_Toc404958454"/>
      <w:r>
        <w:t>Estim</w:t>
      </w:r>
      <w:r w:rsidR="00FF4B08">
        <w:t xml:space="preserve">ar </w:t>
      </w:r>
      <w:r w:rsidR="002E084D">
        <w:t>os custos</w:t>
      </w:r>
      <w:bookmarkEnd w:id="21"/>
      <w:bookmarkEnd w:id="22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]</w:t>
      </w:r>
    </w:p>
    <w:p w:rsidR="006204BC" w:rsidRDefault="006204BC" w:rsidP="006204BC"/>
    <w:p w:rsidR="00293323" w:rsidRDefault="00293323" w:rsidP="00293323">
      <w:pPr>
        <w:pStyle w:val="Heading2"/>
      </w:pPr>
      <w:bookmarkStart w:id="23" w:name="_Toc353750965"/>
      <w:bookmarkStart w:id="24" w:name="_Toc404958455"/>
      <w:r>
        <w:t>Determinar o orçamento</w:t>
      </w:r>
      <w:bookmarkEnd w:id="23"/>
      <w:bookmarkEnd w:id="2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]</w:t>
      </w:r>
    </w:p>
    <w:p w:rsidR="006204BC" w:rsidRDefault="006204BC" w:rsidP="006204BC"/>
    <w:p w:rsidR="00FF4B08" w:rsidRDefault="00FF4B08" w:rsidP="00FF4B08">
      <w:pPr>
        <w:pStyle w:val="Heading2"/>
      </w:pPr>
      <w:bookmarkStart w:id="25" w:name="_Toc353750966"/>
      <w:bookmarkStart w:id="26" w:name="_Toc404958456"/>
      <w:r>
        <w:t xml:space="preserve">Controlar </w:t>
      </w:r>
      <w:r w:rsidR="002E084D">
        <w:t>os custos</w:t>
      </w:r>
      <w:bookmarkEnd w:id="25"/>
      <w:bookmarkEnd w:id="26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C8F" w:rsidRDefault="00DB6C8F" w:rsidP="005E1593">
      <w:r>
        <w:separator/>
      </w:r>
    </w:p>
  </w:endnote>
  <w:endnote w:type="continuationSeparator" w:id="0">
    <w:p w:rsidR="00DB6C8F" w:rsidRDefault="00DB6C8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DB6C8F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C8F" w:rsidRDefault="00DB6C8F" w:rsidP="005E1593">
      <w:r>
        <w:separator/>
      </w:r>
    </w:p>
  </w:footnote>
  <w:footnote w:type="continuationSeparator" w:id="0">
    <w:p w:rsidR="00DB6C8F" w:rsidRDefault="00DB6C8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Header"/>
            <w:rPr>
              <w:sz w:val="22"/>
            </w:rPr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rPr>
              <w:sz w:val="22"/>
            </w:rPr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D377B"/>
    <w:rsid w:val="003D383E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E7715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7511"/>
    <w:rsid w:val="00D9143E"/>
    <w:rsid w:val="00DB6C8F"/>
    <w:rsid w:val="00DD4CCB"/>
    <w:rsid w:val="00DF7148"/>
    <w:rsid w:val="00E00A9C"/>
    <w:rsid w:val="00E34C15"/>
    <w:rsid w:val="00EB6F4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5A0F9C"/>
    <w:rsid w:val="006C5649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3840</CharactersWithSpaces>
  <SharedDoc>false</SharedDoc>
  <HyperlinkBase>http://escritoriodeprojetos.com.br/SharedFiles/Download.aspx?pageid=92&amp;mid=24&amp;fileid=181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Eduardo Montes</cp:lastModifiedBy>
  <cp:revision>43</cp:revision>
  <dcterms:created xsi:type="dcterms:W3CDTF">2012-06-25T14:47:00Z</dcterms:created>
  <dcterms:modified xsi:type="dcterms:W3CDTF">2014-11-28T19:18:00Z</dcterms:modified>
</cp:coreProperties>
</file>