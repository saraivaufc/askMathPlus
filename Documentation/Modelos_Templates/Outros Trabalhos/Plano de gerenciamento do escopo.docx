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46404" w14:textId="77777777" w:rsidR="00C52528" w:rsidRPr="00C52528" w:rsidRDefault="00C52528" w:rsidP="003D377B"/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C52528" w:rsidRPr="00C52528" w14:paraId="3AA06600" w14:textId="77777777" w:rsidTr="00A3396B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14:paraId="58F046E6" w14:textId="77777777"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14:paraId="475E2A97" w14:textId="77777777" w:rsidTr="00A3396B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0602F6BE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22557BBF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9E33987" w14:textId="77777777"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14:paraId="6CA626FA" w14:textId="77777777"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14:paraId="5D12CAC2" w14:textId="77777777" w:rsidTr="00A3396B">
        <w:trPr>
          <w:trHeight w:val="340"/>
        </w:trPr>
        <w:tc>
          <w:tcPr>
            <w:tcW w:w="737" w:type="dxa"/>
            <w:vAlign w:val="center"/>
          </w:tcPr>
          <w:p w14:paraId="32740745" w14:textId="77777777" w:rsidR="00C52528" w:rsidRPr="00C52528" w:rsidRDefault="00270A99" w:rsidP="00241126">
            <w:pPr>
              <w:jc w:val="center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517F9251" w14:textId="77777777" w:rsidR="00C52528" w:rsidRPr="00C52528" w:rsidRDefault="00270A99" w:rsidP="00241126">
            <w:pPr>
              <w:jc w:val="center"/>
            </w:pPr>
            <w:r>
              <w:t>20/10/2014</w:t>
            </w:r>
          </w:p>
        </w:tc>
        <w:tc>
          <w:tcPr>
            <w:tcW w:w="2420" w:type="dxa"/>
            <w:vAlign w:val="center"/>
          </w:tcPr>
          <w:p w14:paraId="0E1720C3" w14:textId="77777777" w:rsidR="00C52528" w:rsidRPr="00C52528" w:rsidRDefault="00270A99" w:rsidP="00E34C15">
            <w:r>
              <w:t>Wellington Lucas Moura</w:t>
            </w:r>
          </w:p>
        </w:tc>
        <w:tc>
          <w:tcPr>
            <w:tcW w:w="5381" w:type="dxa"/>
            <w:vAlign w:val="center"/>
          </w:tcPr>
          <w:p w14:paraId="53E033B6" w14:textId="77777777" w:rsidR="00C52528" w:rsidRPr="00C52528" w:rsidRDefault="00270A99" w:rsidP="00E34C15">
            <w:r>
              <w:t>Elaboração do documento</w:t>
            </w:r>
          </w:p>
        </w:tc>
      </w:tr>
      <w:tr w:rsidR="00682912" w:rsidRPr="00C52528" w14:paraId="16862DFD" w14:textId="77777777" w:rsidTr="00A3396B">
        <w:trPr>
          <w:trHeight w:val="340"/>
        </w:trPr>
        <w:tc>
          <w:tcPr>
            <w:tcW w:w="737" w:type="dxa"/>
            <w:vAlign w:val="center"/>
          </w:tcPr>
          <w:p w14:paraId="4E72F2BB" w14:textId="7D67CDFE" w:rsidR="00682912" w:rsidRPr="00C52528" w:rsidRDefault="00682912" w:rsidP="00682912">
            <w:pPr>
              <w:jc w:val="center"/>
            </w:pPr>
            <w:r>
              <w:t>1.1</w:t>
            </w:r>
          </w:p>
        </w:tc>
        <w:tc>
          <w:tcPr>
            <w:tcW w:w="1129" w:type="dxa"/>
            <w:vAlign w:val="center"/>
          </w:tcPr>
          <w:p w14:paraId="47850F2E" w14:textId="5FEF269E" w:rsidR="00682912" w:rsidRPr="00C52528" w:rsidRDefault="00682912" w:rsidP="00682912">
            <w:pPr>
              <w:jc w:val="center"/>
            </w:pPr>
            <w:r>
              <w:t>07/11/2014</w:t>
            </w:r>
          </w:p>
        </w:tc>
        <w:tc>
          <w:tcPr>
            <w:tcW w:w="2420" w:type="dxa"/>
            <w:vAlign w:val="center"/>
          </w:tcPr>
          <w:p w14:paraId="2FF9230B" w14:textId="24735A91" w:rsidR="00682912" w:rsidRPr="00C52528" w:rsidRDefault="00682912" w:rsidP="00682912">
            <w:r>
              <w:t>Wellington Lucas Moura</w:t>
            </w:r>
          </w:p>
        </w:tc>
        <w:tc>
          <w:tcPr>
            <w:tcW w:w="5381" w:type="dxa"/>
            <w:vAlign w:val="center"/>
          </w:tcPr>
          <w:p w14:paraId="48171364" w14:textId="1BD7BDCB" w:rsidR="00682912" w:rsidRPr="00C52528" w:rsidRDefault="00682912" w:rsidP="00682912">
            <w:r>
              <w:t>Alteração nas responsabilidades do escopo da equipe de projeto</w:t>
            </w:r>
            <w:r w:rsidR="00C46569">
              <w:t>, ferramentas e prazos da aceitação formal.</w:t>
            </w:r>
          </w:p>
        </w:tc>
      </w:tr>
    </w:tbl>
    <w:p w14:paraId="11CD66A2" w14:textId="77777777" w:rsidR="00E65694" w:rsidRDefault="00E65694" w:rsidP="00DB4077">
      <w:pPr>
        <w:pStyle w:val="Ttulo1"/>
        <w:rPr>
          <w:rFonts w:ascii="Arial" w:eastAsiaTheme="minorHAnsi" w:hAnsi="Arial" w:cstheme="minorBidi"/>
          <w:b w:val="0"/>
          <w:bCs w:val="0"/>
          <w:color w:val="auto"/>
          <w:sz w:val="20"/>
          <w:szCs w:val="22"/>
          <w:u w:val="none"/>
        </w:rPr>
      </w:pPr>
      <w:bookmarkStart w:id="0" w:name="_Toc327554426"/>
    </w:p>
    <w:bookmarkEnd w:id="0"/>
    <w:p w14:paraId="4F06413E" w14:textId="1BED1FD1" w:rsidR="00DB4077" w:rsidRPr="00D2767E" w:rsidRDefault="00E65694" w:rsidP="00DB4077">
      <w:pPr>
        <w:pStyle w:val="Ttulo1"/>
      </w:pPr>
      <w:r>
        <w:t>Especificação detalhada do escopo do projeto</w:t>
      </w:r>
    </w:p>
    <w:p w14:paraId="130804CE" w14:textId="43E1D371" w:rsidR="00AF7844" w:rsidRPr="00B915BA" w:rsidRDefault="00E65694" w:rsidP="00E65694">
      <w:pPr>
        <w:pStyle w:val="PargrafodaLista"/>
        <w:numPr>
          <w:ilvl w:val="0"/>
          <w:numId w:val="1"/>
        </w:numPr>
        <w:rPr>
          <w:rFonts w:asciiTheme="majorHAnsi" w:hAnsiTheme="majorHAnsi" w:cs="Arial"/>
          <w:b/>
        </w:rPr>
      </w:pPr>
      <w:r w:rsidRPr="00B915BA">
        <w:rPr>
          <w:rFonts w:asciiTheme="majorHAnsi" w:hAnsiTheme="majorHAnsi" w:cs="Arial"/>
          <w:b/>
          <w:sz w:val="24"/>
          <w:szCs w:val="24"/>
        </w:rPr>
        <w:t>Justificativa</w:t>
      </w:r>
    </w:p>
    <w:p w14:paraId="49796C11" w14:textId="3937D401" w:rsidR="00E65694" w:rsidRDefault="00E65694" w:rsidP="00B915BA">
      <w:pPr>
        <w:pStyle w:val="PargrafodaLista"/>
        <w:spacing w:after="240"/>
        <w:jc w:val="both"/>
        <w:rPr>
          <w:rFonts w:eastAsia="Arial" w:cs="Arial"/>
          <w:szCs w:val="20"/>
        </w:rPr>
      </w:pPr>
      <w:r w:rsidRPr="00E65694">
        <w:rPr>
          <w:rFonts w:eastAsia="Arial" w:cs="Arial"/>
          <w:szCs w:val="20"/>
        </w:rPr>
        <w:t>O projeto é necessário, pois existe dificuldade de acesso a informação de quais livros estão disponíveis para locação na Biblioteca do Campus Quixadá (BCQ), e devido a não existência de um sistema que disponibilize essa informação de forma fácil e exclusiva. O desenvolvimento dessa aplicação tem como intuito</w:t>
      </w:r>
      <w:r w:rsidR="008F633C">
        <w:rPr>
          <w:rFonts w:eastAsia="Arial" w:cs="Arial"/>
          <w:szCs w:val="20"/>
        </w:rPr>
        <w:t>,</w:t>
      </w:r>
      <w:r w:rsidRPr="00E65694">
        <w:rPr>
          <w:rFonts w:eastAsia="Arial" w:cs="Arial"/>
          <w:szCs w:val="20"/>
        </w:rPr>
        <w:t xml:space="preserve"> facilitar o trabalho dos funcionários da biblioteca e oferecer comodidade aos alunos e professores</w:t>
      </w:r>
      <w:r w:rsidR="008F633C">
        <w:rPr>
          <w:rFonts w:eastAsia="Arial" w:cs="Arial"/>
          <w:szCs w:val="20"/>
        </w:rPr>
        <w:t>,</w:t>
      </w:r>
      <w:r w:rsidRPr="00E65694">
        <w:rPr>
          <w:rFonts w:eastAsia="Arial" w:cs="Arial"/>
          <w:szCs w:val="20"/>
        </w:rPr>
        <w:t xml:space="preserve"> quanto a pesquisa dos livros disponíveis na biblioteca</w:t>
      </w:r>
      <w:r w:rsidR="008F633C">
        <w:rPr>
          <w:rFonts w:eastAsia="Arial" w:cs="Arial"/>
          <w:szCs w:val="20"/>
        </w:rPr>
        <w:t xml:space="preserve"> do campus</w:t>
      </w:r>
      <w:r w:rsidRPr="00E65694">
        <w:rPr>
          <w:rFonts w:eastAsia="Arial" w:cs="Arial"/>
          <w:szCs w:val="20"/>
        </w:rPr>
        <w:t xml:space="preserve">. </w:t>
      </w:r>
    </w:p>
    <w:p w14:paraId="2C73869A" w14:textId="77777777" w:rsidR="00B915BA" w:rsidRDefault="00B915BA" w:rsidP="00B915BA">
      <w:pPr>
        <w:pStyle w:val="PargrafodaLista"/>
        <w:spacing w:after="240"/>
        <w:jc w:val="both"/>
      </w:pPr>
    </w:p>
    <w:p w14:paraId="35276887" w14:textId="3B7D377C" w:rsidR="00E65694" w:rsidRPr="00B915BA" w:rsidRDefault="008F633C" w:rsidP="00B915BA">
      <w:pPr>
        <w:pStyle w:val="PargrafodaLista"/>
        <w:numPr>
          <w:ilvl w:val="0"/>
          <w:numId w:val="1"/>
        </w:numPr>
        <w:spacing w:before="240"/>
        <w:rPr>
          <w:rFonts w:asciiTheme="majorHAnsi" w:hAnsiTheme="majorHAnsi" w:cs="Arial"/>
          <w:b/>
          <w:sz w:val="24"/>
          <w:szCs w:val="24"/>
        </w:rPr>
      </w:pPr>
      <w:r w:rsidRPr="00B915BA">
        <w:rPr>
          <w:rFonts w:asciiTheme="majorHAnsi" w:hAnsiTheme="majorHAnsi" w:cs="Arial"/>
          <w:b/>
          <w:sz w:val="24"/>
          <w:szCs w:val="24"/>
        </w:rPr>
        <w:t>Descrição do escopo</w:t>
      </w:r>
    </w:p>
    <w:p w14:paraId="41DD130F" w14:textId="77777777" w:rsidR="008F633C" w:rsidRP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O sistema terá versões web e mobile (Android);</w:t>
      </w:r>
    </w:p>
    <w:p w14:paraId="5930EBAF" w14:textId="77777777" w:rsidR="008F633C" w:rsidRP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O sistema deverá disponibilizar a informação de quais livros estão disponíveis para locação e quais não estão;</w:t>
      </w:r>
    </w:p>
    <w:p w14:paraId="44CE6C1F" w14:textId="77777777" w:rsidR="008F633C" w:rsidRP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O sistema deverá disponibilizar mecanismo de pesquisa por livros, com filtros de pesquisa como título, ISBN, nome do autor e status de disponibilidade;</w:t>
      </w:r>
    </w:p>
    <w:p w14:paraId="3E16A90B" w14:textId="77777777" w:rsidR="008F633C" w:rsidRP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O sistema alimentará sua base de dados inicialmente com os dados da Biblioteca Campus Quixadá;</w:t>
      </w:r>
    </w:p>
    <w:p w14:paraId="065FE54A" w14:textId="77777777" w:rsidR="008F633C" w:rsidRP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A base de dados será atualizada através do sistema Meu Catálogo Online;</w:t>
      </w:r>
    </w:p>
    <w:p w14:paraId="27EBF6A4" w14:textId="77777777" w:rsidR="008F633C" w:rsidRP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O sistema deverá possuir, interface web suportável pelos navegadores Google Chrome versão 35 ou superior e Mozilla Firefox versão 30 ou superior, e para dispositivos móveis com Android 2.3 ou superior;</w:t>
      </w:r>
    </w:p>
    <w:p w14:paraId="2261B23E" w14:textId="77777777" w:rsidR="008F633C" w:rsidRDefault="008F633C" w:rsidP="008F633C">
      <w:pPr>
        <w:widowControl w:val="0"/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8F633C">
        <w:rPr>
          <w:szCs w:val="20"/>
        </w:rPr>
        <w:t>O sistema conterá uma parte dedicada para ajudar aos usuários com o acesso às suas funcionalidades.</w:t>
      </w:r>
    </w:p>
    <w:p w14:paraId="0A2720BD" w14:textId="77777777" w:rsidR="00B915BA" w:rsidRDefault="00B915BA" w:rsidP="00B915BA">
      <w:pPr>
        <w:widowControl w:val="0"/>
        <w:spacing w:line="276" w:lineRule="auto"/>
        <w:ind w:left="1440"/>
        <w:contextualSpacing/>
        <w:jc w:val="both"/>
        <w:rPr>
          <w:szCs w:val="20"/>
        </w:rPr>
      </w:pPr>
    </w:p>
    <w:p w14:paraId="66FF8C59" w14:textId="3110E075" w:rsidR="00B915BA" w:rsidRPr="00B915BA" w:rsidRDefault="00B915BA" w:rsidP="00B915BA">
      <w:pPr>
        <w:widowControl w:val="0"/>
        <w:numPr>
          <w:ilvl w:val="0"/>
          <w:numId w:val="1"/>
        </w:numPr>
        <w:spacing w:line="276" w:lineRule="auto"/>
        <w:contextualSpacing/>
        <w:jc w:val="both"/>
        <w:rPr>
          <w:b/>
          <w:szCs w:val="20"/>
        </w:rPr>
      </w:pPr>
      <w:r w:rsidRPr="00B915BA">
        <w:rPr>
          <w:rFonts w:asciiTheme="majorHAnsi" w:hAnsiTheme="majorHAnsi"/>
          <w:b/>
          <w:sz w:val="24"/>
          <w:szCs w:val="24"/>
        </w:rPr>
        <w:t>Exclusão do escopo</w:t>
      </w:r>
    </w:p>
    <w:p w14:paraId="34201959" w14:textId="77777777" w:rsidR="00B915BA" w:rsidRPr="00B915BA" w:rsidRDefault="00B915BA" w:rsidP="00B915BA">
      <w:pPr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B915BA">
        <w:rPr>
          <w:szCs w:val="20"/>
        </w:rPr>
        <w:t>O sistema não irá fazer cadastros de livros, ele somente irá apresentar os livros já cadastrados no Catálogo Online da UFC Campus Quixadá;</w:t>
      </w:r>
    </w:p>
    <w:p w14:paraId="3E00655E" w14:textId="16A4E052" w:rsidR="00B915BA" w:rsidRPr="00B915BA" w:rsidRDefault="00B915BA" w:rsidP="00B915BA">
      <w:pPr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 w:rsidRPr="00B915BA">
        <w:rPr>
          <w:szCs w:val="20"/>
        </w:rPr>
        <w:t>O sistema não cadastrará funcionários da biblioteca, discentes ou docentes;</w:t>
      </w:r>
    </w:p>
    <w:p w14:paraId="35E07B1B" w14:textId="0240C736" w:rsidR="00B915BA" w:rsidRDefault="00B915BA" w:rsidP="00B915BA">
      <w:pPr>
        <w:numPr>
          <w:ilvl w:val="1"/>
          <w:numId w:val="1"/>
        </w:numPr>
        <w:spacing w:line="276" w:lineRule="auto"/>
        <w:contextualSpacing/>
        <w:jc w:val="both"/>
        <w:rPr>
          <w:szCs w:val="20"/>
        </w:rPr>
      </w:pPr>
      <w:r>
        <w:rPr>
          <w:szCs w:val="20"/>
        </w:rPr>
        <w:t>Não comunicará por e-mail a disponibilidade de algum exemplar.</w:t>
      </w:r>
    </w:p>
    <w:p w14:paraId="6F171D2D" w14:textId="77777777" w:rsidR="00276C30" w:rsidRPr="00B915BA" w:rsidRDefault="00276C30" w:rsidP="00276C30">
      <w:pPr>
        <w:spacing w:line="276" w:lineRule="auto"/>
        <w:ind w:left="1440"/>
        <w:contextualSpacing/>
        <w:jc w:val="both"/>
        <w:rPr>
          <w:szCs w:val="20"/>
        </w:rPr>
      </w:pPr>
    </w:p>
    <w:p w14:paraId="6B4A8318" w14:textId="1E340A27" w:rsidR="00D70DFE" w:rsidRPr="00D70DFE" w:rsidRDefault="00D70DFE" w:rsidP="00D70DFE">
      <w:pPr>
        <w:widowControl w:val="0"/>
        <w:numPr>
          <w:ilvl w:val="0"/>
          <w:numId w:val="1"/>
        </w:numPr>
        <w:spacing w:line="276" w:lineRule="auto"/>
        <w:contextualSpacing/>
        <w:jc w:val="both"/>
        <w:rPr>
          <w:b/>
          <w:szCs w:val="20"/>
        </w:rPr>
      </w:pPr>
      <w:r>
        <w:rPr>
          <w:rFonts w:asciiTheme="majorHAnsi" w:hAnsiTheme="majorHAnsi"/>
          <w:b/>
          <w:sz w:val="24"/>
          <w:szCs w:val="24"/>
        </w:rPr>
        <w:t>Ligações com outros projetos</w:t>
      </w:r>
    </w:p>
    <w:p w14:paraId="0FCBF2F3" w14:textId="5B999EF3" w:rsidR="00D70DFE" w:rsidRDefault="00386A58" w:rsidP="00386A58">
      <w:pPr>
        <w:widowControl w:val="0"/>
        <w:spacing w:line="276" w:lineRule="auto"/>
        <w:ind w:left="720"/>
        <w:contextualSpacing/>
        <w:jc w:val="both"/>
        <w:rPr>
          <w:szCs w:val="20"/>
        </w:rPr>
      </w:pPr>
      <w:r w:rsidRPr="00386A58">
        <w:rPr>
          <w:szCs w:val="20"/>
        </w:rPr>
        <w:t xml:space="preserve">O sistema </w:t>
      </w:r>
      <w:r w:rsidR="00D70DFE" w:rsidRPr="00386A58">
        <w:rPr>
          <w:szCs w:val="20"/>
        </w:rPr>
        <w:t>Catálogo Online vai fornecer dados</w:t>
      </w:r>
      <w:r w:rsidRPr="00386A58">
        <w:rPr>
          <w:szCs w:val="20"/>
        </w:rPr>
        <w:t xml:space="preserve"> para o D2LBCQ, </w:t>
      </w:r>
      <w:r>
        <w:rPr>
          <w:szCs w:val="20"/>
        </w:rPr>
        <w:t>que possibilitarão a atualização do status dos exemplares e atualizações na base de dados.</w:t>
      </w:r>
    </w:p>
    <w:p w14:paraId="748A23E7" w14:textId="77777777" w:rsidR="00162501" w:rsidRDefault="00162501" w:rsidP="00386A58">
      <w:pPr>
        <w:widowControl w:val="0"/>
        <w:spacing w:line="276" w:lineRule="auto"/>
        <w:ind w:left="720"/>
        <w:contextualSpacing/>
        <w:jc w:val="both"/>
        <w:rPr>
          <w:szCs w:val="20"/>
        </w:rPr>
      </w:pPr>
    </w:p>
    <w:p w14:paraId="518E1256" w14:textId="6BE49E35" w:rsidR="00162501" w:rsidRPr="007A3F83" w:rsidRDefault="00162501" w:rsidP="00162501">
      <w:pPr>
        <w:pStyle w:val="PargrafodaLista"/>
        <w:widowControl w:val="0"/>
        <w:numPr>
          <w:ilvl w:val="0"/>
          <w:numId w:val="1"/>
        </w:numPr>
        <w:spacing w:line="276" w:lineRule="auto"/>
        <w:jc w:val="both"/>
        <w:rPr>
          <w:szCs w:val="20"/>
        </w:rPr>
      </w:pPr>
      <w:r>
        <w:rPr>
          <w:rFonts w:asciiTheme="majorHAnsi" w:hAnsiTheme="majorHAnsi"/>
          <w:b/>
          <w:sz w:val="24"/>
          <w:szCs w:val="24"/>
        </w:rPr>
        <w:t>Equipe</w:t>
      </w:r>
      <w:r w:rsidR="00380A23">
        <w:rPr>
          <w:rFonts w:asciiTheme="majorHAnsi" w:hAnsiTheme="majorHAnsi"/>
          <w:b/>
          <w:sz w:val="24"/>
          <w:szCs w:val="24"/>
        </w:rPr>
        <w:t xml:space="preserve"> de planejamento e desenvolvimento do projeto</w:t>
      </w:r>
    </w:p>
    <w:p w14:paraId="36D1CC8B" w14:textId="05F1C886" w:rsidR="007A3F83" w:rsidRDefault="007A3F83" w:rsidP="007A3F83">
      <w:pPr>
        <w:pStyle w:val="PargrafodaLista"/>
        <w:widowControl w:val="0"/>
        <w:numPr>
          <w:ilvl w:val="1"/>
          <w:numId w:val="1"/>
        </w:numPr>
        <w:spacing w:line="276" w:lineRule="auto"/>
        <w:jc w:val="both"/>
        <w:rPr>
          <w:szCs w:val="20"/>
        </w:rPr>
      </w:pPr>
      <w:r>
        <w:rPr>
          <w:szCs w:val="20"/>
        </w:rPr>
        <w:t>Camargo Gomes</w:t>
      </w:r>
      <w:r w:rsidR="00DE575D">
        <w:rPr>
          <w:szCs w:val="20"/>
        </w:rPr>
        <w:t xml:space="preserve"> da Silva</w:t>
      </w:r>
    </w:p>
    <w:p w14:paraId="3A44AC99" w14:textId="4A9BF6A2" w:rsidR="007A3F83" w:rsidRDefault="007A3F83" w:rsidP="007A3F83">
      <w:pPr>
        <w:pStyle w:val="PargrafodaLista"/>
        <w:widowControl w:val="0"/>
        <w:numPr>
          <w:ilvl w:val="1"/>
          <w:numId w:val="1"/>
        </w:numPr>
        <w:spacing w:line="276" w:lineRule="auto"/>
        <w:jc w:val="both"/>
        <w:rPr>
          <w:szCs w:val="20"/>
        </w:rPr>
      </w:pPr>
      <w:r>
        <w:rPr>
          <w:szCs w:val="20"/>
        </w:rPr>
        <w:t>Ítalo Bandeira</w:t>
      </w:r>
      <w:r w:rsidR="00DE575D">
        <w:rPr>
          <w:szCs w:val="20"/>
        </w:rPr>
        <w:t xml:space="preserve"> Pereira Leite</w:t>
      </w:r>
    </w:p>
    <w:p w14:paraId="6FF2A6A5" w14:textId="3655DFBF" w:rsidR="00DE575D" w:rsidRPr="00DE575D" w:rsidRDefault="00DE575D" w:rsidP="00DE575D">
      <w:pPr>
        <w:pStyle w:val="PargrafodaLista"/>
        <w:widowControl w:val="0"/>
        <w:numPr>
          <w:ilvl w:val="1"/>
          <w:numId w:val="1"/>
        </w:numPr>
        <w:spacing w:line="276" w:lineRule="auto"/>
        <w:jc w:val="both"/>
        <w:rPr>
          <w:szCs w:val="20"/>
        </w:rPr>
      </w:pPr>
      <w:r>
        <w:rPr>
          <w:szCs w:val="20"/>
        </w:rPr>
        <w:t>Kayo Rayner da Silva Pinheiro</w:t>
      </w:r>
    </w:p>
    <w:p w14:paraId="0CB001DE" w14:textId="45811DFC" w:rsidR="007A3F83" w:rsidRDefault="007A3F83" w:rsidP="007A3F83">
      <w:pPr>
        <w:pStyle w:val="PargrafodaLista"/>
        <w:widowControl w:val="0"/>
        <w:numPr>
          <w:ilvl w:val="1"/>
          <w:numId w:val="1"/>
        </w:numPr>
        <w:spacing w:line="276" w:lineRule="auto"/>
        <w:jc w:val="both"/>
        <w:rPr>
          <w:szCs w:val="20"/>
        </w:rPr>
      </w:pPr>
      <w:r>
        <w:rPr>
          <w:szCs w:val="20"/>
        </w:rPr>
        <w:t>Wellington Lucas</w:t>
      </w:r>
      <w:r w:rsidR="00DE575D">
        <w:rPr>
          <w:szCs w:val="20"/>
        </w:rPr>
        <w:t xml:space="preserve"> Moura</w:t>
      </w:r>
    </w:p>
    <w:p w14:paraId="5F06A5A4" w14:textId="77777777" w:rsidR="004904A5" w:rsidRDefault="004904A5" w:rsidP="004904A5">
      <w:pPr>
        <w:widowControl w:val="0"/>
        <w:spacing w:line="276" w:lineRule="auto"/>
        <w:jc w:val="both"/>
        <w:rPr>
          <w:szCs w:val="20"/>
        </w:rPr>
      </w:pPr>
    </w:p>
    <w:p w14:paraId="4F681217" w14:textId="77777777" w:rsidR="004904A5" w:rsidRPr="004904A5" w:rsidRDefault="004904A5" w:rsidP="004904A5">
      <w:pPr>
        <w:widowControl w:val="0"/>
        <w:spacing w:line="276" w:lineRule="auto"/>
        <w:jc w:val="both"/>
        <w:rPr>
          <w:szCs w:val="20"/>
        </w:rPr>
      </w:pPr>
    </w:p>
    <w:p w14:paraId="3F6A60FA" w14:textId="3F3B3FAD" w:rsidR="00276C30" w:rsidRPr="004904A5" w:rsidRDefault="004904A5" w:rsidP="004904A5">
      <w:pPr>
        <w:pStyle w:val="PargrafodaLista"/>
        <w:widowControl w:val="0"/>
        <w:numPr>
          <w:ilvl w:val="0"/>
          <w:numId w:val="1"/>
        </w:numPr>
        <w:spacing w:line="276" w:lineRule="auto"/>
        <w:jc w:val="both"/>
        <w:rPr>
          <w:b/>
          <w:szCs w:val="20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Premissas e Restrições</w:t>
      </w:r>
    </w:p>
    <w:p w14:paraId="1562475A" w14:textId="77777777" w:rsidR="004904A5" w:rsidRPr="007E4A28" w:rsidRDefault="004904A5" w:rsidP="004904A5">
      <w:pPr>
        <w:pStyle w:val="PargrafodaLista"/>
        <w:numPr>
          <w:ilvl w:val="0"/>
          <w:numId w:val="9"/>
        </w:numPr>
        <w:rPr>
          <w:szCs w:val="20"/>
        </w:rPr>
      </w:pPr>
      <w:r w:rsidRPr="007E4A28">
        <w:rPr>
          <w:rFonts w:eastAsia="Arial" w:cs="Arial"/>
          <w:szCs w:val="20"/>
        </w:rPr>
        <w:t>Disponibilização dos dados da biblioteca para cadastro dos livros no sistema;</w:t>
      </w:r>
    </w:p>
    <w:p w14:paraId="7657F1A7" w14:textId="77777777" w:rsidR="004904A5" w:rsidRPr="007E4A28" w:rsidRDefault="004904A5" w:rsidP="004904A5">
      <w:pPr>
        <w:pStyle w:val="PargrafodaLista"/>
        <w:numPr>
          <w:ilvl w:val="0"/>
          <w:numId w:val="9"/>
        </w:numPr>
        <w:rPr>
          <w:szCs w:val="20"/>
        </w:rPr>
      </w:pPr>
      <w:r w:rsidRPr="4617425B">
        <w:rPr>
          <w:rFonts w:eastAsia="Arial" w:cs="Arial"/>
          <w:szCs w:val="20"/>
        </w:rPr>
        <w:t>Participação dos interessados no processo de desenvolvimento;</w:t>
      </w:r>
    </w:p>
    <w:p w14:paraId="26DE8915" w14:textId="77777777" w:rsidR="004904A5" w:rsidRPr="00291BB4" w:rsidRDefault="004904A5" w:rsidP="004904A5">
      <w:pPr>
        <w:pStyle w:val="PargrafodaLista"/>
        <w:numPr>
          <w:ilvl w:val="0"/>
          <w:numId w:val="9"/>
        </w:numPr>
      </w:pPr>
      <w:r w:rsidRPr="00291BB4">
        <w:rPr>
          <w:rFonts w:eastAsia="Arial" w:cs="Arial"/>
          <w:szCs w:val="20"/>
        </w:rPr>
        <w:t>Valores de custo dentro do previsto</w:t>
      </w:r>
      <w:r>
        <w:rPr>
          <w:rFonts w:eastAsia="Arial" w:cs="Arial"/>
          <w:szCs w:val="20"/>
        </w:rPr>
        <w:t>;</w:t>
      </w:r>
    </w:p>
    <w:p w14:paraId="423DB662" w14:textId="77777777" w:rsidR="004904A5" w:rsidRPr="009E5D0E" w:rsidRDefault="004904A5" w:rsidP="004904A5">
      <w:pPr>
        <w:pStyle w:val="Cabealho"/>
        <w:numPr>
          <w:ilvl w:val="0"/>
          <w:numId w:val="9"/>
        </w:numPr>
        <w:tabs>
          <w:tab w:val="clear" w:pos="4252"/>
          <w:tab w:val="clear" w:pos="8504"/>
          <w:tab w:val="center" w:pos="4419"/>
          <w:tab w:val="right" w:pos="8838"/>
        </w:tabs>
        <w:jc w:val="both"/>
      </w:pPr>
      <w:r w:rsidRPr="4617425B">
        <w:rPr>
          <w:rFonts w:eastAsia="Arial" w:cs="Arial"/>
          <w:szCs w:val="20"/>
        </w:rPr>
        <w:t>Acesso a base de dados com informações sobre os livros</w:t>
      </w:r>
      <w:r>
        <w:rPr>
          <w:rFonts w:eastAsia="Arial" w:cs="Arial"/>
          <w:szCs w:val="20"/>
        </w:rPr>
        <w:t>;</w:t>
      </w:r>
    </w:p>
    <w:p w14:paraId="548A9994" w14:textId="77777777" w:rsidR="004904A5" w:rsidRDefault="004904A5" w:rsidP="004904A5">
      <w:pPr>
        <w:pStyle w:val="Cabealho"/>
        <w:numPr>
          <w:ilvl w:val="0"/>
          <w:numId w:val="9"/>
        </w:numPr>
        <w:tabs>
          <w:tab w:val="clear" w:pos="4252"/>
          <w:tab w:val="clear" w:pos="8504"/>
          <w:tab w:val="center" w:pos="4419"/>
          <w:tab w:val="right" w:pos="8838"/>
        </w:tabs>
        <w:jc w:val="both"/>
      </w:pPr>
      <w:r w:rsidRPr="4617425B">
        <w:rPr>
          <w:rFonts w:eastAsia="Arial" w:cs="Arial"/>
          <w:szCs w:val="20"/>
        </w:rPr>
        <w:t>Orçamento pré-definido;</w:t>
      </w:r>
    </w:p>
    <w:p w14:paraId="1F69F726" w14:textId="6432A3A5" w:rsidR="004904A5" w:rsidRPr="004904A5" w:rsidRDefault="004904A5" w:rsidP="004904A5">
      <w:pPr>
        <w:pStyle w:val="PargrafodaLista"/>
        <w:widowControl w:val="0"/>
        <w:numPr>
          <w:ilvl w:val="1"/>
          <w:numId w:val="1"/>
        </w:numPr>
        <w:spacing w:line="276" w:lineRule="auto"/>
        <w:jc w:val="both"/>
        <w:rPr>
          <w:b/>
          <w:szCs w:val="20"/>
        </w:rPr>
      </w:pPr>
      <w:r w:rsidRPr="4617425B">
        <w:rPr>
          <w:rFonts w:eastAsia="Arial" w:cs="Arial"/>
          <w:szCs w:val="20"/>
        </w:rPr>
        <w:t>Respeitar feriados em geral.</w:t>
      </w:r>
    </w:p>
    <w:p w14:paraId="01224C49" w14:textId="77777777" w:rsidR="004904A5" w:rsidRPr="004904A5" w:rsidRDefault="004904A5" w:rsidP="004904A5">
      <w:pPr>
        <w:pStyle w:val="PargrafodaLista"/>
        <w:widowControl w:val="0"/>
        <w:spacing w:line="276" w:lineRule="auto"/>
        <w:ind w:left="1440"/>
        <w:jc w:val="both"/>
        <w:rPr>
          <w:b/>
          <w:szCs w:val="20"/>
        </w:rPr>
      </w:pPr>
    </w:p>
    <w:p w14:paraId="2D1F55B5" w14:textId="046EE90D" w:rsidR="004904A5" w:rsidRPr="004904A5" w:rsidRDefault="004904A5" w:rsidP="004904A5">
      <w:pPr>
        <w:pStyle w:val="PargrafodaLista"/>
        <w:widowControl w:val="0"/>
        <w:numPr>
          <w:ilvl w:val="0"/>
          <w:numId w:val="1"/>
        </w:numPr>
        <w:spacing w:line="276" w:lineRule="auto"/>
        <w:jc w:val="both"/>
        <w:rPr>
          <w:b/>
          <w:sz w:val="24"/>
          <w:szCs w:val="24"/>
        </w:rPr>
      </w:pPr>
      <w:r>
        <w:rPr>
          <w:rFonts w:asciiTheme="majorHAnsi" w:eastAsia="Arial" w:hAnsiTheme="majorHAnsi" w:cs="Arial"/>
          <w:b/>
          <w:sz w:val="24"/>
          <w:szCs w:val="24"/>
        </w:rPr>
        <w:t>Ferramentas</w:t>
      </w:r>
    </w:p>
    <w:p w14:paraId="00577C84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Eclipse IDE for Java EE Developers;</w:t>
      </w:r>
    </w:p>
    <w:p w14:paraId="3750724D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Java 1.7;</w:t>
      </w:r>
    </w:p>
    <w:p w14:paraId="243DBD1B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PostgreSQL 9.3;</w:t>
      </w:r>
    </w:p>
    <w:p w14:paraId="6F8C8175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Eclipse ADT Bundle;</w:t>
      </w:r>
    </w:p>
    <w:p w14:paraId="7C4F5EBC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Astah Professional 6.8;</w:t>
      </w:r>
    </w:p>
    <w:p w14:paraId="0BF24E9B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Framework Django 1.7;</w:t>
      </w:r>
    </w:p>
    <w:p w14:paraId="69BE50F8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Mockup Prototype Tool;</w:t>
      </w:r>
    </w:p>
    <w:p w14:paraId="453530EE" w14:textId="77777777" w:rsidR="004904A5" w:rsidRDefault="004904A5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Sistema Operacional para desenvolvimento Windowns 8.1;</w:t>
      </w:r>
    </w:p>
    <w:p w14:paraId="24A2F773" w14:textId="3AAE5F64" w:rsidR="004904A5" w:rsidRDefault="00DE575D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Controle de versões com GitHub;</w:t>
      </w:r>
    </w:p>
    <w:p w14:paraId="4EE521B0" w14:textId="4E8E55DF" w:rsidR="00C46569" w:rsidRDefault="00C46569" w:rsidP="004904A5">
      <w:pPr>
        <w:widowControl w:val="0"/>
        <w:numPr>
          <w:ilvl w:val="1"/>
          <w:numId w:val="1"/>
        </w:numPr>
        <w:spacing w:line="276" w:lineRule="auto"/>
        <w:contextualSpacing/>
      </w:pPr>
      <w:r>
        <w:t>ProjectLibre</w:t>
      </w:r>
      <w:r w:rsidR="00DE575D">
        <w:t>.</w:t>
      </w:r>
    </w:p>
    <w:p w14:paraId="2A52443F" w14:textId="77777777" w:rsidR="00B915BA" w:rsidRPr="004904A5" w:rsidRDefault="00B915BA" w:rsidP="004904A5">
      <w:pPr>
        <w:widowControl w:val="0"/>
        <w:spacing w:line="276" w:lineRule="auto"/>
        <w:jc w:val="both"/>
        <w:rPr>
          <w:szCs w:val="20"/>
        </w:rPr>
      </w:pPr>
    </w:p>
    <w:p w14:paraId="29ABB64B" w14:textId="77777777" w:rsidR="008F633C" w:rsidRPr="00E65694" w:rsidRDefault="008F633C" w:rsidP="008F633C">
      <w:pPr>
        <w:pStyle w:val="PargrafodaLista"/>
        <w:rPr>
          <w:rFonts w:cs="Arial"/>
        </w:rPr>
      </w:pPr>
    </w:p>
    <w:p w14:paraId="5A57300E" w14:textId="2B64FE0C" w:rsidR="00DB4077" w:rsidRDefault="00745E59" w:rsidP="00745E59">
      <w:pPr>
        <w:pStyle w:val="Ttulo1"/>
        <w:rPr>
          <w:rFonts w:ascii="Arial" w:eastAsiaTheme="minorHAnsi" w:hAnsi="Arial" w:cs="Arial"/>
          <w:b w:val="0"/>
          <w:bCs w:val="0"/>
          <w:color w:val="auto"/>
          <w:sz w:val="16"/>
          <w:szCs w:val="22"/>
          <w:u w:val="none"/>
        </w:rPr>
      </w:pPr>
      <w:bookmarkStart w:id="1" w:name="_Toc67755726"/>
      <w:r>
        <w:t>Estrutura Analítica do Projeto (EAP)</w:t>
      </w:r>
      <w:r w:rsidR="00DB4077" w:rsidRPr="00325F53">
        <w:t xml:space="preserve"> </w:t>
      </w:r>
      <w:bookmarkEnd w:id="1"/>
    </w:p>
    <w:p w14:paraId="21D068D7" w14:textId="77777777" w:rsidR="002D5D8A" w:rsidRDefault="002D5D8A" w:rsidP="00DB403E"/>
    <w:p w14:paraId="3BCEFBF9" w14:textId="05A4D015" w:rsidR="00DB403E" w:rsidRDefault="002D5D8A" w:rsidP="00DB403E">
      <w:r>
        <w:t>Consulte o arquivo “</w:t>
      </w:r>
      <w:r w:rsidRPr="002D5D8A">
        <w:t>D2LBCQ - Disponibilidade para Locação de Livros BCQ.pod</w:t>
      </w:r>
      <w:bookmarkStart w:id="2" w:name="_Toc319340140"/>
      <w:r w:rsidR="00A3396B">
        <w:t xml:space="preserve">”, na </w:t>
      </w:r>
      <w:r w:rsidR="00AC5651">
        <w:t xml:space="preserve">aba Tarefas </w:t>
      </w:r>
      <w:bookmarkStart w:id="3" w:name="_GoBack"/>
      <w:bookmarkEnd w:id="3"/>
      <w:r w:rsidR="00AC5651">
        <w:t>=</w:t>
      </w:r>
      <w:r w:rsidR="00C46569">
        <w:t>&gt; EAP.</w:t>
      </w:r>
    </w:p>
    <w:p w14:paraId="3F08EAF9" w14:textId="77777777" w:rsidR="00DB403E" w:rsidRPr="00894132" w:rsidRDefault="00DB403E" w:rsidP="00DB403E"/>
    <w:p w14:paraId="01A079E4" w14:textId="77777777" w:rsidR="00DB403E" w:rsidRDefault="00DB403E" w:rsidP="00DB403E">
      <w:pPr>
        <w:pStyle w:val="Ttulo2"/>
      </w:pPr>
      <w:bookmarkStart w:id="4" w:name="_Toc319340146"/>
      <w:bookmarkStart w:id="5" w:name="_Toc327554430"/>
      <w:r w:rsidRPr="00D56105">
        <w:t xml:space="preserve">Responsabilidades </w:t>
      </w:r>
      <w:r w:rsidR="00990EA0">
        <w:t>do escopo</w:t>
      </w:r>
      <w:r>
        <w:t xml:space="preserve"> d</w:t>
      </w:r>
      <w:r w:rsidRPr="00D56105">
        <w:t>a Equipe d</w:t>
      </w:r>
      <w:r>
        <w:t>o Projeto</w:t>
      </w:r>
      <w:bookmarkEnd w:id="4"/>
      <w:bookmarkEnd w:id="5"/>
    </w:p>
    <w:p w14:paraId="3192FC73" w14:textId="77777777" w:rsidR="00C079D6" w:rsidRPr="0033433F" w:rsidRDefault="00C079D6" w:rsidP="00DB403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5796"/>
      </w:tblGrid>
      <w:tr w:rsidR="00DB403E" w:rsidRPr="0000794C" w14:paraId="2DE12121" w14:textId="77777777" w:rsidTr="00F2388D">
        <w:trPr>
          <w:trHeight w:val="432"/>
        </w:trPr>
        <w:tc>
          <w:tcPr>
            <w:tcW w:w="2952" w:type="dxa"/>
            <w:shd w:val="clear" w:color="auto" w:fill="DBE5F1" w:themeFill="accent1" w:themeFillTint="33"/>
            <w:vAlign w:val="center"/>
          </w:tcPr>
          <w:p w14:paraId="7E0B2CE8" w14:textId="77777777" w:rsidR="00DB403E" w:rsidRPr="0000794C" w:rsidRDefault="00DB403E" w:rsidP="00F2388D">
            <w:r>
              <w:t>Membro da Equipe</w:t>
            </w:r>
          </w:p>
        </w:tc>
        <w:tc>
          <w:tcPr>
            <w:tcW w:w="5796" w:type="dxa"/>
            <w:shd w:val="clear" w:color="auto" w:fill="DBE5F1" w:themeFill="accent1" w:themeFillTint="33"/>
            <w:vAlign w:val="center"/>
          </w:tcPr>
          <w:p w14:paraId="7FA3B5FF" w14:textId="77777777" w:rsidR="00DB403E" w:rsidRPr="0000794C" w:rsidRDefault="00DB403E" w:rsidP="00F2388D">
            <w:r>
              <w:t>Responsabilidades</w:t>
            </w:r>
          </w:p>
        </w:tc>
      </w:tr>
      <w:tr w:rsidR="00DB403E" w14:paraId="04AF7BF5" w14:textId="77777777" w:rsidTr="00F2388D">
        <w:tc>
          <w:tcPr>
            <w:tcW w:w="2952" w:type="dxa"/>
          </w:tcPr>
          <w:p w14:paraId="6F4055AF" w14:textId="76C0C856" w:rsidR="00DB403E" w:rsidRDefault="002D5D8A" w:rsidP="00F2388D">
            <w:pPr>
              <w:rPr>
                <w:rFonts w:cs="Arial"/>
              </w:rPr>
            </w:pPr>
            <w:r>
              <w:rPr>
                <w:rFonts w:cs="Arial"/>
              </w:rPr>
              <w:t>Wellington Lucas</w:t>
            </w:r>
          </w:p>
        </w:tc>
        <w:tc>
          <w:tcPr>
            <w:tcW w:w="5796" w:type="dxa"/>
          </w:tcPr>
          <w:p w14:paraId="67AC7197" w14:textId="34EE7CC3" w:rsidR="00DB403E" w:rsidRDefault="007D6E48" w:rsidP="00F2388D">
            <w:pPr>
              <w:rPr>
                <w:rFonts w:cs="Arial"/>
              </w:rPr>
            </w:pPr>
            <w:r>
              <w:rPr>
                <w:rFonts w:cs="Arial"/>
              </w:rPr>
              <w:t>Gerente do Projeto</w:t>
            </w:r>
            <w:r w:rsidR="002D5D8A">
              <w:rPr>
                <w:rFonts w:cs="Arial"/>
              </w:rPr>
              <w:t xml:space="preserve"> e Desenvolvedor</w:t>
            </w:r>
            <w:r w:rsidR="00682912">
              <w:rPr>
                <w:rFonts w:cs="Arial"/>
              </w:rPr>
              <w:t>/Testador</w:t>
            </w:r>
          </w:p>
        </w:tc>
      </w:tr>
      <w:tr w:rsidR="00DB403E" w14:paraId="64B9098F" w14:textId="77777777" w:rsidTr="00F2388D">
        <w:tc>
          <w:tcPr>
            <w:tcW w:w="2952" w:type="dxa"/>
          </w:tcPr>
          <w:p w14:paraId="6FB6B624" w14:textId="4D9A7267" w:rsidR="00DB403E" w:rsidRDefault="002D5D8A" w:rsidP="00F2388D">
            <w:pPr>
              <w:rPr>
                <w:rFonts w:cs="Arial"/>
              </w:rPr>
            </w:pPr>
            <w:r>
              <w:rPr>
                <w:rFonts w:cs="Arial"/>
              </w:rPr>
              <w:t>Ítalo Bandeira</w:t>
            </w:r>
          </w:p>
        </w:tc>
        <w:tc>
          <w:tcPr>
            <w:tcW w:w="5796" w:type="dxa"/>
          </w:tcPr>
          <w:p w14:paraId="3D2C9569" w14:textId="5B71CE57" w:rsidR="00DB403E" w:rsidRDefault="002D5D8A" w:rsidP="00F2388D">
            <w:pPr>
              <w:rPr>
                <w:rFonts w:cs="Arial"/>
              </w:rPr>
            </w:pPr>
            <w:r>
              <w:rPr>
                <w:rFonts w:cs="Arial"/>
              </w:rPr>
              <w:t>Designer e Desenvolvedor</w:t>
            </w:r>
          </w:p>
        </w:tc>
      </w:tr>
      <w:tr w:rsidR="00DB403E" w14:paraId="4F00BDDB" w14:textId="77777777" w:rsidTr="00F2388D">
        <w:tc>
          <w:tcPr>
            <w:tcW w:w="2952" w:type="dxa"/>
          </w:tcPr>
          <w:p w14:paraId="61A2E965" w14:textId="3805C429" w:rsidR="00DB403E" w:rsidRDefault="002D5D8A" w:rsidP="00F2388D">
            <w:pPr>
              <w:rPr>
                <w:rFonts w:cs="Arial"/>
              </w:rPr>
            </w:pPr>
            <w:r>
              <w:rPr>
                <w:rFonts w:cs="Arial"/>
              </w:rPr>
              <w:t>Kayo Rayner</w:t>
            </w:r>
          </w:p>
        </w:tc>
        <w:tc>
          <w:tcPr>
            <w:tcW w:w="5796" w:type="dxa"/>
          </w:tcPr>
          <w:p w14:paraId="4B513530" w14:textId="1359504E" w:rsidR="00DB403E" w:rsidRDefault="002D5D8A" w:rsidP="00F2388D">
            <w:pPr>
              <w:rPr>
                <w:rFonts w:cs="Arial"/>
              </w:rPr>
            </w:pPr>
            <w:r>
              <w:rPr>
                <w:rFonts w:cs="Arial"/>
              </w:rPr>
              <w:t>Desenvolvedor e Testador</w:t>
            </w:r>
          </w:p>
        </w:tc>
      </w:tr>
      <w:tr w:rsidR="002D5D8A" w14:paraId="3BE5DA48" w14:textId="77777777" w:rsidTr="00F2388D">
        <w:tc>
          <w:tcPr>
            <w:tcW w:w="2952" w:type="dxa"/>
          </w:tcPr>
          <w:p w14:paraId="75B5E088" w14:textId="7BF3DD69" w:rsidR="002D5D8A" w:rsidRDefault="002D5D8A" w:rsidP="00F2388D">
            <w:pPr>
              <w:rPr>
                <w:rFonts w:cs="Arial"/>
              </w:rPr>
            </w:pPr>
            <w:r>
              <w:rPr>
                <w:rFonts w:cs="Arial"/>
              </w:rPr>
              <w:t>Camargo Gomes</w:t>
            </w:r>
          </w:p>
        </w:tc>
        <w:tc>
          <w:tcPr>
            <w:tcW w:w="5796" w:type="dxa"/>
          </w:tcPr>
          <w:p w14:paraId="5D73BB50" w14:textId="0A6DE4C8" w:rsidR="002D5D8A" w:rsidRDefault="00682912" w:rsidP="00682912">
            <w:pPr>
              <w:rPr>
                <w:rFonts w:cs="Arial"/>
              </w:rPr>
            </w:pPr>
            <w:r>
              <w:rPr>
                <w:rFonts w:cs="Arial"/>
              </w:rPr>
              <w:t>Preparar e suportar o ambiente do projeto</w:t>
            </w:r>
          </w:p>
        </w:tc>
      </w:tr>
    </w:tbl>
    <w:p w14:paraId="335ED77C" w14:textId="77777777" w:rsidR="00DB403E" w:rsidRDefault="00DB403E" w:rsidP="00DB403E"/>
    <w:p w14:paraId="175AB39F" w14:textId="77777777" w:rsidR="004F5F48" w:rsidRDefault="004F5F48" w:rsidP="0045550E"/>
    <w:p w14:paraId="305F92A1" w14:textId="3F6FE41D" w:rsidR="00437B8F" w:rsidRDefault="002D5D8A" w:rsidP="00437B8F">
      <w:pPr>
        <w:pStyle w:val="Ttulo1"/>
      </w:pPr>
      <w:bookmarkStart w:id="6" w:name="_Toc327554436"/>
      <w:bookmarkEnd w:id="2"/>
      <w:r>
        <w:t>Aceitação formal das entregas</w:t>
      </w:r>
      <w:bookmarkEnd w:id="6"/>
    </w:p>
    <w:p w14:paraId="428F057A" w14:textId="77777777" w:rsidR="002D5D8A" w:rsidRPr="002D5D8A" w:rsidRDefault="002D5D8A" w:rsidP="002D5D8A"/>
    <w:p w14:paraId="74D93042" w14:textId="0716C0E3" w:rsidR="00437B8F" w:rsidRPr="00926AA8" w:rsidRDefault="00926AA8" w:rsidP="00926AA8">
      <w:pPr>
        <w:pStyle w:val="PargrafodaLista"/>
        <w:numPr>
          <w:ilvl w:val="0"/>
          <w:numId w:val="10"/>
        </w:numPr>
      </w:pPr>
      <w:r>
        <w:rPr>
          <w:rFonts w:asciiTheme="majorHAnsi" w:hAnsiTheme="majorHAnsi"/>
          <w:b/>
          <w:sz w:val="24"/>
          <w:szCs w:val="24"/>
        </w:rPr>
        <w:t>Fase: Entrega da versão web</w:t>
      </w:r>
      <w:r w:rsidR="00020B9E">
        <w:rPr>
          <w:rFonts w:asciiTheme="majorHAnsi" w:hAnsiTheme="majorHAnsi"/>
          <w:b/>
          <w:sz w:val="24"/>
          <w:szCs w:val="24"/>
        </w:rPr>
        <w:t>,</w:t>
      </w:r>
      <w:r>
        <w:rPr>
          <w:rFonts w:asciiTheme="majorHAnsi" w:hAnsiTheme="majorHAnsi"/>
          <w:b/>
          <w:sz w:val="24"/>
          <w:szCs w:val="24"/>
        </w:rPr>
        <w:t xml:space="preserve"> Beta</w:t>
      </w:r>
    </w:p>
    <w:p w14:paraId="61A05431" w14:textId="70DD3E18" w:rsidR="00926AA8" w:rsidRDefault="00020B9E" w:rsidP="00926AA8">
      <w:pPr>
        <w:pStyle w:val="PargrafodaLista"/>
        <w:numPr>
          <w:ilvl w:val="1"/>
          <w:numId w:val="10"/>
        </w:numPr>
      </w:pPr>
      <w:r>
        <w:t>Todo o sistema web</w:t>
      </w:r>
      <w:r w:rsidR="00085D19">
        <w:t xml:space="preserve"> </w:t>
      </w:r>
      <w:r w:rsidR="009814D0">
        <w:t xml:space="preserve">deve estar </w:t>
      </w:r>
      <w:r w:rsidR="00085D19">
        <w:t>implementado</w:t>
      </w:r>
      <w:r w:rsidR="009814D0">
        <w:t xml:space="preserve"> e funcional, com busca, filtros,</w:t>
      </w:r>
      <w:r>
        <w:t xml:space="preserve"> atualizações de livros, devem estar funcionais</w:t>
      </w:r>
      <w:r w:rsidR="009814D0">
        <w:t>;</w:t>
      </w:r>
    </w:p>
    <w:p w14:paraId="516E148A" w14:textId="5D37C121" w:rsidR="00020B9E" w:rsidRDefault="00020B9E" w:rsidP="00926AA8">
      <w:pPr>
        <w:pStyle w:val="PargrafodaLista"/>
        <w:numPr>
          <w:ilvl w:val="1"/>
          <w:numId w:val="10"/>
        </w:numPr>
      </w:pPr>
      <w:r>
        <w:t>Entrega até o prazo máximo estipulado, 05/02/2015</w:t>
      </w:r>
      <w:r w:rsidR="009814D0">
        <w:t>.</w:t>
      </w:r>
    </w:p>
    <w:p w14:paraId="4E465E5B" w14:textId="77777777" w:rsidR="00260283" w:rsidRDefault="00260283" w:rsidP="00260283">
      <w:pPr>
        <w:pStyle w:val="PargrafodaLista"/>
        <w:ind w:left="1080"/>
      </w:pPr>
    </w:p>
    <w:p w14:paraId="3414FADC" w14:textId="4E7BC8EE" w:rsidR="00020B9E" w:rsidRPr="000774F3" w:rsidRDefault="000774F3" w:rsidP="00020B9E">
      <w:pPr>
        <w:pStyle w:val="PargrafodaLista"/>
        <w:numPr>
          <w:ilvl w:val="0"/>
          <w:numId w:val="10"/>
        </w:numPr>
      </w:pPr>
      <w:r>
        <w:rPr>
          <w:rFonts w:asciiTheme="majorHAnsi" w:hAnsiTheme="majorHAnsi"/>
          <w:b/>
          <w:sz w:val="24"/>
          <w:szCs w:val="24"/>
        </w:rPr>
        <w:t>Fase: Entrega do Manual do Usuário</w:t>
      </w:r>
    </w:p>
    <w:p w14:paraId="2EE97D61" w14:textId="1CCA5AEA" w:rsidR="000774F3" w:rsidRDefault="00260283" w:rsidP="000774F3">
      <w:pPr>
        <w:pStyle w:val="PargrafodaLista"/>
        <w:numPr>
          <w:ilvl w:val="1"/>
          <w:numId w:val="10"/>
        </w:numPr>
      </w:pPr>
      <w:r>
        <w:t>Um manual ilustrado de como o usuário deve manipular o sistema, deve ser aprovado pelo cliente quanto a sua didática e clareza</w:t>
      </w:r>
      <w:r w:rsidR="009814D0">
        <w:t>;</w:t>
      </w:r>
    </w:p>
    <w:p w14:paraId="4F781EE7" w14:textId="7A80DD66" w:rsidR="00260283" w:rsidRDefault="00260283" w:rsidP="00260283">
      <w:pPr>
        <w:pStyle w:val="PargrafodaLista"/>
        <w:numPr>
          <w:ilvl w:val="1"/>
          <w:numId w:val="10"/>
        </w:numPr>
      </w:pPr>
      <w:r>
        <w:t>Entrega a</w:t>
      </w:r>
      <w:r w:rsidR="00682912">
        <w:t>té o prazo máximo estipulado, 06</w:t>
      </w:r>
      <w:r>
        <w:t>/02/2015</w:t>
      </w:r>
      <w:r w:rsidR="009814D0">
        <w:t>.</w:t>
      </w:r>
    </w:p>
    <w:p w14:paraId="3A830589" w14:textId="77777777" w:rsidR="00260283" w:rsidRDefault="00260283" w:rsidP="00260283">
      <w:pPr>
        <w:pStyle w:val="PargrafodaLista"/>
        <w:ind w:left="1080"/>
      </w:pPr>
    </w:p>
    <w:p w14:paraId="152E9C08" w14:textId="77777777" w:rsidR="00085D19" w:rsidRDefault="00085D19" w:rsidP="00260283">
      <w:pPr>
        <w:pStyle w:val="PargrafodaLista"/>
        <w:ind w:left="1080"/>
      </w:pPr>
    </w:p>
    <w:p w14:paraId="3824A09F" w14:textId="77777777" w:rsidR="00085D19" w:rsidRDefault="00085D19" w:rsidP="00260283">
      <w:pPr>
        <w:pStyle w:val="PargrafodaLista"/>
        <w:ind w:left="1080"/>
      </w:pPr>
    </w:p>
    <w:p w14:paraId="7032B2B3" w14:textId="77777777" w:rsidR="00085D19" w:rsidRDefault="00085D19" w:rsidP="00260283">
      <w:pPr>
        <w:pStyle w:val="PargrafodaLista"/>
        <w:ind w:left="1080"/>
      </w:pPr>
    </w:p>
    <w:p w14:paraId="21D9A902" w14:textId="564EAF48" w:rsidR="00260283" w:rsidRPr="00260283" w:rsidRDefault="00260283" w:rsidP="00260283">
      <w:pPr>
        <w:pStyle w:val="PargrafodaLista"/>
        <w:numPr>
          <w:ilvl w:val="0"/>
          <w:numId w:val="10"/>
        </w:numPr>
      </w:pPr>
      <w:r>
        <w:rPr>
          <w:rFonts w:asciiTheme="majorHAnsi" w:hAnsiTheme="majorHAnsi"/>
          <w:b/>
          <w:sz w:val="24"/>
          <w:szCs w:val="24"/>
        </w:rPr>
        <w:t>Fase: Entrega da versão web</w:t>
      </w:r>
      <w:r w:rsidR="008E5879">
        <w:rPr>
          <w:rFonts w:asciiTheme="majorHAnsi" w:hAnsiTheme="majorHAnsi"/>
          <w:b/>
          <w:sz w:val="24"/>
          <w:szCs w:val="24"/>
        </w:rPr>
        <w:t>,</w:t>
      </w:r>
      <w:r>
        <w:rPr>
          <w:rFonts w:asciiTheme="majorHAnsi" w:hAnsiTheme="majorHAnsi"/>
          <w:b/>
          <w:sz w:val="24"/>
          <w:szCs w:val="24"/>
        </w:rPr>
        <w:t xml:space="preserve"> final</w:t>
      </w:r>
    </w:p>
    <w:p w14:paraId="340FC2F6" w14:textId="1A0E90B6" w:rsidR="00085D19" w:rsidRDefault="00085D19" w:rsidP="00085D19">
      <w:pPr>
        <w:pStyle w:val="PargrafodaLista"/>
        <w:widowControl w:val="0"/>
        <w:numPr>
          <w:ilvl w:val="1"/>
          <w:numId w:val="10"/>
        </w:numPr>
        <w:tabs>
          <w:tab w:val="left" w:pos="5640"/>
          <w:tab w:val="left" w:pos="7635"/>
        </w:tabs>
        <w:rPr>
          <w:szCs w:val="20"/>
        </w:rPr>
      </w:pPr>
      <w:r>
        <w:rPr>
          <w:szCs w:val="20"/>
        </w:rPr>
        <w:t>Todo o sistema w</w:t>
      </w:r>
      <w:r w:rsidRPr="00085D19">
        <w:rPr>
          <w:szCs w:val="20"/>
        </w:rPr>
        <w:t>eb</w:t>
      </w:r>
      <w:r>
        <w:rPr>
          <w:szCs w:val="20"/>
        </w:rPr>
        <w:t>, com busca, filtros, atualizações de livros e suas respectivas correções</w:t>
      </w:r>
      <w:r w:rsidRPr="00085D19">
        <w:rPr>
          <w:szCs w:val="20"/>
        </w:rPr>
        <w:t>. Melhorado com adaptação de design, correções de bugs, etc.</w:t>
      </w:r>
      <w:r w:rsidR="009814D0">
        <w:rPr>
          <w:szCs w:val="20"/>
        </w:rPr>
        <w:t>;</w:t>
      </w:r>
    </w:p>
    <w:p w14:paraId="32AA2E1E" w14:textId="5D8C7415" w:rsidR="00085D19" w:rsidRDefault="00085D19" w:rsidP="00085D19">
      <w:pPr>
        <w:pStyle w:val="PargrafodaLista"/>
        <w:numPr>
          <w:ilvl w:val="1"/>
          <w:numId w:val="10"/>
        </w:numPr>
      </w:pPr>
      <w:r>
        <w:t>Entrega a</w:t>
      </w:r>
      <w:r w:rsidR="00682912">
        <w:t>té o prazo máximo estipulado, 20</w:t>
      </w:r>
      <w:r>
        <w:t>/02/2015</w:t>
      </w:r>
      <w:r w:rsidR="009814D0">
        <w:t>.</w:t>
      </w:r>
    </w:p>
    <w:p w14:paraId="6457B93A" w14:textId="77777777" w:rsidR="009814D0" w:rsidRDefault="009814D0" w:rsidP="009814D0">
      <w:pPr>
        <w:pStyle w:val="PargrafodaLista"/>
        <w:ind w:left="1080"/>
      </w:pPr>
    </w:p>
    <w:p w14:paraId="6CA5FE26" w14:textId="38EE96A8" w:rsidR="009814D0" w:rsidRPr="00260283" w:rsidRDefault="009814D0" w:rsidP="009814D0">
      <w:pPr>
        <w:pStyle w:val="PargrafodaLista"/>
        <w:numPr>
          <w:ilvl w:val="0"/>
          <w:numId w:val="10"/>
        </w:numPr>
      </w:pPr>
      <w:r>
        <w:rPr>
          <w:rFonts w:asciiTheme="majorHAnsi" w:hAnsiTheme="majorHAnsi"/>
          <w:b/>
          <w:sz w:val="24"/>
          <w:szCs w:val="24"/>
        </w:rPr>
        <w:t>Fase: Entrega da versão mobile, Beta</w:t>
      </w:r>
    </w:p>
    <w:p w14:paraId="3713F071" w14:textId="35F3229E" w:rsidR="009814D0" w:rsidRDefault="009814D0" w:rsidP="009814D0">
      <w:pPr>
        <w:pStyle w:val="PargrafodaLista"/>
        <w:widowControl w:val="0"/>
        <w:numPr>
          <w:ilvl w:val="1"/>
          <w:numId w:val="10"/>
        </w:numPr>
        <w:tabs>
          <w:tab w:val="left" w:pos="5640"/>
          <w:tab w:val="left" w:pos="7635"/>
        </w:tabs>
        <w:rPr>
          <w:szCs w:val="20"/>
        </w:rPr>
      </w:pPr>
      <w:r>
        <w:rPr>
          <w:szCs w:val="20"/>
        </w:rPr>
        <w:t>Todo o sistema móvel deve estar implementado e funcional com busca, filtros, atualizações de livros;</w:t>
      </w:r>
    </w:p>
    <w:p w14:paraId="3BD25775" w14:textId="535C444B" w:rsidR="009814D0" w:rsidRDefault="009814D0" w:rsidP="009814D0">
      <w:pPr>
        <w:pStyle w:val="PargrafodaLista"/>
        <w:widowControl w:val="0"/>
        <w:numPr>
          <w:ilvl w:val="1"/>
          <w:numId w:val="10"/>
        </w:numPr>
        <w:tabs>
          <w:tab w:val="left" w:pos="5640"/>
          <w:tab w:val="left" w:pos="7635"/>
        </w:tabs>
        <w:rPr>
          <w:szCs w:val="20"/>
        </w:rPr>
      </w:pPr>
      <w:r>
        <w:rPr>
          <w:szCs w:val="20"/>
        </w:rPr>
        <w:t xml:space="preserve">O app </w:t>
      </w:r>
      <w:r w:rsidR="00EB0ACA">
        <w:rPr>
          <w:szCs w:val="20"/>
        </w:rPr>
        <w:t xml:space="preserve">D2LBCQ </w:t>
      </w:r>
      <w:r>
        <w:rPr>
          <w:szCs w:val="20"/>
        </w:rPr>
        <w:t>deve estar publicado no Google play;</w:t>
      </w:r>
    </w:p>
    <w:p w14:paraId="12FBE39D" w14:textId="47FDDB3C" w:rsidR="009814D0" w:rsidRDefault="009814D0" w:rsidP="009814D0">
      <w:pPr>
        <w:pStyle w:val="PargrafodaLista"/>
        <w:numPr>
          <w:ilvl w:val="1"/>
          <w:numId w:val="10"/>
        </w:numPr>
      </w:pPr>
      <w:r>
        <w:t>Entrega a</w:t>
      </w:r>
      <w:r w:rsidR="00C46569">
        <w:t>té o prazo máximo estipulado, 27/03</w:t>
      </w:r>
      <w:r>
        <w:t>/2015.</w:t>
      </w:r>
    </w:p>
    <w:p w14:paraId="7412FEAA" w14:textId="77777777" w:rsidR="00894B17" w:rsidRDefault="00894B17" w:rsidP="00894B17"/>
    <w:p w14:paraId="013E5D0F" w14:textId="641D61F7" w:rsidR="009814D0" w:rsidRPr="00260283" w:rsidRDefault="009814D0" w:rsidP="009814D0">
      <w:pPr>
        <w:pStyle w:val="PargrafodaLista"/>
        <w:numPr>
          <w:ilvl w:val="0"/>
          <w:numId w:val="10"/>
        </w:numPr>
      </w:pPr>
      <w:r>
        <w:rPr>
          <w:rFonts w:asciiTheme="majorHAnsi" w:hAnsiTheme="majorHAnsi"/>
          <w:b/>
          <w:sz w:val="24"/>
          <w:szCs w:val="24"/>
        </w:rPr>
        <w:t xml:space="preserve">Fase: Entrega da versão mobile, </w:t>
      </w:r>
      <w:r w:rsidR="008E5879">
        <w:rPr>
          <w:rFonts w:asciiTheme="majorHAnsi" w:hAnsiTheme="majorHAnsi"/>
          <w:b/>
          <w:sz w:val="24"/>
          <w:szCs w:val="24"/>
        </w:rPr>
        <w:t>final</w:t>
      </w:r>
    </w:p>
    <w:p w14:paraId="5084ADC3" w14:textId="00DEADDB" w:rsidR="009814D0" w:rsidRDefault="009814D0" w:rsidP="009814D0">
      <w:pPr>
        <w:pStyle w:val="PargrafodaLista"/>
        <w:widowControl w:val="0"/>
        <w:numPr>
          <w:ilvl w:val="1"/>
          <w:numId w:val="10"/>
        </w:numPr>
        <w:tabs>
          <w:tab w:val="left" w:pos="5640"/>
          <w:tab w:val="left" w:pos="7635"/>
        </w:tabs>
        <w:rPr>
          <w:szCs w:val="20"/>
        </w:rPr>
      </w:pPr>
      <w:r>
        <w:rPr>
          <w:szCs w:val="20"/>
        </w:rPr>
        <w:t>Todo o sistema móvel</w:t>
      </w:r>
      <w:r w:rsidR="008E5879">
        <w:rPr>
          <w:szCs w:val="20"/>
        </w:rPr>
        <w:t xml:space="preserve"> </w:t>
      </w:r>
      <w:r>
        <w:rPr>
          <w:szCs w:val="20"/>
        </w:rPr>
        <w:t>com busca, filtros, atualizações de livros</w:t>
      </w:r>
      <w:r w:rsidR="008E5879">
        <w:rPr>
          <w:szCs w:val="20"/>
        </w:rPr>
        <w:t xml:space="preserve"> e suas respectivas correções</w:t>
      </w:r>
      <w:r>
        <w:rPr>
          <w:szCs w:val="20"/>
        </w:rPr>
        <w:t>;</w:t>
      </w:r>
    </w:p>
    <w:p w14:paraId="0D0AFD37" w14:textId="08417CC5" w:rsidR="009814D0" w:rsidRDefault="008E5879" w:rsidP="009814D0">
      <w:pPr>
        <w:pStyle w:val="PargrafodaLista"/>
        <w:widowControl w:val="0"/>
        <w:numPr>
          <w:ilvl w:val="1"/>
          <w:numId w:val="10"/>
        </w:numPr>
        <w:tabs>
          <w:tab w:val="left" w:pos="5640"/>
          <w:tab w:val="left" w:pos="7635"/>
        </w:tabs>
        <w:rPr>
          <w:szCs w:val="20"/>
        </w:rPr>
      </w:pPr>
      <w:r>
        <w:rPr>
          <w:szCs w:val="20"/>
        </w:rPr>
        <w:t>Nova versão atualizada do</w:t>
      </w:r>
      <w:r w:rsidR="009814D0">
        <w:rPr>
          <w:szCs w:val="20"/>
        </w:rPr>
        <w:t xml:space="preserve"> app </w:t>
      </w:r>
      <w:r w:rsidR="00EB0ACA">
        <w:rPr>
          <w:szCs w:val="20"/>
        </w:rPr>
        <w:t xml:space="preserve">D2LBCQ </w:t>
      </w:r>
      <w:r w:rsidR="009814D0">
        <w:rPr>
          <w:szCs w:val="20"/>
        </w:rPr>
        <w:t>deve estar publicado no Google play;</w:t>
      </w:r>
    </w:p>
    <w:p w14:paraId="79A0F115" w14:textId="0B54CA64" w:rsidR="009814D0" w:rsidRDefault="009814D0" w:rsidP="009814D0">
      <w:pPr>
        <w:pStyle w:val="PargrafodaLista"/>
        <w:numPr>
          <w:ilvl w:val="1"/>
          <w:numId w:val="10"/>
        </w:numPr>
      </w:pPr>
      <w:r>
        <w:t>Entrega</w:t>
      </w:r>
      <w:r w:rsidR="00C46569">
        <w:t xml:space="preserve"> até o prazo máximo estipulado,03</w:t>
      </w:r>
      <w:r>
        <w:t>/0</w:t>
      </w:r>
      <w:r w:rsidR="00C46569">
        <w:t>4</w:t>
      </w:r>
      <w:r>
        <w:t>/2015.</w:t>
      </w:r>
    </w:p>
    <w:p w14:paraId="3C11FE33" w14:textId="77777777" w:rsidR="00894B17" w:rsidRDefault="00894B17" w:rsidP="00894B17"/>
    <w:p w14:paraId="48FC2432" w14:textId="77777777" w:rsidR="00437B8F" w:rsidRDefault="00437B8F" w:rsidP="00437B8F">
      <w:pPr>
        <w:pStyle w:val="Ttulo1"/>
      </w:pPr>
      <w:bookmarkStart w:id="7" w:name="_Toc327554437"/>
      <w:r>
        <w:t>Controlar o escopo</w:t>
      </w:r>
      <w:bookmarkEnd w:id="7"/>
    </w:p>
    <w:p w14:paraId="6C87A3FA" w14:textId="77777777" w:rsidR="00F50BBE" w:rsidRDefault="00F50BBE" w:rsidP="00437B8F">
      <w:pPr>
        <w:rPr>
          <w:rFonts w:cs="Arial"/>
          <w:sz w:val="16"/>
          <w:szCs w:val="16"/>
        </w:rPr>
      </w:pPr>
    </w:p>
    <w:p w14:paraId="27570BC9" w14:textId="6D6FC386" w:rsidR="00437B8F" w:rsidRDefault="00642B49" w:rsidP="00EB0ACA">
      <w:pPr>
        <w:jc w:val="both"/>
      </w:pPr>
      <w:r>
        <w:t xml:space="preserve">Todas as solicitações de </w:t>
      </w:r>
      <w:r w:rsidR="002D25B5">
        <w:t>mudança</w:t>
      </w:r>
      <w:r>
        <w:t xml:space="preserve"> no escopo do projeto deverão ser apresentadas ao gerente do projeto,</w:t>
      </w:r>
      <w:r w:rsidR="002D25B5">
        <w:t xml:space="preserve"> </w:t>
      </w:r>
      <w:r w:rsidR="00F50BBE">
        <w:t xml:space="preserve">para avaliação dos possíveis impactos no </w:t>
      </w:r>
      <w:r w:rsidR="00EB0ACA">
        <w:t>cronograma</w:t>
      </w:r>
      <w:r w:rsidR="00F50BBE">
        <w:t xml:space="preserve"> e no custo do projeto. </w:t>
      </w:r>
      <w:r w:rsidR="00EB0ACA">
        <w:t>O gerente deve a</w:t>
      </w:r>
      <w:r w:rsidR="00F50BBE">
        <w:t xml:space="preserve">valiar quais </w:t>
      </w:r>
      <w:r w:rsidR="00EB0ACA">
        <w:t xml:space="preserve">novos </w:t>
      </w:r>
      <w:r w:rsidR="00F50BBE">
        <w:t xml:space="preserve">riscos </w:t>
      </w:r>
      <w:r w:rsidR="00EB0ACA">
        <w:t xml:space="preserve">essa mudança pode trazer ao projeto </w:t>
      </w:r>
      <w:r w:rsidR="00F50BBE">
        <w:t xml:space="preserve">e quanto pode impactar na </w:t>
      </w:r>
      <w:r w:rsidR="00EB0ACA">
        <w:t>qualidade</w:t>
      </w:r>
      <w:r w:rsidR="00F50BBE">
        <w:t xml:space="preserve"> do projeto. </w:t>
      </w:r>
      <w:r w:rsidR="00EB0ACA">
        <w:t xml:space="preserve">A mudança no escopo será aprovada/reprovada em reuniões pré-estabelecidas no calendário do projeto, com a participação do gerente, dos membros da equipe e os stakeholders. </w:t>
      </w:r>
    </w:p>
    <w:p w14:paraId="25D8293F" w14:textId="77777777" w:rsidR="008843C9" w:rsidRDefault="008843C9" w:rsidP="003D377B"/>
    <w:p w14:paraId="366CA3D8" w14:textId="77777777" w:rsidR="008843C9" w:rsidRDefault="008843C9" w:rsidP="003D377B"/>
    <w:p w14:paraId="4CC85DF1" w14:textId="77777777" w:rsidR="008843C9" w:rsidRDefault="008843C9" w:rsidP="003D377B"/>
    <w:p w14:paraId="176399E9" w14:textId="77777777" w:rsidR="008843C9" w:rsidRDefault="008843C9" w:rsidP="003D377B"/>
    <w:p w14:paraId="1049F3EF" w14:textId="77777777" w:rsidR="008843C9" w:rsidRDefault="008843C9" w:rsidP="003D377B"/>
    <w:p w14:paraId="6E364A87" w14:textId="77777777"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190D1747" w14:textId="77777777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2C24B63F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4BE016D8" w14:textId="77777777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6B7897F6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45656FC0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814CC24" w14:textId="77777777" w:rsidR="008843C9" w:rsidRPr="00C52528" w:rsidRDefault="008843C9" w:rsidP="004E1C7A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6327F975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7A3C7E0D" w14:textId="77777777" w:rsidR="008843C9" w:rsidRPr="00CE3355" w:rsidRDefault="008843C9" w:rsidP="004E1C7A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182F957B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3B97B3F0" w14:textId="77777777" w:rsidR="008843C9" w:rsidRPr="00C52528" w:rsidRDefault="008843C9" w:rsidP="004E1C7A"/>
        </w:tc>
      </w:tr>
      <w:tr w:rsidR="008843C9" w:rsidRPr="00C52528" w14:paraId="5BD0F6BD" w14:textId="77777777" w:rsidTr="00842903">
        <w:trPr>
          <w:trHeight w:val="340"/>
        </w:trPr>
        <w:tc>
          <w:tcPr>
            <w:tcW w:w="2438" w:type="dxa"/>
            <w:vAlign w:val="center"/>
          </w:tcPr>
          <w:p w14:paraId="035C4806" w14:textId="77777777" w:rsidR="008843C9" w:rsidRPr="00CE3355" w:rsidRDefault="008843C9" w:rsidP="004E1C7A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46BC8DA1" w14:textId="77777777" w:rsidR="008843C9" w:rsidRPr="00C52528" w:rsidRDefault="008843C9" w:rsidP="004E1C7A"/>
        </w:tc>
        <w:tc>
          <w:tcPr>
            <w:tcW w:w="1559" w:type="dxa"/>
            <w:vAlign w:val="center"/>
          </w:tcPr>
          <w:p w14:paraId="353AE154" w14:textId="77777777" w:rsidR="008843C9" w:rsidRPr="00C52528" w:rsidRDefault="008843C9" w:rsidP="004E1C7A"/>
        </w:tc>
      </w:tr>
    </w:tbl>
    <w:p w14:paraId="3E1FC2F1" w14:textId="77777777" w:rsidR="008843C9" w:rsidRDefault="008843C9" w:rsidP="008843C9"/>
    <w:p w14:paraId="45CF2343" w14:textId="77777777" w:rsidR="008843C9" w:rsidRDefault="008843C9" w:rsidP="003D377B"/>
    <w:sectPr w:rsidR="008843C9" w:rsidSect="00A6523D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EC6B14" w14:textId="77777777" w:rsidR="00C922B2" w:rsidRDefault="00C922B2" w:rsidP="005E1593">
      <w:r>
        <w:separator/>
      </w:r>
    </w:p>
  </w:endnote>
  <w:endnote w:type="continuationSeparator" w:id="0">
    <w:p w14:paraId="105D4FDE" w14:textId="77777777" w:rsidR="00C922B2" w:rsidRDefault="00C922B2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14:paraId="49F804C2" w14:textId="77777777" w:rsidTr="004E1C7A">
      <w:trPr>
        <w:jc w:val="center"/>
      </w:trPr>
      <w:tc>
        <w:tcPr>
          <w:tcW w:w="5301" w:type="dxa"/>
          <w:vAlign w:val="center"/>
        </w:tcPr>
        <w:p w14:paraId="3B5A81E6" w14:textId="2652267D" w:rsidR="006419CA" w:rsidRPr="006419CA" w:rsidRDefault="006419CA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7B8F">
            <w:rPr>
              <w:noProof/>
              <w:color w:val="244061" w:themeColor="accent1" w:themeShade="80"/>
            </w:rPr>
            <w:t>Plano de gerenciamento do escopo</w:t>
          </w:r>
          <w:r w:rsidRPr="006419CA">
            <w:rPr>
              <w:color w:val="244061" w:themeColor="accent1" w:themeShade="80"/>
            </w:rPr>
            <w:fldChar w:fldCharType="end"/>
          </w:r>
          <w:r w:rsidR="007A3F83" w:rsidRPr="006419CA">
            <w:rPr>
              <w:color w:val="244061" w:themeColor="accent1" w:themeShade="80"/>
            </w:rPr>
            <w:t xml:space="preserve"> </w:t>
          </w:r>
        </w:p>
        <w:p w14:paraId="2CB0113C" w14:textId="5FC97467" w:rsidR="006419CA" w:rsidRPr="006419CA" w:rsidRDefault="007A3F83" w:rsidP="004E1C7A">
          <w:pPr>
            <w:pStyle w:val="Rodap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Universidade Federal do Ceará</w:t>
          </w:r>
        </w:p>
      </w:tc>
      <w:tc>
        <w:tcPr>
          <w:tcW w:w="5302" w:type="dxa"/>
          <w:vAlign w:val="center"/>
        </w:tcPr>
        <w:p w14:paraId="7D093C94" w14:textId="77777777" w:rsidR="006419CA" w:rsidRPr="006419CA" w:rsidRDefault="006419CA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5651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C565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  <w:p w14:paraId="491A5E4B" w14:textId="2C417F0A" w:rsidR="006419CA" w:rsidRPr="006419CA" w:rsidRDefault="006419CA" w:rsidP="007A3F83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14:paraId="05AB7983" w14:textId="77777777"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1800D" w14:textId="77777777" w:rsidR="00C922B2" w:rsidRDefault="00C922B2" w:rsidP="005E1593">
      <w:r>
        <w:separator/>
      </w:r>
    </w:p>
  </w:footnote>
  <w:footnote w:type="continuationSeparator" w:id="0">
    <w:p w14:paraId="3059E2F3" w14:textId="77777777" w:rsidR="00C922B2" w:rsidRDefault="00C922B2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583" w:type="dxa"/>
      <w:jc w:val="center"/>
      <w:tblLayout w:type="fixed"/>
      <w:tblLook w:val="01E0" w:firstRow="1" w:lastRow="1" w:firstColumn="1" w:lastColumn="1" w:noHBand="0" w:noVBand="0"/>
    </w:tblPr>
    <w:tblGrid>
      <w:gridCol w:w="7627"/>
      <w:gridCol w:w="1956"/>
    </w:tblGrid>
    <w:tr w:rsidR="000740F6" w:rsidRPr="00AD691F" w14:paraId="384AC67C" w14:textId="77777777" w:rsidTr="00D341E6">
      <w:trPr>
        <w:trHeight w:val="567"/>
        <w:jc w:val="center"/>
      </w:trPr>
      <w:tc>
        <w:tcPr>
          <w:tcW w:w="7627" w:type="dxa"/>
          <w:vAlign w:val="center"/>
        </w:tcPr>
        <w:p w14:paraId="7A9CB234" w14:textId="77777777" w:rsidR="000740F6" w:rsidRPr="00A10908" w:rsidRDefault="000740F6" w:rsidP="00360719">
          <w:pPr>
            <w:pStyle w:val="Cabealho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TITLE 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Plano de Gerenciamento do Escopo</w:t>
          </w:r>
          <w:r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C5F34A9" w14:textId="3E047802" w:rsidR="000740F6" w:rsidRPr="00AD691F" w:rsidRDefault="000740F6" w:rsidP="004E1C7A">
          <w:pPr>
            <w:pStyle w:val="Descrio"/>
            <w:jc w:val="center"/>
          </w:pPr>
          <w:r w:rsidRPr="00360719">
            <w:rPr>
              <w:b/>
              <w:noProof/>
              <w:szCs w:val="16"/>
              <w:lang w:val="pt-BR"/>
            </w:rPr>
            <w:drawing>
              <wp:inline distT="0" distB="0" distL="0" distR="0" wp14:anchorId="3C02E59A" wp14:editId="64514134">
                <wp:extent cx="930275" cy="657225"/>
                <wp:effectExtent l="0" t="0" r="3175" b="9525"/>
                <wp:docPr id="4" name="Imagem 4" descr="C:\Users\Wellington\Documents\Wellington ES\logo_uf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ellington\Documents\Wellington ES\logo_ufc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2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740F6" w:rsidRPr="00A10908" w14:paraId="0D647042" w14:textId="77777777" w:rsidTr="00D341E6">
      <w:trPr>
        <w:trHeight w:val="567"/>
        <w:jc w:val="center"/>
      </w:trPr>
      <w:tc>
        <w:tcPr>
          <w:tcW w:w="7627" w:type="dxa"/>
          <w:vAlign w:val="center"/>
        </w:tcPr>
        <w:p w14:paraId="23FAC3C3" w14:textId="77777777" w:rsidR="000740F6" w:rsidRPr="00A10908" w:rsidRDefault="000740F6" w:rsidP="00360719">
          <w:pPr>
            <w:pStyle w:val="Cabealho"/>
          </w:pPr>
          <w:r>
            <w:t>Disponibilidade para Locação de Livros BCQ</w:t>
          </w:r>
        </w:p>
      </w:tc>
      <w:tc>
        <w:tcPr>
          <w:tcW w:w="1956" w:type="dxa"/>
          <w:vMerge/>
          <w:vAlign w:val="center"/>
        </w:tcPr>
        <w:p w14:paraId="5F1B9B9D" w14:textId="77777777" w:rsidR="000740F6" w:rsidRPr="00A10908" w:rsidRDefault="000740F6" w:rsidP="004E1C7A">
          <w:pPr>
            <w:pStyle w:val="Cabealho"/>
            <w:rPr>
              <w:b/>
            </w:rPr>
          </w:pPr>
        </w:p>
      </w:tc>
    </w:tr>
  </w:tbl>
  <w:p w14:paraId="0131C284" w14:textId="77777777"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BAF"/>
    <w:multiLevelType w:val="hybridMultilevel"/>
    <w:tmpl w:val="C692452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20E0724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23925748"/>
    <w:multiLevelType w:val="hybridMultilevel"/>
    <w:tmpl w:val="3C32DA20"/>
    <w:lvl w:ilvl="0" w:tplc="8BF6F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9463E3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E6AE1B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AA252C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6D47F0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5801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B584DA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3870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3ACFAD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DA56070"/>
    <w:multiLevelType w:val="multilevel"/>
    <w:tmpl w:val="D69A5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14B49C7"/>
    <w:multiLevelType w:val="hybridMultilevel"/>
    <w:tmpl w:val="2FD8F2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702F4D"/>
    <w:multiLevelType w:val="multilevel"/>
    <w:tmpl w:val="BCE8BC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9A64C0B"/>
    <w:multiLevelType w:val="hybridMultilevel"/>
    <w:tmpl w:val="BF3CF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72234"/>
    <w:multiLevelType w:val="multilevel"/>
    <w:tmpl w:val="AF10A7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083574B"/>
    <w:multiLevelType w:val="hybridMultilevel"/>
    <w:tmpl w:val="B76C3578"/>
    <w:lvl w:ilvl="0" w:tplc="F38E53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40457E"/>
    <w:multiLevelType w:val="hybridMultilevel"/>
    <w:tmpl w:val="48E61EB0"/>
    <w:lvl w:ilvl="0" w:tplc="83F0F7F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2043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BF32807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A3AACD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5CEC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E35AB7B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E78A9D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6F8850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420E2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1"/>
  </w:num>
  <w:num w:numId="8">
    <w:abstractNumId w:val="5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E1C"/>
    <w:rsid w:val="00020B9E"/>
    <w:rsid w:val="00064FB5"/>
    <w:rsid w:val="000740F6"/>
    <w:rsid w:val="00074615"/>
    <w:rsid w:val="000774F3"/>
    <w:rsid w:val="00085D19"/>
    <w:rsid w:val="000A30C1"/>
    <w:rsid w:val="000E2853"/>
    <w:rsid w:val="000E7D97"/>
    <w:rsid w:val="00100872"/>
    <w:rsid w:val="00105FFE"/>
    <w:rsid w:val="00140430"/>
    <w:rsid w:val="00143A0B"/>
    <w:rsid w:val="0016185C"/>
    <w:rsid w:val="00162501"/>
    <w:rsid w:val="001734FA"/>
    <w:rsid w:val="00182619"/>
    <w:rsid w:val="001872DD"/>
    <w:rsid w:val="001C225E"/>
    <w:rsid w:val="001D497F"/>
    <w:rsid w:val="001F3D30"/>
    <w:rsid w:val="001F7427"/>
    <w:rsid w:val="00212D1C"/>
    <w:rsid w:val="0021417D"/>
    <w:rsid w:val="00241126"/>
    <w:rsid w:val="00260283"/>
    <w:rsid w:val="00270A99"/>
    <w:rsid w:val="00274187"/>
    <w:rsid w:val="00276C30"/>
    <w:rsid w:val="00291BB4"/>
    <w:rsid w:val="0029354A"/>
    <w:rsid w:val="002A16F0"/>
    <w:rsid w:val="002D25B5"/>
    <w:rsid w:val="002D5D8A"/>
    <w:rsid w:val="003023E6"/>
    <w:rsid w:val="00331443"/>
    <w:rsid w:val="00341B09"/>
    <w:rsid w:val="0034544C"/>
    <w:rsid w:val="00354E2D"/>
    <w:rsid w:val="00360719"/>
    <w:rsid w:val="00380A23"/>
    <w:rsid w:val="00386A58"/>
    <w:rsid w:val="003D377B"/>
    <w:rsid w:val="004021ED"/>
    <w:rsid w:val="0042609D"/>
    <w:rsid w:val="00435755"/>
    <w:rsid w:val="00437B8F"/>
    <w:rsid w:val="0045550E"/>
    <w:rsid w:val="00463035"/>
    <w:rsid w:val="00474D4B"/>
    <w:rsid w:val="004904A5"/>
    <w:rsid w:val="004B2855"/>
    <w:rsid w:val="004B60F1"/>
    <w:rsid w:val="004B65C5"/>
    <w:rsid w:val="004C473B"/>
    <w:rsid w:val="004E1C7A"/>
    <w:rsid w:val="004F1047"/>
    <w:rsid w:val="004F5F48"/>
    <w:rsid w:val="00502E1C"/>
    <w:rsid w:val="005165BF"/>
    <w:rsid w:val="00531136"/>
    <w:rsid w:val="00547E48"/>
    <w:rsid w:val="005546E1"/>
    <w:rsid w:val="0055540E"/>
    <w:rsid w:val="00562EF7"/>
    <w:rsid w:val="0057060E"/>
    <w:rsid w:val="00581DA5"/>
    <w:rsid w:val="005A7CCD"/>
    <w:rsid w:val="005B012D"/>
    <w:rsid w:val="005D52A9"/>
    <w:rsid w:val="005E1593"/>
    <w:rsid w:val="005F487B"/>
    <w:rsid w:val="00603ACD"/>
    <w:rsid w:val="00610926"/>
    <w:rsid w:val="00611B51"/>
    <w:rsid w:val="006419CA"/>
    <w:rsid w:val="00642B49"/>
    <w:rsid w:val="006558D9"/>
    <w:rsid w:val="00661ACD"/>
    <w:rsid w:val="00663704"/>
    <w:rsid w:val="00672E9D"/>
    <w:rsid w:val="00682912"/>
    <w:rsid w:val="006A233C"/>
    <w:rsid w:val="006B3ECC"/>
    <w:rsid w:val="006E2260"/>
    <w:rsid w:val="006E7B67"/>
    <w:rsid w:val="00701D0E"/>
    <w:rsid w:val="00732377"/>
    <w:rsid w:val="007378E8"/>
    <w:rsid w:val="00743E89"/>
    <w:rsid w:val="00745E59"/>
    <w:rsid w:val="00767313"/>
    <w:rsid w:val="00795700"/>
    <w:rsid w:val="007A054B"/>
    <w:rsid w:val="007A3F83"/>
    <w:rsid w:val="007A677E"/>
    <w:rsid w:val="007C308C"/>
    <w:rsid w:val="007C3F56"/>
    <w:rsid w:val="007C70EF"/>
    <w:rsid w:val="007D6E48"/>
    <w:rsid w:val="007F699A"/>
    <w:rsid w:val="00824B73"/>
    <w:rsid w:val="00824CC2"/>
    <w:rsid w:val="00842903"/>
    <w:rsid w:val="00871E89"/>
    <w:rsid w:val="008743BE"/>
    <w:rsid w:val="008843C9"/>
    <w:rsid w:val="00894B17"/>
    <w:rsid w:val="0089544A"/>
    <w:rsid w:val="008B7ABE"/>
    <w:rsid w:val="008D511B"/>
    <w:rsid w:val="008E565B"/>
    <w:rsid w:val="008E5879"/>
    <w:rsid w:val="008F0441"/>
    <w:rsid w:val="008F633C"/>
    <w:rsid w:val="00904C39"/>
    <w:rsid w:val="00916A62"/>
    <w:rsid w:val="00926AA8"/>
    <w:rsid w:val="00953B74"/>
    <w:rsid w:val="00980543"/>
    <w:rsid w:val="009814D0"/>
    <w:rsid w:val="00983BDA"/>
    <w:rsid w:val="00990EA0"/>
    <w:rsid w:val="009963A1"/>
    <w:rsid w:val="009B2712"/>
    <w:rsid w:val="00A3396B"/>
    <w:rsid w:val="00A6523D"/>
    <w:rsid w:val="00A7507E"/>
    <w:rsid w:val="00AC5651"/>
    <w:rsid w:val="00AE1992"/>
    <w:rsid w:val="00AE258F"/>
    <w:rsid w:val="00AF1054"/>
    <w:rsid w:val="00AF15FC"/>
    <w:rsid w:val="00AF7844"/>
    <w:rsid w:val="00B83078"/>
    <w:rsid w:val="00B9089E"/>
    <w:rsid w:val="00B915BA"/>
    <w:rsid w:val="00BA04A8"/>
    <w:rsid w:val="00BF4173"/>
    <w:rsid w:val="00C079D6"/>
    <w:rsid w:val="00C118C9"/>
    <w:rsid w:val="00C30EFC"/>
    <w:rsid w:val="00C46569"/>
    <w:rsid w:val="00C52528"/>
    <w:rsid w:val="00C712B6"/>
    <w:rsid w:val="00C76277"/>
    <w:rsid w:val="00C922B2"/>
    <w:rsid w:val="00CA71BC"/>
    <w:rsid w:val="00CC1596"/>
    <w:rsid w:val="00CE081F"/>
    <w:rsid w:val="00CE2B3B"/>
    <w:rsid w:val="00CF6F91"/>
    <w:rsid w:val="00D14F70"/>
    <w:rsid w:val="00D150F6"/>
    <w:rsid w:val="00D23C14"/>
    <w:rsid w:val="00D341E6"/>
    <w:rsid w:val="00D37957"/>
    <w:rsid w:val="00D467DD"/>
    <w:rsid w:val="00D50476"/>
    <w:rsid w:val="00D70DFE"/>
    <w:rsid w:val="00DA635C"/>
    <w:rsid w:val="00DB403E"/>
    <w:rsid w:val="00DB4077"/>
    <w:rsid w:val="00DD0AC8"/>
    <w:rsid w:val="00DE24E1"/>
    <w:rsid w:val="00DE575D"/>
    <w:rsid w:val="00E077FA"/>
    <w:rsid w:val="00E271E2"/>
    <w:rsid w:val="00E34C15"/>
    <w:rsid w:val="00E65694"/>
    <w:rsid w:val="00E94268"/>
    <w:rsid w:val="00EB0ACA"/>
    <w:rsid w:val="00EF4970"/>
    <w:rsid w:val="00F078B7"/>
    <w:rsid w:val="00F210E2"/>
    <w:rsid w:val="00F2388D"/>
    <w:rsid w:val="00F50BBE"/>
    <w:rsid w:val="00F7482D"/>
    <w:rsid w:val="00F91A60"/>
    <w:rsid w:val="00F92C2A"/>
    <w:rsid w:val="00F9712F"/>
    <w:rsid w:val="00FA6708"/>
    <w:rsid w:val="00FB3506"/>
    <w:rsid w:val="00FB5A09"/>
    <w:rsid w:val="00FC2077"/>
    <w:rsid w:val="00FF3FE7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D8702"/>
  <w15:docId w15:val="{B24F1D0A-CCB7-434E-A931-BE4EA0DE9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aliases w:val="Chapter Number/Appendix Letter,chn,H2"/>
    <w:basedOn w:val="Normal"/>
    <w:next w:val="Normal"/>
    <w:link w:val="Ttulo2Char"/>
    <w:autoRedefine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qFormat/>
    <w:rsid w:val="00291BB4"/>
    <w:pPr>
      <w:keepNext/>
      <w:tabs>
        <w:tab w:val="num" w:pos="864"/>
      </w:tabs>
      <w:ind w:left="864" w:hanging="864"/>
      <w:outlineLvl w:val="3"/>
    </w:pPr>
    <w:rPr>
      <w:rFonts w:ascii="Arial Narrow" w:eastAsia="Times New Roman" w:hAnsi="Arial Narrow" w:cs="Times New Roman"/>
      <w:b/>
      <w:i/>
      <w:sz w:val="24"/>
      <w:szCs w:val="20"/>
      <w:u w:val="single"/>
      <w:lang w:val="en-US"/>
    </w:rPr>
  </w:style>
  <w:style w:type="paragraph" w:styleId="Ttulo5">
    <w:name w:val="heading 5"/>
    <w:basedOn w:val="Normal"/>
    <w:next w:val="Normal"/>
    <w:link w:val="Ttulo5Char"/>
    <w:qFormat/>
    <w:rsid w:val="00291BB4"/>
    <w:pPr>
      <w:keepNext/>
      <w:tabs>
        <w:tab w:val="num" w:pos="1008"/>
      </w:tabs>
      <w:ind w:left="1008" w:hanging="1008"/>
      <w:jc w:val="center"/>
      <w:outlineLvl w:val="4"/>
    </w:pPr>
    <w:rPr>
      <w:rFonts w:eastAsia="Times New Roman" w:cs="Times New Roman"/>
      <w:b/>
      <w:sz w:val="24"/>
      <w:szCs w:val="20"/>
    </w:rPr>
  </w:style>
  <w:style w:type="paragraph" w:styleId="Ttulo6">
    <w:name w:val="heading 6"/>
    <w:basedOn w:val="Normal"/>
    <w:next w:val="Normal"/>
    <w:link w:val="Ttulo6Char"/>
    <w:qFormat/>
    <w:rsid w:val="00291BB4"/>
    <w:pPr>
      <w:keepNext/>
      <w:widowControl w:val="0"/>
      <w:tabs>
        <w:tab w:val="left" w:pos="284"/>
        <w:tab w:val="num" w:pos="1152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ind w:left="1152" w:hanging="1152"/>
      <w:outlineLvl w:val="5"/>
    </w:pPr>
    <w:rPr>
      <w:rFonts w:eastAsia="Times New Roman" w:cs="Times New Roman"/>
      <w:b/>
      <w:sz w:val="24"/>
      <w:szCs w:val="20"/>
    </w:rPr>
  </w:style>
  <w:style w:type="paragraph" w:styleId="Ttulo7">
    <w:name w:val="heading 7"/>
    <w:aliases w:val="marcador"/>
    <w:basedOn w:val="Normal"/>
    <w:next w:val="Normal"/>
    <w:link w:val="Ttulo7Char"/>
    <w:qFormat/>
    <w:rsid w:val="00291BB4"/>
    <w:pPr>
      <w:keepNext/>
      <w:tabs>
        <w:tab w:val="num" w:pos="1296"/>
      </w:tabs>
      <w:ind w:left="1296" w:hanging="1296"/>
      <w:outlineLvl w:val="6"/>
    </w:pPr>
    <w:rPr>
      <w:rFonts w:eastAsia="Times New Roman" w:cs="Times New Roman"/>
      <w:i/>
      <w:iCs/>
      <w:sz w:val="24"/>
      <w:szCs w:val="20"/>
    </w:rPr>
  </w:style>
  <w:style w:type="paragraph" w:styleId="Ttulo8">
    <w:name w:val="heading 8"/>
    <w:basedOn w:val="Normal"/>
    <w:next w:val="Normal"/>
    <w:link w:val="Ttulo8Char"/>
    <w:qFormat/>
    <w:rsid w:val="00291BB4"/>
    <w:pPr>
      <w:keepNext/>
      <w:tabs>
        <w:tab w:val="num" w:pos="1440"/>
      </w:tabs>
      <w:ind w:left="1440" w:hanging="1440"/>
      <w:outlineLvl w:val="7"/>
    </w:pPr>
    <w:rPr>
      <w:rFonts w:eastAsia="Times New Roman" w:cs="Times New Roman"/>
      <w:b/>
      <w:i/>
      <w:iCs/>
      <w:spacing w:val="26"/>
      <w:sz w:val="24"/>
      <w:szCs w:val="20"/>
    </w:rPr>
  </w:style>
  <w:style w:type="paragraph" w:styleId="Ttulo9">
    <w:name w:val="heading 9"/>
    <w:basedOn w:val="Normal"/>
    <w:next w:val="Normal"/>
    <w:link w:val="Ttulo9Char"/>
    <w:qFormat/>
    <w:rsid w:val="00291BB4"/>
    <w:pPr>
      <w:keepNext/>
      <w:tabs>
        <w:tab w:val="num" w:pos="1584"/>
      </w:tabs>
      <w:ind w:left="1584" w:hanging="1584"/>
      <w:jc w:val="center"/>
      <w:outlineLvl w:val="8"/>
    </w:pPr>
    <w:rPr>
      <w:rFonts w:eastAsia="Times New Roman" w:cs="Times New Roman"/>
      <w:b/>
      <w:bCs/>
      <w:sz w:val="32"/>
      <w:szCs w:val="20"/>
      <w:u w:val="single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B4077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B4077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B407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079D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65694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rsid w:val="00291BB4"/>
    <w:rPr>
      <w:rFonts w:ascii="Arial Narrow" w:eastAsia="Times New Roman" w:hAnsi="Arial Narrow" w:cs="Times New Roman"/>
      <w:b/>
      <w:i/>
      <w:sz w:val="24"/>
      <w:szCs w:val="20"/>
      <w:u w:val="single"/>
      <w:lang w:val="en-US"/>
    </w:rPr>
  </w:style>
  <w:style w:type="character" w:customStyle="1" w:styleId="Ttulo5Char">
    <w:name w:val="Título 5 Char"/>
    <w:basedOn w:val="Fontepargpadro"/>
    <w:link w:val="Ttulo5"/>
    <w:rsid w:val="00291BB4"/>
    <w:rPr>
      <w:rFonts w:ascii="Arial" w:eastAsia="Times New Roman" w:hAnsi="Arial" w:cs="Times New Roman"/>
      <w:b/>
      <w:sz w:val="24"/>
      <w:szCs w:val="20"/>
    </w:rPr>
  </w:style>
  <w:style w:type="character" w:customStyle="1" w:styleId="Ttulo6Char">
    <w:name w:val="Título 6 Char"/>
    <w:basedOn w:val="Fontepargpadro"/>
    <w:link w:val="Ttulo6"/>
    <w:rsid w:val="00291BB4"/>
    <w:rPr>
      <w:rFonts w:ascii="Arial" w:eastAsia="Times New Roman" w:hAnsi="Arial" w:cs="Times New Roman"/>
      <w:b/>
      <w:sz w:val="24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291BB4"/>
    <w:rPr>
      <w:rFonts w:ascii="Arial" w:eastAsia="Times New Roman" w:hAnsi="Arial" w:cs="Times New Roman"/>
      <w:i/>
      <w:iCs/>
      <w:sz w:val="24"/>
      <w:szCs w:val="20"/>
    </w:rPr>
  </w:style>
  <w:style w:type="character" w:customStyle="1" w:styleId="Ttulo8Char">
    <w:name w:val="Título 8 Char"/>
    <w:basedOn w:val="Fontepargpadro"/>
    <w:link w:val="Ttulo8"/>
    <w:rsid w:val="00291BB4"/>
    <w:rPr>
      <w:rFonts w:ascii="Arial" w:eastAsia="Times New Roman" w:hAnsi="Arial" w:cs="Times New Roman"/>
      <w:b/>
      <w:i/>
      <w:iCs/>
      <w:spacing w:val="26"/>
      <w:sz w:val="24"/>
      <w:szCs w:val="20"/>
    </w:rPr>
  </w:style>
  <w:style w:type="character" w:customStyle="1" w:styleId="Ttulo9Char">
    <w:name w:val="Título 9 Char"/>
    <w:basedOn w:val="Fontepargpadro"/>
    <w:link w:val="Ttulo9"/>
    <w:rsid w:val="00291BB4"/>
    <w:rPr>
      <w:rFonts w:ascii="Arial" w:eastAsia="Times New Roman" w:hAnsi="Arial" w:cs="Times New Roman"/>
      <w:b/>
      <w:bCs/>
      <w:sz w:val="32"/>
      <w:szCs w:val="20"/>
      <w:u w:val="single"/>
      <w:lang w:val="en-US"/>
    </w:rPr>
  </w:style>
  <w:style w:type="character" w:styleId="nfase">
    <w:name w:val="Emphasis"/>
    <w:qFormat/>
    <w:rsid w:val="00291B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349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897C4-CCF2-49A8-BD82-05803419E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1037</TotalTime>
  <Pages>3</Pages>
  <Words>787</Words>
  <Characters>4250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escopo</vt:lpstr>
      <vt:lpstr>Nome do Projeto</vt:lpstr>
    </vt:vector>
  </TitlesOfParts>
  <Company>PMO Escritório de Projetos</Company>
  <LinksUpToDate>false</LinksUpToDate>
  <CharactersWithSpaces>5027</CharactersWithSpaces>
  <SharedDoc>false</SharedDoc>
  <HyperlinkBase>http://escritoriodeprojetos.com.br/SharedFiles/Download.aspx?pageid=18&amp;mid=24&amp;fileid=88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escopo</dc:title>
  <dc:subject>Nome do Projeto</dc:subject>
  <dc:creator>Edu</dc:creator>
  <cp:keywords>Template Gerenciamento de Projetos</cp:keywords>
  <cp:lastModifiedBy>Wellington Lucas</cp:lastModifiedBy>
  <cp:revision>41</cp:revision>
  <dcterms:created xsi:type="dcterms:W3CDTF">2012-04-15T21:23:00Z</dcterms:created>
  <dcterms:modified xsi:type="dcterms:W3CDTF">2014-11-08T21:58:00Z</dcterms:modified>
</cp:coreProperties>
</file>