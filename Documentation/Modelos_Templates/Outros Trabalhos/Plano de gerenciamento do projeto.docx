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1B9CD" w14:textId="48AAF99B" w:rsidR="00BF66A3" w:rsidRDefault="00BF66A3" w:rsidP="00BF66A3">
      <w:pPr>
        <w:shd w:val="clear" w:color="auto" w:fill="DBE5F1" w:themeFill="accent1" w:themeFillTint="33"/>
        <w:tabs>
          <w:tab w:val="left" w:pos="1187"/>
          <w:tab w:val="center" w:pos="4263"/>
        </w:tabs>
        <w:ind w:right="-143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Universidade Federal do Ceará</w:t>
      </w:r>
    </w:p>
    <w:p w14:paraId="62368493" w14:textId="65867CF9" w:rsidR="00BF66A3" w:rsidRDefault="00BF66A3" w:rsidP="00BF66A3">
      <w:pPr>
        <w:shd w:val="clear" w:color="auto" w:fill="DBE5F1" w:themeFill="accent1" w:themeFillTint="33"/>
        <w:tabs>
          <w:tab w:val="left" w:pos="1187"/>
          <w:tab w:val="center" w:pos="4263"/>
        </w:tabs>
        <w:ind w:right="-143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Campus Quixadá</w:t>
      </w:r>
    </w:p>
    <w:p w14:paraId="007A0E62" w14:textId="73753F36" w:rsidR="00BF66A3" w:rsidRDefault="00BF66A3" w:rsidP="00BF66A3">
      <w:pPr>
        <w:shd w:val="clear" w:color="auto" w:fill="DBE5F1" w:themeFill="accent1" w:themeFillTint="33"/>
        <w:tabs>
          <w:tab w:val="left" w:pos="1187"/>
          <w:tab w:val="center" w:pos="4263"/>
        </w:tabs>
        <w:ind w:right="-143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Engenharia de Software</w:t>
      </w:r>
    </w:p>
    <w:p w14:paraId="7406EF5A" w14:textId="054DF656" w:rsidR="00BF66A3" w:rsidRDefault="00BF66A3" w:rsidP="00BF66A3">
      <w:pPr>
        <w:shd w:val="clear" w:color="auto" w:fill="DBE5F1" w:themeFill="accent1" w:themeFillTint="33"/>
        <w:tabs>
          <w:tab w:val="left" w:pos="1187"/>
          <w:tab w:val="center" w:pos="4263"/>
        </w:tabs>
        <w:ind w:right="-143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Gerência de Projetos de Software</w:t>
      </w:r>
    </w:p>
    <w:p w14:paraId="6B1AFC4D" w14:textId="3A898969" w:rsidR="00BF66A3" w:rsidRDefault="00462044" w:rsidP="00BF66A3">
      <w:pPr>
        <w:shd w:val="clear" w:color="auto" w:fill="DBE5F1" w:themeFill="accent1" w:themeFillTint="33"/>
        <w:tabs>
          <w:tab w:val="left" w:pos="1187"/>
          <w:tab w:val="center" w:pos="4263"/>
        </w:tabs>
        <w:ind w:right="-143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Anto</w:t>
      </w:r>
      <w:r w:rsidR="00BF66A3">
        <w:rPr>
          <w:rFonts w:ascii="Arial" w:hAnsi="Arial" w:cs="Arial"/>
          <w:b/>
          <w:bCs/>
        </w:rPr>
        <w:t>nia</w:t>
      </w:r>
      <w:proofErr w:type="spellEnd"/>
      <w:r w:rsidR="00BF66A3">
        <w:rPr>
          <w:rFonts w:ascii="Arial" w:hAnsi="Arial" w:cs="Arial"/>
          <w:b/>
          <w:bCs/>
        </w:rPr>
        <w:t xml:space="preserve"> Diana Braga Nogueira</w:t>
      </w:r>
    </w:p>
    <w:p w14:paraId="5EAF7E09" w14:textId="078D3B1F" w:rsidR="00BF66A3" w:rsidRPr="003C62BB" w:rsidRDefault="00BF66A3" w:rsidP="00BF66A3">
      <w:pPr>
        <w:shd w:val="clear" w:color="auto" w:fill="DBE5F1" w:themeFill="accent1" w:themeFillTint="33"/>
        <w:tabs>
          <w:tab w:val="left" w:pos="1187"/>
          <w:tab w:val="center" w:pos="4263"/>
        </w:tabs>
        <w:ind w:right="-14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Plano de Gerenciamento do Projeto</w:t>
      </w:r>
    </w:p>
    <w:p w14:paraId="0D8301CE" w14:textId="77777777" w:rsidR="00BF66A3" w:rsidRPr="003C62BB" w:rsidRDefault="00BF66A3" w:rsidP="00BF66A3">
      <w:pPr>
        <w:shd w:val="clear" w:color="auto" w:fill="FFFFFF"/>
        <w:ind w:right="-23"/>
        <w:rPr>
          <w:rFonts w:ascii="Arial" w:hAnsi="Arial" w:cs="Arial"/>
        </w:rPr>
      </w:pPr>
    </w:p>
    <w:p w14:paraId="75E8E9D7" w14:textId="77777777" w:rsidR="00BF66A3" w:rsidRPr="003C62BB" w:rsidRDefault="00BF66A3" w:rsidP="00BF66A3">
      <w:pPr>
        <w:shd w:val="clear" w:color="auto" w:fill="DBE5F1" w:themeFill="accent1" w:themeFillTint="33"/>
        <w:ind w:right="-143"/>
        <w:jc w:val="center"/>
        <w:rPr>
          <w:rFonts w:ascii="Arial" w:hAnsi="Arial" w:cs="Arial"/>
        </w:rPr>
      </w:pPr>
      <w:r w:rsidRPr="31D69ACA">
        <w:rPr>
          <w:rFonts w:ascii="Arial" w:eastAsia="Arial" w:hAnsi="Arial" w:cs="Arial"/>
        </w:rPr>
        <w:t>D2LBCQ – Dispo</w:t>
      </w:r>
      <w:bookmarkStart w:id="0" w:name="_GoBack"/>
      <w:bookmarkEnd w:id="0"/>
      <w:r w:rsidRPr="31D69ACA">
        <w:rPr>
          <w:rFonts w:ascii="Arial" w:eastAsia="Arial" w:hAnsi="Arial" w:cs="Arial"/>
        </w:rPr>
        <w:t>nibilidade para Locação de Livros BCQ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BF66A3" w:rsidRPr="003C62BB" w14:paraId="2CE0693C" w14:textId="77777777" w:rsidTr="00561ADF">
        <w:trPr>
          <w:cantSplit/>
          <w:trHeight w:val="525"/>
        </w:trPr>
        <w:tc>
          <w:tcPr>
            <w:tcW w:w="8647" w:type="dxa"/>
          </w:tcPr>
          <w:p w14:paraId="035FCB2E" w14:textId="77777777" w:rsidR="00BF66A3" w:rsidRPr="003C62BB" w:rsidRDefault="00BF66A3" w:rsidP="00561A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DA25F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Projeto</w:t>
            </w:r>
          </w:p>
          <w:p w14:paraId="0D0250BF" w14:textId="77777777" w:rsidR="00BF66A3" w:rsidRPr="003C62BB" w:rsidRDefault="00BF66A3" w:rsidP="00561AD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D2LBCQ - Disponibilidade para Locação de Livros BCQ</w:t>
            </w:r>
          </w:p>
        </w:tc>
      </w:tr>
      <w:tr w:rsidR="00BF66A3" w:rsidRPr="003C62BB" w14:paraId="74497326" w14:textId="77777777" w:rsidTr="00561ADF">
        <w:trPr>
          <w:cantSplit/>
          <w:trHeight w:val="525"/>
        </w:trPr>
        <w:tc>
          <w:tcPr>
            <w:tcW w:w="8647" w:type="dxa"/>
          </w:tcPr>
          <w:p w14:paraId="3831DEF7" w14:textId="77777777" w:rsidR="00BF66A3" w:rsidRPr="003C62BB" w:rsidRDefault="00BF66A3" w:rsidP="00561A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Unidade Demandante</w:t>
            </w:r>
          </w:p>
          <w:p w14:paraId="6C437E19" w14:textId="77777777" w:rsidR="00BF66A3" w:rsidRPr="003C62BB" w:rsidRDefault="00BF66A3" w:rsidP="00561AD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Universidade Federal do Ceará – Campus de Quixadá</w:t>
            </w:r>
          </w:p>
        </w:tc>
      </w:tr>
      <w:tr w:rsidR="00BF66A3" w:rsidRPr="003C62BB" w14:paraId="230E56B8" w14:textId="77777777" w:rsidTr="00561ADF">
        <w:trPr>
          <w:cantSplit/>
          <w:trHeight w:val="525"/>
        </w:trPr>
        <w:tc>
          <w:tcPr>
            <w:tcW w:w="8647" w:type="dxa"/>
          </w:tcPr>
          <w:p w14:paraId="40D37290" w14:textId="77777777" w:rsidR="00BF66A3" w:rsidRPr="003C62BB" w:rsidRDefault="00BF66A3" w:rsidP="00561A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DA25F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Gestor do Projeto</w:t>
            </w:r>
          </w:p>
          <w:p w14:paraId="0ADEDE99" w14:textId="77777777" w:rsidR="00BF66A3" w:rsidRPr="003C62BB" w:rsidRDefault="00BF66A3" w:rsidP="00561ADF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Diana Braga</w:t>
            </w:r>
          </w:p>
        </w:tc>
      </w:tr>
      <w:tr w:rsidR="00BF66A3" w:rsidRPr="003C62BB" w14:paraId="23A2D16C" w14:textId="77777777" w:rsidTr="00561ADF">
        <w:trPr>
          <w:cantSplit/>
          <w:trHeight w:val="525"/>
        </w:trPr>
        <w:tc>
          <w:tcPr>
            <w:tcW w:w="8647" w:type="dxa"/>
          </w:tcPr>
          <w:p w14:paraId="7821A117" w14:textId="77777777" w:rsidR="00BF66A3" w:rsidRPr="003C62BB" w:rsidRDefault="00BF66A3" w:rsidP="00561ADF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Patrocinador</w:t>
            </w:r>
          </w:p>
          <w:p w14:paraId="3D2DDDCD" w14:textId="77777777" w:rsidR="00BF66A3" w:rsidRPr="003C62BB" w:rsidRDefault="00BF66A3" w:rsidP="00561AD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Universidade Federal do Ceará</w:t>
            </w:r>
          </w:p>
        </w:tc>
      </w:tr>
      <w:tr w:rsidR="00BF66A3" w:rsidRPr="003C62BB" w14:paraId="32C85EAC" w14:textId="77777777" w:rsidTr="00561ADF">
        <w:trPr>
          <w:cantSplit/>
          <w:trHeight w:val="525"/>
        </w:trPr>
        <w:tc>
          <w:tcPr>
            <w:tcW w:w="8647" w:type="dxa"/>
          </w:tcPr>
          <w:p w14:paraId="3848EECE" w14:textId="77777777" w:rsidR="00BF66A3" w:rsidRDefault="00BF66A3" w:rsidP="00561AD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Membros da equipe</w:t>
            </w:r>
          </w:p>
          <w:p w14:paraId="60FE351E" w14:textId="77777777" w:rsidR="00BF66A3" w:rsidRDefault="00BF66A3" w:rsidP="00561AD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Camargo Gomes da Silva</w:t>
            </w:r>
          </w:p>
          <w:p w14:paraId="1348A967" w14:textId="77777777" w:rsidR="00BF66A3" w:rsidRDefault="00BF66A3" w:rsidP="00561AD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Ítalo Bandeira Pereira Leite</w:t>
            </w:r>
          </w:p>
          <w:p w14:paraId="65977E4D" w14:textId="77777777" w:rsidR="00BF66A3" w:rsidRDefault="00BF66A3" w:rsidP="00561AD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Kayo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Rayner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da Silva Pinheiro</w:t>
            </w:r>
          </w:p>
          <w:p w14:paraId="7FD53E6A" w14:textId="77777777" w:rsidR="00BF66A3" w:rsidRPr="00361B54" w:rsidRDefault="00BF66A3" w:rsidP="00561AD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Wellington Lucas Moura</w:t>
            </w:r>
          </w:p>
        </w:tc>
      </w:tr>
    </w:tbl>
    <w:p w14:paraId="6074BE77" w14:textId="77777777"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14:paraId="2C25BDF6" w14:textId="77777777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F9D2859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3E96743C" w14:textId="77777777" w:rsidTr="00F6561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C13E46A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26948215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0BB0B78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ABF836C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464F04" w:rsidRPr="00C52528" w14:paraId="2710E380" w14:textId="77777777" w:rsidTr="00A15CA2">
        <w:trPr>
          <w:trHeight w:val="340"/>
        </w:trPr>
        <w:tc>
          <w:tcPr>
            <w:tcW w:w="737" w:type="dxa"/>
            <w:vAlign w:val="center"/>
          </w:tcPr>
          <w:p w14:paraId="3683F56F" w14:textId="20607E35" w:rsidR="00464F04" w:rsidRPr="00C52528" w:rsidRDefault="00464F04" w:rsidP="00464F04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6433E71E" w14:textId="30D68DB9" w:rsidR="00464F04" w:rsidRPr="00C52528" w:rsidRDefault="00464F04" w:rsidP="00464F04">
            <w:pPr>
              <w:jc w:val="center"/>
            </w:pPr>
            <w:r>
              <w:t>22/10/2014</w:t>
            </w:r>
          </w:p>
        </w:tc>
        <w:tc>
          <w:tcPr>
            <w:tcW w:w="2420" w:type="dxa"/>
          </w:tcPr>
          <w:p w14:paraId="59B9B0E3" w14:textId="77777777" w:rsidR="00464F04" w:rsidRDefault="00464F04" w:rsidP="00464F04">
            <w:pPr>
              <w:widowControl w:val="0"/>
            </w:pPr>
            <w:r>
              <w:rPr>
                <w:sz w:val="20"/>
              </w:rPr>
              <w:t>Camargo Gomes da Silva</w:t>
            </w:r>
          </w:p>
          <w:p w14:paraId="43C3D2A6" w14:textId="77777777" w:rsidR="00464F04" w:rsidRDefault="00464F04" w:rsidP="00464F04">
            <w:pPr>
              <w:widowControl w:val="0"/>
            </w:pPr>
            <w:r>
              <w:rPr>
                <w:sz w:val="20"/>
              </w:rPr>
              <w:t>Ítalo Bandeira Pereira Leite</w:t>
            </w:r>
          </w:p>
          <w:p w14:paraId="4A751082" w14:textId="77777777" w:rsidR="00464F04" w:rsidRDefault="00464F04" w:rsidP="00464F04">
            <w:pPr>
              <w:widowControl w:val="0"/>
            </w:pPr>
            <w:proofErr w:type="spellStart"/>
            <w:r>
              <w:rPr>
                <w:sz w:val="20"/>
              </w:rPr>
              <w:t>Kayo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Rayner</w:t>
            </w:r>
            <w:proofErr w:type="spellEnd"/>
            <w:r>
              <w:rPr>
                <w:sz w:val="20"/>
              </w:rPr>
              <w:t xml:space="preserve"> da Silva Pinheiro</w:t>
            </w:r>
          </w:p>
          <w:p w14:paraId="42677EE2" w14:textId="08071BC7" w:rsidR="00464F04" w:rsidRPr="00C52528" w:rsidRDefault="00464F04" w:rsidP="00464F04">
            <w:r>
              <w:rPr>
                <w:sz w:val="20"/>
              </w:rPr>
              <w:t>Wellington Lucas Moura</w:t>
            </w:r>
          </w:p>
        </w:tc>
        <w:tc>
          <w:tcPr>
            <w:tcW w:w="4389" w:type="dxa"/>
            <w:vAlign w:val="center"/>
          </w:tcPr>
          <w:p w14:paraId="4A6BCF79" w14:textId="535263CA" w:rsidR="00464F04" w:rsidRPr="00C52528" w:rsidRDefault="00464F04" w:rsidP="00464F04">
            <w:r>
              <w:t>Elaboração do documento</w:t>
            </w:r>
          </w:p>
        </w:tc>
      </w:tr>
      <w:tr w:rsidR="00464F04" w:rsidRPr="00C52528" w14:paraId="7DD521C5" w14:textId="77777777" w:rsidTr="00F65617">
        <w:trPr>
          <w:trHeight w:val="340"/>
        </w:trPr>
        <w:tc>
          <w:tcPr>
            <w:tcW w:w="737" w:type="dxa"/>
            <w:vAlign w:val="center"/>
          </w:tcPr>
          <w:p w14:paraId="213BA8CD" w14:textId="77777777" w:rsidR="00464F04" w:rsidRPr="00C52528" w:rsidRDefault="00464F04" w:rsidP="00464F04">
            <w:pPr>
              <w:jc w:val="center"/>
            </w:pPr>
          </w:p>
        </w:tc>
        <w:tc>
          <w:tcPr>
            <w:tcW w:w="1129" w:type="dxa"/>
            <w:vAlign w:val="center"/>
          </w:tcPr>
          <w:p w14:paraId="279BB407" w14:textId="77777777" w:rsidR="00464F04" w:rsidRPr="00C52528" w:rsidRDefault="00464F04" w:rsidP="00464F04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894C5FA" w14:textId="77777777" w:rsidR="00464F04" w:rsidRPr="00C52528" w:rsidRDefault="00464F04" w:rsidP="00464F04"/>
        </w:tc>
        <w:tc>
          <w:tcPr>
            <w:tcW w:w="4389" w:type="dxa"/>
            <w:vAlign w:val="center"/>
          </w:tcPr>
          <w:p w14:paraId="29EE1C90" w14:textId="77777777" w:rsidR="00464F04" w:rsidRPr="00C52528" w:rsidRDefault="00464F04" w:rsidP="00464F04"/>
        </w:tc>
      </w:tr>
    </w:tbl>
    <w:p w14:paraId="0D5940BD" w14:textId="77777777" w:rsidR="00D84E90" w:rsidRDefault="00D84E90" w:rsidP="00D84E90"/>
    <w:p w14:paraId="7CCCE31F" w14:textId="77777777" w:rsidR="003B7686" w:rsidRPr="00AA3C95" w:rsidRDefault="003B7686" w:rsidP="003B7686"/>
    <w:p w14:paraId="5B320CE1" w14:textId="77777777" w:rsidR="003B7686" w:rsidRPr="008843C9" w:rsidRDefault="003B7686" w:rsidP="003B7686">
      <w:pPr>
        <w:pStyle w:val="Ttulo1"/>
      </w:pPr>
      <w:r w:rsidRPr="008843C9">
        <w:t>Objetivos deste documento</w:t>
      </w:r>
    </w:p>
    <w:p w14:paraId="2A24EDE1" w14:textId="77777777" w:rsidR="003B7686" w:rsidRDefault="003B7686" w:rsidP="003B7686">
      <w:pPr>
        <w:jc w:val="both"/>
      </w:pPr>
      <w:r>
        <w:t>Descrever junto com seus planos auxiliares, como o projeto será executado, controlado, monitorado e encerrado.</w:t>
      </w:r>
    </w:p>
    <w:p w14:paraId="65C697EB" w14:textId="77777777" w:rsidR="003B7686" w:rsidRDefault="003B7686" w:rsidP="003B7686">
      <w:pPr>
        <w:jc w:val="both"/>
      </w:pPr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14:paraId="67CAE233" w14:textId="77777777" w:rsidR="003B7686" w:rsidRDefault="003B7686" w:rsidP="003B7686">
      <w:pPr>
        <w:jc w:val="both"/>
      </w:pPr>
    </w:p>
    <w:p w14:paraId="599B1C92" w14:textId="5DF0F1BC" w:rsidR="003B7686" w:rsidRDefault="003B7686" w:rsidP="003B7686">
      <w:pPr>
        <w:pStyle w:val="Ttulo1"/>
      </w:pPr>
      <w:r>
        <w:t>Nome do Projeto</w:t>
      </w:r>
    </w:p>
    <w:p w14:paraId="7F76A8A3" w14:textId="06C86C1B" w:rsidR="003B7686" w:rsidRPr="003B7686" w:rsidRDefault="003B7686" w:rsidP="003B7686">
      <w:pPr>
        <w:rPr>
          <w:rFonts w:asciiTheme="minorHAnsi" w:hAnsiTheme="minorHAnsi"/>
        </w:rPr>
      </w:pPr>
      <w:r w:rsidRPr="003B7686">
        <w:rPr>
          <w:rFonts w:asciiTheme="minorHAnsi" w:eastAsia="Arial" w:hAnsiTheme="minorHAnsi" w:cs="Arial"/>
        </w:rPr>
        <w:t>D2LBCQ - Disponibilidade para Locação de Livros BCQ</w:t>
      </w:r>
    </w:p>
    <w:p w14:paraId="6C581E16" w14:textId="77777777" w:rsidR="003B7686" w:rsidRDefault="003B7686" w:rsidP="003B7686">
      <w:pPr>
        <w:jc w:val="both"/>
      </w:pPr>
    </w:p>
    <w:p w14:paraId="0EBF01A5" w14:textId="77777777" w:rsidR="003B7686" w:rsidRDefault="003B7686" w:rsidP="003B7686">
      <w:pPr>
        <w:pStyle w:val="Ttulo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14:paraId="50AEC04D" w14:textId="77777777" w:rsidR="003B7686" w:rsidRDefault="003B7686" w:rsidP="003B7686">
      <w:pPr>
        <w:spacing w:before="240"/>
        <w:jc w:val="both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Atualmente para consultar a disponibilidade de algum livro na biblioteca do campus Quixadá, é preciso acessar a página do Catálogo Online, </w:t>
      </w:r>
      <w:hyperlink r:id="rId7" w:history="1">
        <w:r w:rsidRPr="00CC38BC">
          <w:rPr>
            <w:rStyle w:val="Hyperlink"/>
            <w:rFonts w:asciiTheme="minorHAnsi" w:eastAsiaTheme="minorEastAsia" w:hAnsiTheme="minorHAnsi"/>
          </w:rPr>
          <w:t>http://bibweb.npd.ufc.br/pergamum/biblioteca/</w:t>
        </w:r>
      </w:hyperlink>
      <w:r>
        <w:rPr>
          <w:rFonts w:asciiTheme="minorHAnsi" w:eastAsiaTheme="minorEastAsia" w:hAnsiTheme="minorHAnsi"/>
        </w:rPr>
        <w:t xml:space="preserve">, procurar numa extensa lista de opções de Unidades de Informação, a opção Biblioteca do </w:t>
      </w:r>
      <w:r>
        <w:rPr>
          <w:rFonts w:asciiTheme="minorHAnsi" w:eastAsiaTheme="minorEastAsia" w:hAnsiTheme="minorHAnsi"/>
        </w:rPr>
        <w:lastRenderedPageBreak/>
        <w:t>Campus Quixadá. Porém o sistema não é bem difundido entre os alunos, não é exclusivo para o campus Quixadá e não apresenta uma interface amigável ao usuário.</w:t>
      </w:r>
    </w:p>
    <w:p w14:paraId="5B142E00" w14:textId="77777777" w:rsidR="003B7686" w:rsidRDefault="003B7686" w:rsidP="003B7686">
      <w:pPr>
        <w:jc w:val="both"/>
        <w:rPr>
          <w:rFonts w:asciiTheme="minorHAnsi" w:eastAsiaTheme="minorEastAsia" w:hAnsiTheme="minorHAnsi"/>
        </w:rPr>
      </w:pPr>
      <w:r w:rsidRPr="0497692A">
        <w:rPr>
          <w:rFonts w:asciiTheme="minorHAnsi" w:eastAsiaTheme="minorEastAsia" w:hAnsiTheme="minorHAnsi"/>
        </w:rPr>
        <w:t xml:space="preserve">O projeto é necessário, pois existe </w:t>
      </w:r>
      <w:r>
        <w:rPr>
          <w:rFonts w:asciiTheme="minorHAnsi" w:eastAsiaTheme="minorEastAsia" w:hAnsiTheme="minorHAnsi"/>
        </w:rPr>
        <w:t xml:space="preserve">certa </w:t>
      </w:r>
      <w:r w:rsidRPr="0497692A">
        <w:rPr>
          <w:rFonts w:asciiTheme="minorHAnsi" w:eastAsiaTheme="minorEastAsia" w:hAnsiTheme="minorHAnsi"/>
        </w:rPr>
        <w:t>dificuldade de acesso a informação de quais livros estão disponíveis para locação na Biblioteca do Campus Quixadá (BCQ), e devido a não existência de um sistema que disponibilize essa informação de forma fácil e exclusiva.</w:t>
      </w:r>
    </w:p>
    <w:p w14:paraId="3035A2A6" w14:textId="77777777" w:rsidR="003B7686" w:rsidRDefault="003B7686" w:rsidP="003B7686">
      <w:pPr>
        <w:jc w:val="both"/>
      </w:pPr>
      <w:r w:rsidRPr="0497692A">
        <w:rPr>
          <w:rFonts w:asciiTheme="minorHAnsi" w:eastAsiaTheme="minorEastAsia" w:hAnsiTheme="minorHAnsi"/>
        </w:rPr>
        <w:t>O desenvolvimento dessa aplicação tem como intuito facilitar o trabalho dos funcionários da biblioteca e oferecer comodidade aos alunos e professores quanto a pesquisa dos livros disponíveis na biblioteca.</w:t>
      </w:r>
    </w:p>
    <w:p w14:paraId="2AB2E5CF" w14:textId="77777777" w:rsidR="003B7686" w:rsidRPr="00AA3C95" w:rsidRDefault="003B7686" w:rsidP="003B7686">
      <w:pPr>
        <w:pStyle w:val="Ttulo1"/>
      </w:pPr>
      <w:r>
        <w:t xml:space="preserve">Linha de base do </w:t>
      </w:r>
      <w:r w:rsidRPr="00AA3C95">
        <w:t>Escopo do Projeto</w:t>
      </w:r>
    </w:p>
    <w:p w14:paraId="2C26ECD3" w14:textId="77777777" w:rsidR="003B7686" w:rsidRPr="00414813" w:rsidRDefault="003B7686" w:rsidP="003B7686">
      <w:pPr>
        <w:spacing w:before="240"/>
        <w:jc w:val="both"/>
      </w:pPr>
      <w:r>
        <w:t>Veja o documento de “Declaração de E</w:t>
      </w:r>
      <w:r w:rsidRPr="00EC784F">
        <w:t>scopo</w:t>
      </w:r>
      <w:r>
        <w:t>.docx”</w:t>
      </w:r>
      <w:r w:rsidRPr="00EC784F">
        <w:t xml:space="preserve"> do projeto</w:t>
      </w:r>
      <w:r>
        <w:t xml:space="preserve"> que contém a própria declaração de escopo do projeto, e faz referência a estrutura analítica do projeto e seu dicionário.</w:t>
      </w:r>
    </w:p>
    <w:p w14:paraId="5C92C329" w14:textId="77777777" w:rsidR="003B7686" w:rsidRDefault="003B7686" w:rsidP="00D84E90"/>
    <w:p w14:paraId="1394ABDB" w14:textId="77777777" w:rsidR="003B7686" w:rsidRDefault="003B7686" w:rsidP="003B7686">
      <w:pPr>
        <w:pStyle w:val="Ttulo1"/>
      </w:pPr>
      <w:r>
        <w:t>Ciclo de Vida do Projeto</w:t>
      </w:r>
    </w:p>
    <w:p w14:paraId="4991AE60" w14:textId="77777777" w:rsidR="003B7686" w:rsidRDefault="003B7686" w:rsidP="003B7686"/>
    <w:p w14:paraId="74DB6D17" w14:textId="77777777" w:rsidR="003B7686" w:rsidRDefault="003B7686" w:rsidP="003B76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5BC13" wp14:editId="618D0542">
                <wp:simplePos x="0" y="0"/>
                <wp:positionH relativeFrom="column">
                  <wp:posOffset>1277435</wp:posOffset>
                </wp:positionH>
                <wp:positionV relativeFrom="paragraph">
                  <wp:posOffset>154127</wp:posOffset>
                </wp:positionV>
                <wp:extent cx="460663" cy="291666"/>
                <wp:effectExtent l="38100" t="76200" r="0" b="51435"/>
                <wp:wrapNone/>
                <wp:docPr id="16" name="Seta entalhad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103">
                          <a:off x="0" y="0"/>
                          <a:ext cx="460663" cy="291666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8DC99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Seta entalhada para a direita 16" o:spid="_x0000_s1026" type="#_x0000_t94" style="position:absolute;margin-left:100.6pt;margin-top:12.15pt;width:36.25pt;height:22.95pt;rotation:218901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" adj="14762" fillcolor="white [3201]" strokecolor="#4f81bd [32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FA597" wp14:editId="45509248">
                <wp:simplePos x="0" y="0"/>
                <wp:positionH relativeFrom="column">
                  <wp:posOffset>148819</wp:posOffset>
                </wp:positionH>
                <wp:positionV relativeFrom="paragraph">
                  <wp:posOffset>4039</wp:posOffset>
                </wp:positionV>
                <wp:extent cx="1170432" cy="847674"/>
                <wp:effectExtent l="76200" t="57150" r="67945" b="863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8476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EE6C9" w14:textId="77777777" w:rsidR="003B7686" w:rsidRPr="00694805" w:rsidRDefault="003B7686" w:rsidP="003B7686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94805">
                              <w:rPr>
                                <w:sz w:val="26"/>
                                <w:szCs w:val="26"/>
                                <w:u w:val="single"/>
                              </w:rPr>
                              <w:t>Iniciação</w:t>
                            </w:r>
                          </w:p>
                          <w:p w14:paraId="15B8830A" w14:textId="77777777" w:rsidR="003B7686" w:rsidRPr="00A74E73" w:rsidRDefault="003B7686" w:rsidP="003B7686">
                            <w:pPr>
                              <w:pStyle w:val="PargrafodaLista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FA597" id="Retângulo 1" o:spid="_x0000_s1026" style="position:absolute;margin-left:11.7pt;margin-top:.3pt;width:92.1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" fillcolor="#9bbb59 [3206]" strokecolor="white [3201]" strokeweight="3pt">
                <v:shadow on="t" color="black" opacity="24903f" origin=",.5" offset="0,.55556mm"/>
                <v:textbox>
                  <w:txbxContent>
                    <w:p w14:paraId="4B0EE6C9" w14:textId="77777777" w:rsidR="003B7686" w:rsidRPr="00694805" w:rsidRDefault="003B7686" w:rsidP="003B7686">
                      <w:pPr>
                        <w:jc w:val="center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694805">
                        <w:rPr>
                          <w:sz w:val="26"/>
                          <w:szCs w:val="26"/>
                          <w:u w:val="single"/>
                        </w:rPr>
                        <w:t>Iniciação</w:t>
                      </w:r>
                    </w:p>
                    <w:p w14:paraId="15B8830A" w14:textId="77777777" w:rsidR="003B7686" w:rsidRPr="00A74E73" w:rsidRDefault="003B7686" w:rsidP="003B7686">
                      <w:pPr>
                        <w:pStyle w:val="PargrafodaLista"/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</w:p>
    <w:p w14:paraId="20F511DB" w14:textId="77777777" w:rsidR="003B7686" w:rsidRDefault="003B7686" w:rsidP="003B7686"/>
    <w:p w14:paraId="74BAB3D4" w14:textId="77777777" w:rsidR="003B7686" w:rsidRDefault="003B7686" w:rsidP="003B76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BAE2" wp14:editId="4CF64B10">
                <wp:simplePos x="0" y="0"/>
                <wp:positionH relativeFrom="column">
                  <wp:posOffset>1346810</wp:posOffset>
                </wp:positionH>
                <wp:positionV relativeFrom="paragraph">
                  <wp:posOffset>97384</wp:posOffset>
                </wp:positionV>
                <wp:extent cx="1265250" cy="885140"/>
                <wp:effectExtent l="76200" t="57150" r="68580" b="869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50" cy="8851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7DE30" w14:textId="77777777" w:rsidR="003B7686" w:rsidRPr="00694805" w:rsidRDefault="003B7686" w:rsidP="003B7686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94805">
                              <w:rPr>
                                <w:sz w:val="26"/>
                                <w:szCs w:val="26"/>
                                <w:u w:val="single"/>
                              </w:rPr>
                              <w:t>Planejamento</w:t>
                            </w:r>
                          </w:p>
                          <w:p w14:paraId="1163C330" w14:textId="77777777" w:rsidR="003B7686" w:rsidRPr="00757504" w:rsidRDefault="003B7686" w:rsidP="003B7686">
                            <w:pPr>
                              <w:pStyle w:val="PargrafodaLista"/>
                              <w:ind w:left="360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BAE2" id="Retângulo 3" o:spid="_x0000_s1027" style="position:absolute;margin-left:106.05pt;margin-top:7.65pt;width:99.65pt;height:6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6287DE30" w14:textId="77777777" w:rsidR="003B7686" w:rsidRPr="00694805" w:rsidRDefault="003B7686" w:rsidP="003B7686">
                      <w:pPr>
                        <w:jc w:val="center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694805">
                        <w:rPr>
                          <w:sz w:val="26"/>
                          <w:szCs w:val="26"/>
                          <w:u w:val="single"/>
                        </w:rPr>
                        <w:t>Planejamento</w:t>
                      </w:r>
                    </w:p>
                    <w:p w14:paraId="1163C330" w14:textId="77777777" w:rsidR="003B7686" w:rsidRPr="00757504" w:rsidRDefault="003B7686" w:rsidP="003B7686">
                      <w:pPr>
                        <w:pStyle w:val="PargrafodaLista"/>
                        <w:ind w:left="360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1D1D7" w14:textId="77777777" w:rsidR="003B7686" w:rsidRPr="00AA3C95" w:rsidRDefault="003B7686" w:rsidP="003B76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A9249" wp14:editId="6DBABC74">
                <wp:simplePos x="0" y="0"/>
                <wp:positionH relativeFrom="column">
                  <wp:posOffset>2663749</wp:posOffset>
                </wp:positionH>
                <wp:positionV relativeFrom="paragraph">
                  <wp:posOffset>83058</wp:posOffset>
                </wp:positionV>
                <wp:extent cx="460663" cy="291666"/>
                <wp:effectExtent l="38100" t="76200" r="0" b="51435"/>
                <wp:wrapNone/>
                <wp:docPr id="17" name="Seta entalhada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103">
                          <a:off x="0" y="0"/>
                          <a:ext cx="460663" cy="291666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5EF2" id="Seta entalhada para a direita 17" o:spid="_x0000_s1026" type="#_x0000_t94" style="position:absolute;margin-left:209.75pt;margin-top:6.55pt;width:36.25pt;height:22.95pt;rotation:218901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" adj="14762" fillcolor="white [3201]" strokecolor="#4f81bd [3204]" strokeweight="2pt"/>
            </w:pict>
          </mc:Fallback>
        </mc:AlternateContent>
      </w:r>
    </w:p>
    <w:p w14:paraId="2A2BE878" w14:textId="77777777" w:rsidR="003B7686" w:rsidRDefault="003B7686" w:rsidP="003B7686"/>
    <w:p w14:paraId="71820262" w14:textId="77777777" w:rsidR="003B7686" w:rsidRDefault="003B7686" w:rsidP="003B76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CA85A" wp14:editId="3F334210">
                <wp:simplePos x="0" y="0"/>
                <wp:positionH relativeFrom="column">
                  <wp:posOffset>2655240</wp:posOffset>
                </wp:positionH>
                <wp:positionV relativeFrom="paragraph">
                  <wp:posOffset>75463</wp:posOffset>
                </wp:positionV>
                <wp:extent cx="1280160" cy="914400"/>
                <wp:effectExtent l="76200" t="57150" r="72390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3C38E" w14:textId="77777777" w:rsidR="003B7686" w:rsidRPr="00694805" w:rsidRDefault="003B7686" w:rsidP="003B7686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94805">
                              <w:rPr>
                                <w:sz w:val="26"/>
                                <w:szCs w:val="26"/>
                                <w:u w:val="single"/>
                              </w:rPr>
                              <w:t>Execução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CA85A" id="Retângulo 5" o:spid="_x0000_s1028" style="position:absolute;margin-left:209.05pt;margin-top:5.95pt;width:100.8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" fillcolor="#c0504d [3205]" strokecolor="white [3201]" strokeweight="3pt">
                <v:shadow on="t" color="black" opacity="24903f" origin=",.5" offset="0,.55556mm"/>
                <v:textbox>
                  <w:txbxContent>
                    <w:p w14:paraId="3B43C38E" w14:textId="77777777" w:rsidR="003B7686" w:rsidRPr="00694805" w:rsidRDefault="003B7686" w:rsidP="003B7686">
                      <w:pPr>
                        <w:jc w:val="center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694805">
                        <w:rPr>
                          <w:sz w:val="26"/>
                          <w:szCs w:val="26"/>
                          <w:u w:val="single"/>
                        </w:rPr>
                        <w:t>Execução</w:t>
                      </w:r>
                    </w:p>
                  </w:txbxContent>
                </v:textbox>
              </v:rect>
            </w:pict>
          </mc:Fallback>
        </mc:AlternateContent>
      </w:r>
    </w:p>
    <w:p w14:paraId="23A24BAF" w14:textId="77777777" w:rsidR="003B7686" w:rsidRDefault="003B7686" w:rsidP="003B7686"/>
    <w:p w14:paraId="243E4993" w14:textId="77777777" w:rsidR="003B7686" w:rsidRDefault="003B7686" w:rsidP="003B76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A3096" wp14:editId="66A6BCFC">
                <wp:simplePos x="0" y="0"/>
                <wp:positionH relativeFrom="column">
                  <wp:posOffset>3951351</wp:posOffset>
                </wp:positionH>
                <wp:positionV relativeFrom="paragraph">
                  <wp:posOffset>59309</wp:posOffset>
                </wp:positionV>
                <wp:extent cx="460663" cy="291666"/>
                <wp:effectExtent l="38100" t="76200" r="0" b="51435"/>
                <wp:wrapNone/>
                <wp:docPr id="18" name="Seta entalhada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103">
                          <a:off x="0" y="0"/>
                          <a:ext cx="460663" cy="291666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8589" id="Seta entalhada para a direita 18" o:spid="_x0000_s1026" type="#_x0000_t94" style="position:absolute;margin-left:311.15pt;margin-top:4.65pt;width:36.25pt;height:22.95pt;rotation:218901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" adj="14762" fillcolor="white [3201]" strokecolor="#4f81bd [3204]" strokeweight="2pt"/>
            </w:pict>
          </mc:Fallback>
        </mc:AlternateContent>
      </w:r>
    </w:p>
    <w:p w14:paraId="04994D72" w14:textId="77777777" w:rsidR="003B7686" w:rsidRDefault="003B7686" w:rsidP="003B76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D0F3A" wp14:editId="7B2DEB53">
                <wp:simplePos x="0" y="0"/>
                <wp:positionH relativeFrom="column">
                  <wp:posOffset>1778051</wp:posOffset>
                </wp:positionH>
                <wp:positionV relativeFrom="paragraph">
                  <wp:posOffset>44907</wp:posOffset>
                </wp:positionV>
                <wp:extent cx="460663" cy="291666"/>
                <wp:effectExtent l="27305" t="29845" r="43180" b="43180"/>
                <wp:wrapNone/>
                <wp:docPr id="14" name="Seta entalhada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62128">
                          <a:off x="0" y="0"/>
                          <a:ext cx="460663" cy="291666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703E" id="Seta entalhada para a direita 14" o:spid="_x0000_s1026" type="#_x0000_t94" style="position:absolute;margin-left:140pt;margin-top:3.55pt;width:36.25pt;height:22.95pt;rotation:-528424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" adj="14762" fillcolor="white [3201]" strokecolor="#4f81bd [3204]" strokeweight="2pt"/>
            </w:pict>
          </mc:Fallback>
        </mc:AlternateContent>
      </w:r>
    </w:p>
    <w:p w14:paraId="083CB502" w14:textId="77777777" w:rsidR="003B7686" w:rsidRDefault="003B7686" w:rsidP="003B76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9C564" wp14:editId="2B065915">
                <wp:simplePos x="0" y="0"/>
                <wp:positionH relativeFrom="column">
                  <wp:posOffset>3966210</wp:posOffset>
                </wp:positionH>
                <wp:positionV relativeFrom="paragraph">
                  <wp:posOffset>42570</wp:posOffset>
                </wp:positionV>
                <wp:extent cx="1258214" cy="914400"/>
                <wp:effectExtent l="57150" t="38100" r="75565" b="952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2047D" w14:textId="77777777" w:rsidR="003B7686" w:rsidRPr="00694805" w:rsidRDefault="003B7686" w:rsidP="003B7686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94805">
                              <w:rPr>
                                <w:sz w:val="26"/>
                                <w:szCs w:val="26"/>
                                <w:u w:val="single"/>
                              </w:rPr>
                              <w:t>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9C564" id="Retângulo 6" o:spid="_x0000_s1029" style="position:absolute;margin-left:312.3pt;margin-top:3.35pt;width:99.0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1B2047D" w14:textId="77777777" w:rsidR="003B7686" w:rsidRPr="00694805" w:rsidRDefault="003B7686" w:rsidP="003B7686">
                      <w:pPr>
                        <w:jc w:val="center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694805">
                        <w:rPr>
                          <w:sz w:val="26"/>
                          <w:szCs w:val="26"/>
                          <w:u w:val="single"/>
                        </w:rPr>
                        <w:t>Encerramento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1BF8AFBF" w14:textId="77777777" w:rsidR="003B7686" w:rsidRDefault="003B7686" w:rsidP="003B76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4469C" wp14:editId="2C658931">
                <wp:simplePos x="0" y="0"/>
                <wp:positionH relativeFrom="column">
                  <wp:posOffset>1236295</wp:posOffset>
                </wp:positionH>
                <wp:positionV relativeFrom="paragraph">
                  <wp:posOffset>48540</wp:posOffset>
                </wp:positionV>
                <wp:extent cx="1265530" cy="914400"/>
                <wp:effectExtent l="76200" t="57150" r="68580" b="952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30A73" w14:textId="77777777" w:rsidR="003B7686" w:rsidRPr="00694805" w:rsidRDefault="003B7686" w:rsidP="003B7686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94805">
                              <w:rPr>
                                <w:sz w:val="26"/>
                                <w:szCs w:val="26"/>
                                <w:u w:val="single"/>
                              </w:rPr>
                              <w:t>Controle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469C" id="Retângulo 2" o:spid="_x0000_s1030" style="position:absolute;margin-left:97.35pt;margin-top:3.8pt;width:99.6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5630A73" w14:textId="77777777" w:rsidR="003B7686" w:rsidRPr="00694805" w:rsidRDefault="003B7686" w:rsidP="003B7686">
                      <w:pPr>
                        <w:jc w:val="center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694805">
                        <w:rPr>
                          <w:sz w:val="26"/>
                          <w:szCs w:val="26"/>
                          <w:u w:val="single"/>
                        </w:rPr>
                        <w:t>Controle</w:t>
                      </w:r>
                    </w:p>
                  </w:txbxContent>
                </v:textbox>
              </v:rect>
            </w:pict>
          </mc:Fallback>
        </mc:AlternateContent>
      </w:r>
    </w:p>
    <w:p w14:paraId="2E7AF7B2" w14:textId="77777777" w:rsidR="003B7686" w:rsidRDefault="003B7686" w:rsidP="003B76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CF152" wp14:editId="78D2AC6E">
                <wp:simplePos x="0" y="0"/>
                <wp:positionH relativeFrom="column">
                  <wp:posOffset>2464589</wp:posOffset>
                </wp:positionH>
                <wp:positionV relativeFrom="paragraph">
                  <wp:posOffset>53925</wp:posOffset>
                </wp:positionV>
                <wp:extent cx="606973" cy="291465"/>
                <wp:effectExtent l="0" t="95250" r="0" b="127635"/>
                <wp:wrapNone/>
                <wp:docPr id="15" name="Seta entalhad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8559">
                          <a:off x="0" y="0"/>
                          <a:ext cx="606973" cy="29146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B522" id="Seta entalhada para a direita 15" o:spid="_x0000_s1026" type="#_x0000_t94" style="position:absolute;margin-left:194.05pt;margin-top:4.25pt;width:47.8pt;height:22.95pt;rotation:-248101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" adj="16414" fillcolor="white [3201]" strokecolor="#4f81bd [3204]" strokeweight="2pt"/>
            </w:pict>
          </mc:Fallback>
        </mc:AlternateContent>
      </w:r>
    </w:p>
    <w:p w14:paraId="3E7D422E" w14:textId="77777777" w:rsidR="003B7686" w:rsidRDefault="003B7686" w:rsidP="003B7686"/>
    <w:p w14:paraId="6660A25F" w14:textId="77777777" w:rsidR="003B7686" w:rsidRDefault="003B7686" w:rsidP="003B7686"/>
    <w:p w14:paraId="2441F12D" w14:textId="77777777" w:rsidR="003B7686" w:rsidRDefault="003B7686" w:rsidP="003B7686"/>
    <w:p w14:paraId="10CE1CF3" w14:textId="77777777" w:rsidR="003B7686" w:rsidRDefault="003B7686" w:rsidP="003B7686"/>
    <w:p w14:paraId="4E394256" w14:textId="77777777" w:rsidR="003B7686" w:rsidRPr="00694805" w:rsidRDefault="003B7686" w:rsidP="003B7686">
      <w:pPr>
        <w:pStyle w:val="PargrafodaLista"/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>Iniciação</w:t>
      </w:r>
    </w:p>
    <w:p w14:paraId="05B2AF98" w14:textId="77777777" w:rsidR="003B7686" w:rsidRDefault="003B7686" w:rsidP="003B7686">
      <w:pPr>
        <w:pStyle w:val="PargrafodaLista"/>
        <w:spacing w:before="240"/>
        <w:rPr>
          <w:sz w:val="20"/>
          <w:szCs w:val="20"/>
        </w:rPr>
      </w:pPr>
      <w:r w:rsidRPr="00E9163B">
        <w:rPr>
          <w:sz w:val="20"/>
          <w:szCs w:val="20"/>
        </w:rPr>
        <w:t>Elaborar o termo de abertura do projeto, necessário para autorização formal do projeto.</w:t>
      </w:r>
      <w:r>
        <w:rPr>
          <w:sz w:val="20"/>
          <w:szCs w:val="20"/>
        </w:rPr>
        <w:t xml:space="preserve"> </w:t>
      </w:r>
    </w:p>
    <w:p w14:paraId="3306FF3C" w14:textId="77777777" w:rsidR="003B7686" w:rsidRPr="00E9163B" w:rsidRDefault="003B7686" w:rsidP="003B7686">
      <w:pPr>
        <w:pStyle w:val="PargrafodaLista"/>
        <w:spacing w:before="240"/>
        <w:rPr>
          <w:sz w:val="20"/>
          <w:szCs w:val="20"/>
        </w:rPr>
      </w:pPr>
    </w:p>
    <w:p w14:paraId="2E7A704C" w14:textId="77777777" w:rsidR="003B7686" w:rsidRPr="00694805" w:rsidRDefault="003B7686" w:rsidP="003B7686">
      <w:pPr>
        <w:pStyle w:val="PargrafodaLista"/>
        <w:numPr>
          <w:ilvl w:val="0"/>
          <w:numId w:val="1"/>
        </w:numPr>
        <w:spacing w:before="240"/>
        <w:jc w:val="both"/>
      </w:pPr>
      <w:r>
        <w:rPr>
          <w:b/>
          <w:sz w:val="24"/>
          <w:szCs w:val="24"/>
        </w:rPr>
        <w:t>Planejamento</w:t>
      </w:r>
    </w:p>
    <w:p w14:paraId="2A32E2BC" w14:textId="77777777" w:rsidR="003B7686" w:rsidRDefault="003B7686" w:rsidP="003B7686">
      <w:pPr>
        <w:pStyle w:val="PargrafodaLista"/>
        <w:numPr>
          <w:ilvl w:val="1"/>
          <w:numId w:val="1"/>
        </w:numPr>
        <w:spacing w:before="240"/>
        <w:jc w:val="both"/>
        <w:rPr>
          <w:sz w:val="20"/>
          <w:szCs w:val="20"/>
        </w:rPr>
      </w:pPr>
      <w:r w:rsidRPr="0045347D">
        <w:rPr>
          <w:sz w:val="20"/>
          <w:szCs w:val="20"/>
        </w:rPr>
        <w:t>Elaborar a Declaraç</w:t>
      </w:r>
      <w:r>
        <w:rPr>
          <w:sz w:val="20"/>
          <w:szCs w:val="20"/>
        </w:rPr>
        <w:t>ão do Escopo:</w:t>
      </w:r>
    </w:p>
    <w:p w14:paraId="7D3118F0" w14:textId="77777777" w:rsidR="003B7686" w:rsidRDefault="003B7686" w:rsidP="003B7686">
      <w:pPr>
        <w:pStyle w:val="PargrafodaLista"/>
        <w:spacing w:before="24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Descreve o escopo do projeto, definir critérios de aceitação e entregas do projeto.</w:t>
      </w:r>
    </w:p>
    <w:p w14:paraId="5F96BCCD" w14:textId="77777777" w:rsidR="003B7686" w:rsidRDefault="003B7686" w:rsidP="003B7686">
      <w:pPr>
        <w:pStyle w:val="PargrafodaLista"/>
        <w:spacing w:before="240"/>
        <w:ind w:left="1440"/>
        <w:jc w:val="both"/>
        <w:rPr>
          <w:sz w:val="20"/>
          <w:szCs w:val="20"/>
        </w:rPr>
      </w:pPr>
    </w:p>
    <w:p w14:paraId="34D5EA00" w14:textId="77777777" w:rsidR="003B7686" w:rsidRDefault="003B7686" w:rsidP="003B7686">
      <w:pPr>
        <w:pStyle w:val="PargrafodaLista"/>
        <w:numPr>
          <w:ilvl w:val="1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Elaborar </w:t>
      </w:r>
      <w:r w:rsidRPr="0045347D">
        <w:rPr>
          <w:sz w:val="20"/>
          <w:szCs w:val="20"/>
        </w:rPr>
        <w:t>Plano de G</w:t>
      </w:r>
      <w:r>
        <w:rPr>
          <w:sz w:val="20"/>
          <w:szCs w:val="20"/>
        </w:rPr>
        <w:t>erenciamento:</w:t>
      </w:r>
    </w:p>
    <w:p w14:paraId="0D7EE090" w14:textId="77777777" w:rsidR="003B7686" w:rsidRDefault="003B7686" w:rsidP="003B7686">
      <w:pPr>
        <w:pStyle w:val="PargrafodaLista"/>
        <w:spacing w:before="24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Definir, preparar e coordenar todos os planos auxiliares e integrá-los a um plano de gerenciamento abrangente. Composto por Plano de Gerenciamento do Escopo, Plano de Gerenciamento do Cronograma, Plano de Gerenciamento de Custos, Plano de Gerenciamento da Qualidade e Plano de Gerenciamento de Riscos. Além de definir um processo.</w:t>
      </w:r>
    </w:p>
    <w:p w14:paraId="5779B0A1" w14:textId="77777777" w:rsidR="003B7686" w:rsidRDefault="003B7686" w:rsidP="003B7686">
      <w:pPr>
        <w:pStyle w:val="PargrafodaLista"/>
        <w:spacing w:before="240"/>
        <w:ind w:left="1440"/>
        <w:jc w:val="both"/>
        <w:rPr>
          <w:sz w:val="20"/>
          <w:szCs w:val="20"/>
        </w:rPr>
      </w:pPr>
    </w:p>
    <w:p w14:paraId="7279F2CB" w14:textId="77777777" w:rsidR="003B7686" w:rsidRDefault="003B7686" w:rsidP="003B7686">
      <w:pPr>
        <w:pStyle w:val="PargrafodaLista"/>
        <w:numPr>
          <w:ilvl w:val="1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Elaborar </w:t>
      </w:r>
      <w:r w:rsidRPr="0045347D">
        <w:rPr>
          <w:sz w:val="20"/>
          <w:szCs w:val="20"/>
        </w:rPr>
        <w:t>Cronograma do projeto</w:t>
      </w:r>
      <w:r>
        <w:rPr>
          <w:sz w:val="20"/>
          <w:szCs w:val="20"/>
        </w:rPr>
        <w:t>;</w:t>
      </w:r>
    </w:p>
    <w:p w14:paraId="4B643B93" w14:textId="77777777" w:rsidR="003B7686" w:rsidRDefault="003B7686" w:rsidP="003B7686">
      <w:pPr>
        <w:pStyle w:val="PargrafodaLista"/>
        <w:spacing w:before="24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Definir início e fim para as atividades do projeto, estabelecendo precedência lógica entre as atividades e pacotes de trabalho.</w:t>
      </w:r>
    </w:p>
    <w:p w14:paraId="5F4E4A8C" w14:textId="77777777" w:rsidR="003B7686" w:rsidRPr="002C4536" w:rsidRDefault="003B7686" w:rsidP="003B7686">
      <w:pPr>
        <w:pStyle w:val="PargrafodaLista"/>
        <w:spacing w:before="240"/>
        <w:ind w:left="1440"/>
        <w:jc w:val="both"/>
        <w:rPr>
          <w:sz w:val="20"/>
          <w:szCs w:val="20"/>
        </w:rPr>
      </w:pPr>
    </w:p>
    <w:p w14:paraId="598EB606" w14:textId="77777777" w:rsidR="003B7686" w:rsidRDefault="003B7686" w:rsidP="003B7686">
      <w:pPr>
        <w:pStyle w:val="PargrafodaLista"/>
        <w:numPr>
          <w:ilvl w:val="1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Desenvolver P</w:t>
      </w:r>
      <w:r w:rsidRPr="0045347D">
        <w:rPr>
          <w:sz w:val="20"/>
          <w:szCs w:val="20"/>
        </w:rPr>
        <w:t>rotótipo</w:t>
      </w:r>
      <w:r>
        <w:rPr>
          <w:sz w:val="20"/>
          <w:szCs w:val="20"/>
        </w:rPr>
        <w:t>:</w:t>
      </w:r>
    </w:p>
    <w:p w14:paraId="52E9E3DD" w14:textId="77777777" w:rsidR="003B7686" w:rsidRDefault="003B7686" w:rsidP="003B7686">
      <w:pPr>
        <w:pStyle w:val="PargrafodaLista"/>
        <w:spacing w:before="24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Desenvolver protótipo funcional, deve ser possível demonstrar funcionalidades fundamentais definidas na declaração do escopo, para que o cliente forneça feedback sobre a interação com o sistema.</w:t>
      </w:r>
    </w:p>
    <w:p w14:paraId="71D76D66" w14:textId="77777777" w:rsidR="003B7686" w:rsidRPr="0045347D" w:rsidRDefault="003B7686" w:rsidP="003B7686">
      <w:pPr>
        <w:pStyle w:val="PargrafodaLista"/>
        <w:spacing w:before="240"/>
        <w:rPr>
          <w:sz w:val="20"/>
          <w:szCs w:val="20"/>
        </w:rPr>
      </w:pPr>
    </w:p>
    <w:p w14:paraId="708CD345" w14:textId="77777777" w:rsidR="003B7686" w:rsidRPr="00694805" w:rsidRDefault="003B7686" w:rsidP="003B7686">
      <w:pPr>
        <w:pStyle w:val="PargrafodaLista"/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>Execução</w:t>
      </w:r>
    </w:p>
    <w:p w14:paraId="6591E996" w14:textId="6A2BBD06" w:rsidR="003B7686" w:rsidRDefault="00B929F6" w:rsidP="00B929F6">
      <w:pPr>
        <w:pStyle w:val="PargrafodaLista"/>
        <w:spacing w:before="240"/>
        <w:jc w:val="both"/>
        <w:rPr>
          <w:sz w:val="20"/>
          <w:szCs w:val="20"/>
        </w:rPr>
      </w:pPr>
      <w:r w:rsidRPr="00B929F6">
        <w:rPr>
          <w:sz w:val="20"/>
          <w:szCs w:val="20"/>
        </w:rPr>
        <w:t>A execução do projeto terá como base o cronograma desenvolvido</w:t>
      </w:r>
      <w:r>
        <w:rPr>
          <w:sz w:val="20"/>
          <w:szCs w:val="20"/>
        </w:rPr>
        <w:t xml:space="preserve"> para o projeto. </w:t>
      </w:r>
    </w:p>
    <w:p w14:paraId="2AFF6DAA" w14:textId="0C836EC6" w:rsidR="00B929F6" w:rsidRDefault="00B929F6" w:rsidP="00B929F6">
      <w:pPr>
        <w:pStyle w:val="PargrafodaLista"/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O projeto ser</w:t>
      </w:r>
      <w:r w:rsidR="009125EF">
        <w:rPr>
          <w:sz w:val="20"/>
          <w:szCs w:val="20"/>
        </w:rPr>
        <w:t>á dividido</w:t>
      </w:r>
      <w:r>
        <w:rPr>
          <w:sz w:val="20"/>
          <w:szCs w:val="20"/>
        </w:rPr>
        <w:t xml:space="preserve"> em </w:t>
      </w:r>
      <w:proofErr w:type="spellStart"/>
      <w:r>
        <w:rPr>
          <w:sz w:val="20"/>
          <w:szCs w:val="20"/>
        </w:rPr>
        <w:t>sprints</w:t>
      </w:r>
      <w:proofErr w:type="spellEnd"/>
      <w:r>
        <w:rPr>
          <w:sz w:val="20"/>
          <w:szCs w:val="20"/>
        </w:rPr>
        <w:t>, de acordo com o processo adotado para o desenvolvimento. O produto será implementado e testado como definido no cronograma e no processo.</w:t>
      </w:r>
    </w:p>
    <w:p w14:paraId="1A1A7A8F" w14:textId="77777777" w:rsidR="00B929F6" w:rsidRPr="00B929F6" w:rsidRDefault="00B929F6" w:rsidP="00B929F6">
      <w:pPr>
        <w:pStyle w:val="PargrafodaLista"/>
        <w:spacing w:before="240"/>
        <w:rPr>
          <w:sz w:val="20"/>
          <w:szCs w:val="20"/>
        </w:rPr>
      </w:pPr>
    </w:p>
    <w:p w14:paraId="29BB1282" w14:textId="77777777" w:rsidR="003B7686" w:rsidRPr="00694805" w:rsidRDefault="003B7686" w:rsidP="003B7686">
      <w:pPr>
        <w:pStyle w:val="PargrafodaLista"/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>Controle</w:t>
      </w:r>
    </w:p>
    <w:p w14:paraId="08C1D81A" w14:textId="2D7E18D1" w:rsidR="003B7686" w:rsidRDefault="00BE41DA" w:rsidP="001F13D4">
      <w:pPr>
        <w:pStyle w:val="PargrafodaLista"/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Reuniões diárias acorrerão para que cada membro da equipe responda três perguntas:</w:t>
      </w:r>
    </w:p>
    <w:p w14:paraId="1EDA0853" w14:textId="2F24B315" w:rsidR="00BE41DA" w:rsidRDefault="00BE41DA" w:rsidP="001F13D4">
      <w:pPr>
        <w:pStyle w:val="PargrafodaLista"/>
        <w:numPr>
          <w:ilvl w:val="1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O que você tem feito desde ontem?</w:t>
      </w:r>
    </w:p>
    <w:p w14:paraId="7B7E1626" w14:textId="373F6310" w:rsidR="00BE41DA" w:rsidRDefault="00BE41DA" w:rsidP="001F13D4">
      <w:pPr>
        <w:pStyle w:val="PargrafodaLista"/>
        <w:numPr>
          <w:ilvl w:val="1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O que você está planejando fazer hoje?</w:t>
      </w:r>
    </w:p>
    <w:p w14:paraId="05B9780E" w14:textId="1ABF1CE5" w:rsidR="00BE41DA" w:rsidRDefault="00BE41DA" w:rsidP="001F13D4">
      <w:pPr>
        <w:pStyle w:val="PargrafodaLista"/>
        <w:numPr>
          <w:ilvl w:val="1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Você tem algum problema impedindo a realização do seu objetivo?</w:t>
      </w:r>
    </w:p>
    <w:p w14:paraId="30C43B88" w14:textId="6ACBC693" w:rsidR="00BE41DA" w:rsidRDefault="001F13D4" w:rsidP="001F13D4">
      <w:pPr>
        <w:pStyle w:val="PargrafodaLista"/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Com essas ações possíveis gargalos serão identificados cedo, e assim ações corretivas serão aplicadas.</w:t>
      </w:r>
    </w:p>
    <w:p w14:paraId="268DD3AA" w14:textId="3925DCF2" w:rsidR="001F13D4" w:rsidRDefault="001F13D4" w:rsidP="001F13D4">
      <w:pPr>
        <w:pStyle w:val="PargrafodaLista"/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atividades dos membros da equipe devem estar cadastradas no </w:t>
      </w:r>
      <w:proofErr w:type="spellStart"/>
      <w:r>
        <w:rPr>
          <w:sz w:val="20"/>
          <w:szCs w:val="20"/>
        </w:rPr>
        <w:t>Redmine</w:t>
      </w:r>
      <w:proofErr w:type="spellEnd"/>
      <w:r>
        <w:rPr>
          <w:sz w:val="20"/>
          <w:szCs w:val="20"/>
        </w:rPr>
        <w:t xml:space="preserve"> do projeto, para controle por parte do Gerente do Projeto.</w:t>
      </w:r>
    </w:p>
    <w:p w14:paraId="74FF55F7" w14:textId="77777777" w:rsidR="00B929F6" w:rsidRPr="00B929F6" w:rsidRDefault="00B929F6" w:rsidP="00B929F6">
      <w:pPr>
        <w:pStyle w:val="PargrafodaLista"/>
        <w:spacing w:before="240"/>
        <w:rPr>
          <w:sz w:val="20"/>
          <w:szCs w:val="20"/>
        </w:rPr>
      </w:pPr>
    </w:p>
    <w:p w14:paraId="0F8C0CE1" w14:textId="77777777" w:rsidR="003B7686" w:rsidRPr="00694805" w:rsidRDefault="003B7686" w:rsidP="003B7686">
      <w:pPr>
        <w:pStyle w:val="PargrafodaLista"/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>Encerramento</w:t>
      </w:r>
    </w:p>
    <w:p w14:paraId="0AD6C665" w14:textId="12F06660" w:rsidR="003B7686" w:rsidRDefault="001F13D4" w:rsidP="001F13D4">
      <w:pPr>
        <w:pStyle w:val="PargrafodaLista"/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Após </w:t>
      </w:r>
      <w:r w:rsidR="00210D50">
        <w:rPr>
          <w:sz w:val="20"/>
          <w:szCs w:val="20"/>
        </w:rPr>
        <w:t>o encerramento de cada etapa, deve-se documentar as entregas realizadas, formalizar a aceitação das entregas e a aprovação do projeto.</w:t>
      </w:r>
    </w:p>
    <w:p w14:paraId="6C93CA83" w14:textId="10C566D2" w:rsidR="003B7686" w:rsidRDefault="00210D50" w:rsidP="00EB1387">
      <w:pPr>
        <w:pStyle w:val="PargrafodaLista"/>
        <w:spacing w:before="240"/>
        <w:rPr>
          <w:sz w:val="20"/>
          <w:szCs w:val="20"/>
        </w:rPr>
      </w:pPr>
      <w:r>
        <w:rPr>
          <w:sz w:val="20"/>
          <w:szCs w:val="20"/>
        </w:rPr>
        <w:t>O artefatos gerados durante o projeto deve ser salvos na nuvem, para que em projetos futuros possam servir como modelo de estimativas e métricas.</w:t>
      </w:r>
    </w:p>
    <w:p w14:paraId="0006429C" w14:textId="77777777" w:rsidR="00EB1387" w:rsidRDefault="00EB1387" w:rsidP="00EB1387">
      <w:pPr>
        <w:pStyle w:val="PargrafodaLista"/>
        <w:spacing w:before="240"/>
        <w:rPr>
          <w:sz w:val="20"/>
          <w:szCs w:val="20"/>
        </w:rPr>
      </w:pPr>
    </w:p>
    <w:p w14:paraId="308B05AA" w14:textId="1F3D612B" w:rsidR="00EB1387" w:rsidRDefault="00EB1387" w:rsidP="00EB1387">
      <w:pPr>
        <w:pStyle w:val="Ttulo1"/>
      </w:pPr>
      <w:r>
        <w:t>P</w:t>
      </w:r>
      <w:r>
        <w:t>rocesso</w:t>
      </w:r>
    </w:p>
    <w:p w14:paraId="14F95D96" w14:textId="13DCA434" w:rsidR="006B398F" w:rsidRDefault="00E12821" w:rsidP="00E12821">
      <w:r>
        <w:t>O processo adotado pela equipe de desenvolvimento ser</w:t>
      </w:r>
      <w:r w:rsidR="006B398F">
        <w:t>á</w:t>
      </w:r>
      <w:r>
        <w:t xml:space="preserve"> iterativo incremental, usando técnicas do </w:t>
      </w:r>
      <w:proofErr w:type="spellStart"/>
      <w:r>
        <w:t>Scrum</w:t>
      </w:r>
      <w:proofErr w:type="spellEnd"/>
      <w:r w:rsidR="006B398F">
        <w:t>. Onde:</w:t>
      </w:r>
    </w:p>
    <w:p w14:paraId="208125F6" w14:textId="1884DD15" w:rsidR="00E12821" w:rsidRDefault="006B398F" w:rsidP="006B398F">
      <w:pPr>
        <w:pStyle w:val="Pargrafoda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do produto, são as atividades definidas no documento “</w:t>
      </w:r>
      <w:r w:rsidRPr="006B398F">
        <w:t xml:space="preserve">D2LBCQ - Disponibilidade para Locação de Livros </w:t>
      </w:r>
      <w:proofErr w:type="spellStart"/>
      <w:r w:rsidRPr="006B398F">
        <w:t>BCQ.pod</w:t>
      </w:r>
      <w:proofErr w:type="spellEnd"/>
      <w:r>
        <w:t xml:space="preserve">”. </w:t>
      </w:r>
    </w:p>
    <w:p w14:paraId="3C222E2B" w14:textId="679DDED5" w:rsidR="006B398F" w:rsidRDefault="00754753" w:rsidP="006B398F">
      <w:pPr>
        <w:pStyle w:val="Pargrafoda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, ser</w:t>
      </w:r>
      <w:r w:rsidR="009125EF">
        <w:t>ão</w:t>
      </w:r>
      <w:r>
        <w:t xml:space="preserve"> definido</w:t>
      </w:r>
      <w:r w:rsidR="009125EF">
        <w:t>s</w:t>
      </w:r>
      <w:r>
        <w:t xml:space="preserve"> por período de tempo, de acordo com a precedência definida no cronograma;</w:t>
      </w:r>
    </w:p>
    <w:p w14:paraId="16EB6ACA" w14:textId="48E9C951" w:rsidR="00754753" w:rsidRDefault="00754753" w:rsidP="006B398F">
      <w:pPr>
        <w:pStyle w:val="PargrafodaLista"/>
        <w:numPr>
          <w:ilvl w:val="0"/>
          <w:numId w:val="1"/>
        </w:numPr>
      </w:pPr>
      <w:r>
        <w:t xml:space="preserve">Sprint </w:t>
      </w:r>
      <w:proofErr w:type="spellStart"/>
      <w:r>
        <w:t>Backlog</w:t>
      </w:r>
      <w:proofErr w:type="spellEnd"/>
      <w:r w:rsidR="009125EF">
        <w:t>,</w:t>
      </w:r>
      <w:r>
        <w:t xml:space="preserve"> </w:t>
      </w:r>
      <w:r w:rsidR="009125EF">
        <w:t>é</w:t>
      </w:r>
      <w:r>
        <w:t xml:space="preserve"> uma lista de </w:t>
      </w:r>
      <w:r w:rsidR="009125EF">
        <w:t xml:space="preserve">itens selecionados do </w:t>
      </w:r>
      <w:proofErr w:type="spellStart"/>
      <w:r w:rsidR="009125EF">
        <w:t>Product</w:t>
      </w:r>
      <w:proofErr w:type="spellEnd"/>
      <w:r w:rsidR="009125EF">
        <w:t xml:space="preserve"> </w:t>
      </w:r>
      <w:proofErr w:type="spellStart"/>
      <w:r w:rsidR="009125EF">
        <w:t>Backlog</w:t>
      </w:r>
      <w:proofErr w:type="spellEnd"/>
      <w:r w:rsidR="009125EF">
        <w:t xml:space="preserve">, ou seja, são as atividades a serem concluídas durante a Sprint corrente, estão representadas no documento </w:t>
      </w:r>
      <w:r w:rsidR="009125EF">
        <w:t>“</w:t>
      </w:r>
      <w:r w:rsidR="009125EF" w:rsidRPr="006B398F">
        <w:t xml:space="preserve">D2LBCQ - Disponibilidade para Locação de Livros </w:t>
      </w:r>
      <w:proofErr w:type="spellStart"/>
      <w:r w:rsidR="009125EF" w:rsidRPr="006B398F">
        <w:t>BCQ.pod</w:t>
      </w:r>
      <w:proofErr w:type="spellEnd"/>
      <w:r w:rsidR="009125EF">
        <w:t>”.</w:t>
      </w:r>
    </w:p>
    <w:p w14:paraId="4BDCFF91" w14:textId="377E067E" w:rsidR="009125EF" w:rsidRDefault="005236D2" w:rsidP="006B398F">
      <w:pPr>
        <w:pStyle w:val="PargrafodaLista"/>
        <w:numPr>
          <w:ilvl w:val="0"/>
          <w:numId w:val="1"/>
        </w:numPr>
      </w:pPr>
      <w:r>
        <w:t xml:space="preserve">Além do uso do </w:t>
      </w:r>
      <w:proofErr w:type="spellStart"/>
      <w:r>
        <w:t>Redmine</w:t>
      </w:r>
      <w:proofErr w:type="spellEnd"/>
      <w:r>
        <w:t>, o</w:t>
      </w:r>
      <w:r w:rsidR="003B67AC">
        <w:t xml:space="preserve"> gerente do projeto controlará o projeto usando as reuniões do </w:t>
      </w:r>
      <w:proofErr w:type="spellStart"/>
      <w:r w:rsidR="003B67AC">
        <w:t>Scrum</w:t>
      </w:r>
      <w:proofErr w:type="spellEnd"/>
      <w:r w:rsidR="003B67AC">
        <w:t>:</w:t>
      </w:r>
    </w:p>
    <w:p w14:paraId="6A3910B5" w14:textId="06D5D4B0" w:rsidR="00E21C32" w:rsidRDefault="00E21C32" w:rsidP="00E21C32">
      <w:pPr>
        <w:pStyle w:val="PargrafodaLista"/>
        <w:numPr>
          <w:ilvl w:val="1"/>
          <w:numId w:val="1"/>
        </w:numPr>
      </w:pPr>
      <w:r>
        <w:t>Reunião diária;</w:t>
      </w:r>
    </w:p>
    <w:p w14:paraId="7582A21B" w14:textId="77777777" w:rsidR="00110BC7" w:rsidRDefault="006D3ED8" w:rsidP="00E21C32">
      <w:pPr>
        <w:pStyle w:val="PargrafodaLista"/>
        <w:ind w:left="1440"/>
      </w:pPr>
      <w:r>
        <w:t xml:space="preserve">Reuniões que começam precisamente no horário marcado, no mesmo local, com tempo limite de 15 minutos, durante a reunião </w:t>
      </w:r>
      <w:r w:rsidR="00110BC7">
        <w:t xml:space="preserve">cada membro da equipe responde a três perguntas: </w:t>
      </w:r>
    </w:p>
    <w:p w14:paraId="19BC9B43" w14:textId="2F91DDC5" w:rsidR="00E21C32" w:rsidRDefault="00110BC7" w:rsidP="00110BC7">
      <w:pPr>
        <w:pStyle w:val="PargrafodaLista"/>
        <w:numPr>
          <w:ilvl w:val="0"/>
          <w:numId w:val="4"/>
        </w:numPr>
      </w:pPr>
      <w:r>
        <w:t>O que você tem feito desde ontem?</w:t>
      </w:r>
    </w:p>
    <w:p w14:paraId="417CE9A2" w14:textId="77777777" w:rsidR="00110BC7" w:rsidRDefault="00110BC7" w:rsidP="00110BC7">
      <w:pPr>
        <w:pStyle w:val="PargrafodaLista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O que você está planejando fazer hoje?</w:t>
      </w:r>
    </w:p>
    <w:p w14:paraId="0CD3C045" w14:textId="2AF3AB4E" w:rsidR="00110BC7" w:rsidRPr="00110BC7" w:rsidRDefault="00110BC7" w:rsidP="00110BC7">
      <w:pPr>
        <w:pStyle w:val="PargrafodaLista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Você tem algum problema impedindo a realização do seu objetivo?</w:t>
      </w:r>
    </w:p>
    <w:p w14:paraId="7BE477D3" w14:textId="74DF1EF1" w:rsidR="00E21C32" w:rsidRDefault="00E21C32" w:rsidP="00E21C32">
      <w:pPr>
        <w:pStyle w:val="PargrafodaLista"/>
        <w:numPr>
          <w:ilvl w:val="1"/>
          <w:numId w:val="1"/>
        </w:numPr>
      </w:pPr>
      <w:r>
        <w:t>Reunião de planejamento da Sprint;</w:t>
      </w:r>
    </w:p>
    <w:p w14:paraId="60FF971E" w14:textId="6B00F52E" w:rsidR="00110BC7" w:rsidRDefault="00110BC7" w:rsidP="00110BC7">
      <w:pPr>
        <w:pStyle w:val="PargrafodaLista"/>
        <w:ind w:left="1440"/>
      </w:pPr>
      <w:r>
        <w:t>Reunião realizada no início do clico da Sprint, onde será selecionado o trabalho a ser feito</w:t>
      </w:r>
      <w:r w:rsidR="00A46E1F">
        <w:t xml:space="preserve"> e</w:t>
      </w:r>
      <w:r>
        <w:t xml:space="preserve"> preparar o Sprint </w:t>
      </w:r>
      <w:proofErr w:type="spellStart"/>
      <w:r>
        <w:t>Backlog</w:t>
      </w:r>
      <w:proofErr w:type="spellEnd"/>
      <w:r w:rsidR="00A46E1F">
        <w:t>.</w:t>
      </w:r>
    </w:p>
    <w:p w14:paraId="2EB2F9CA" w14:textId="10C154EE" w:rsidR="00E21C32" w:rsidRDefault="00E21C32" w:rsidP="00E21C32">
      <w:pPr>
        <w:pStyle w:val="PargrafodaLista"/>
        <w:numPr>
          <w:ilvl w:val="1"/>
          <w:numId w:val="1"/>
        </w:numPr>
      </w:pPr>
      <w:r>
        <w:t>Reunião de Revisão da Sprint;</w:t>
      </w:r>
    </w:p>
    <w:p w14:paraId="1ECAD1FC" w14:textId="2DECB424" w:rsidR="00A46E1F" w:rsidRDefault="00A46E1F" w:rsidP="00A46E1F">
      <w:pPr>
        <w:pStyle w:val="PargrafodaLista"/>
        <w:ind w:left="1440"/>
      </w:pPr>
      <w:r>
        <w:t xml:space="preserve">Rever trabalho que foi concluído e não concluído, apresentar o trabalho realizado para os </w:t>
      </w:r>
      <w:proofErr w:type="spellStart"/>
      <w:r>
        <w:t>stakeholders</w:t>
      </w:r>
      <w:proofErr w:type="spellEnd"/>
      <w:r>
        <w:t>. Trabalho incompleto não pode ser demonstrado.</w:t>
      </w:r>
    </w:p>
    <w:p w14:paraId="7960C70E" w14:textId="3B8FE122" w:rsidR="00E21C32" w:rsidRDefault="00E21C32" w:rsidP="00E21C32">
      <w:pPr>
        <w:pStyle w:val="PargrafodaLista"/>
        <w:numPr>
          <w:ilvl w:val="1"/>
          <w:numId w:val="1"/>
        </w:numPr>
      </w:pPr>
      <w:r>
        <w:t>Retrospectiva da Sprint;</w:t>
      </w:r>
    </w:p>
    <w:p w14:paraId="78400B7A" w14:textId="15BE83CA" w:rsidR="00A46E1F" w:rsidRDefault="00A46E1F" w:rsidP="00A46E1F">
      <w:pPr>
        <w:pStyle w:val="PargrafodaLista"/>
        <w:ind w:left="1440"/>
      </w:pPr>
      <w:r>
        <w:t>Todos os membros da equipe refletem sobre a Sprint passada e sugerem melhorias, caso necessário.</w:t>
      </w:r>
    </w:p>
    <w:p w14:paraId="20BA924B" w14:textId="6DD50A7A" w:rsidR="00EB1387" w:rsidRDefault="005236D2" w:rsidP="00B84311">
      <w:pPr>
        <w:pStyle w:val="PargrafodaLista"/>
        <w:numPr>
          <w:ilvl w:val="0"/>
          <w:numId w:val="5"/>
        </w:numPr>
      </w:pPr>
      <w:r>
        <w:t xml:space="preserve">Para controlar as versões do código desenvolvido será utilizado o </w:t>
      </w:r>
      <w:proofErr w:type="spellStart"/>
      <w:r>
        <w:t>GitHub</w:t>
      </w:r>
      <w:proofErr w:type="spellEnd"/>
      <w:r>
        <w:t>.</w:t>
      </w:r>
    </w:p>
    <w:p w14:paraId="20FFDC97" w14:textId="77777777" w:rsidR="00B84311" w:rsidRPr="00B84311" w:rsidRDefault="00B84311" w:rsidP="00B84311">
      <w:pPr>
        <w:pStyle w:val="PargrafodaLista"/>
        <w:ind w:left="1068"/>
      </w:pPr>
    </w:p>
    <w:p w14:paraId="4C534E2F" w14:textId="7963C46F" w:rsidR="00D84E90" w:rsidRPr="00AA3C95" w:rsidRDefault="00256FC2" w:rsidP="00D84E90">
      <w:pPr>
        <w:pStyle w:val="Ttulo1"/>
      </w:pPr>
      <w:r>
        <w:t>Plano de Gerenciamento do Escopo</w:t>
      </w:r>
    </w:p>
    <w:p w14:paraId="37F6D497" w14:textId="16982A77" w:rsidR="00D84E90" w:rsidRPr="00AA3C95" w:rsidRDefault="00D84E90" w:rsidP="00D84E90">
      <w:r>
        <w:t xml:space="preserve">Veja </w:t>
      </w:r>
      <w:r w:rsidR="00030CFD">
        <w:t xml:space="preserve">o </w:t>
      </w:r>
      <w:r>
        <w:t xml:space="preserve">documento </w:t>
      </w:r>
      <w:r w:rsidR="003472CE">
        <w:t>“</w:t>
      </w:r>
      <w:r w:rsidR="00256FC2">
        <w:t>Plano de gerenciamento do escopo.docx</w:t>
      </w:r>
      <w:r w:rsidR="003472CE">
        <w:t>”.</w:t>
      </w:r>
    </w:p>
    <w:p w14:paraId="39BF1CF2" w14:textId="77777777" w:rsidR="00D84E90" w:rsidRPr="00AA3C95" w:rsidRDefault="00D84E90" w:rsidP="00D84E90"/>
    <w:p w14:paraId="70FF2572" w14:textId="6688E82C" w:rsidR="00D84E90" w:rsidRDefault="00256FC2" w:rsidP="00D84E90">
      <w:pPr>
        <w:pStyle w:val="Ttulo1"/>
      </w:pPr>
      <w:r>
        <w:t xml:space="preserve">Plano de Gerenciamento </w:t>
      </w:r>
      <w:r w:rsidR="00030CFD">
        <w:t>do Cronograma</w:t>
      </w:r>
    </w:p>
    <w:p w14:paraId="1DA88E51" w14:textId="6877A238" w:rsidR="00D84E90" w:rsidRDefault="00D84E90" w:rsidP="00D84E90">
      <w:r>
        <w:t xml:space="preserve">Veja </w:t>
      </w:r>
      <w:r w:rsidR="00030CFD">
        <w:t xml:space="preserve">o </w:t>
      </w:r>
      <w:r>
        <w:t xml:space="preserve">documentos </w:t>
      </w:r>
      <w:r w:rsidR="003472CE">
        <w:t>“</w:t>
      </w:r>
      <w:r w:rsidR="00030CFD">
        <w:t>Plano de gerenciamento do cronograma.docx</w:t>
      </w:r>
      <w:r w:rsidR="003472CE">
        <w:t>”.</w:t>
      </w:r>
    </w:p>
    <w:p w14:paraId="392F4F1C" w14:textId="77777777" w:rsidR="00D84E90" w:rsidRPr="00AA3C95" w:rsidRDefault="00D84E90" w:rsidP="00D84E90"/>
    <w:p w14:paraId="024A23A5" w14:textId="4B1A9E37" w:rsidR="00D84E90" w:rsidRPr="00AA3C95" w:rsidRDefault="00256FC2" w:rsidP="00D84E90">
      <w:pPr>
        <w:pStyle w:val="Ttulo1"/>
      </w:pPr>
      <w:r>
        <w:t xml:space="preserve">Plano de Gerenciamento </w:t>
      </w:r>
      <w:r w:rsidR="00030CFD">
        <w:t>de Custos</w:t>
      </w:r>
    </w:p>
    <w:p w14:paraId="215F3B55" w14:textId="5E6B5CD0" w:rsidR="00D84E90" w:rsidRDefault="00030CFD" w:rsidP="00D84E90">
      <w:r>
        <w:t xml:space="preserve">Veja o documento </w:t>
      </w:r>
      <w:r w:rsidR="003472CE">
        <w:t>“</w:t>
      </w:r>
      <w:r>
        <w:t>Plano de gerenciamento de custos.docx</w:t>
      </w:r>
      <w:r w:rsidR="003472CE">
        <w:t>”.</w:t>
      </w:r>
    </w:p>
    <w:p w14:paraId="17CFB38D" w14:textId="77777777" w:rsidR="00030CFD" w:rsidRDefault="00030CFD" w:rsidP="00030CFD">
      <w:pPr>
        <w:pStyle w:val="Ttulo1"/>
      </w:pPr>
    </w:p>
    <w:p w14:paraId="28E1C1DF" w14:textId="118EBA6D" w:rsidR="00030CFD" w:rsidRPr="00AA3C95" w:rsidRDefault="00030CFD" w:rsidP="00030CFD">
      <w:pPr>
        <w:pStyle w:val="Ttulo1"/>
      </w:pPr>
      <w:r>
        <w:t>Plano de Gerenciamento da Qualidade</w:t>
      </w:r>
    </w:p>
    <w:p w14:paraId="77D7406E" w14:textId="176094A4" w:rsidR="00030CFD" w:rsidRDefault="00030CFD" w:rsidP="00030CFD">
      <w:r>
        <w:t xml:space="preserve">Veja o documento </w:t>
      </w:r>
      <w:r w:rsidR="003472CE">
        <w:t>“</w:t>
      </w:r>
      <w:r>
        <w:t>Plano de gerenciamento da qualidade.docx</w:t>
      </w:r>
      <w:r w:rsidR="003472CE">
        <w:t>”.</w:t>
      </w:r>
    </w:p>
    <w:p w14:paraId="4BE08B4C" w14:textId="67642D94" w:rsidR="00D84E90" w:rsidRDefault="00D84E90" w:rsidP="00D84E90"/>
    <w:p w14:paraId="5AC5761E" w14:textId="077EAE66" w:rsidR="00030CFD" w:rsidRPr="00AA3C95" w:rsidRDefault="00030CFD" w:rsidP="00030CFD">
      <w:pPr>
        <w:pStyle w:val="Ttulo1"/>
      </w:pPr>
      <w:r>
        <w:t>Plano de Gerenciamento dos Riscos</w:t>
      </w:r>
    </w:p>
    <w:p w14:paraId="64514B91" w14:textId="16989669" w:rsidR="00030CFD" w:rsidRDefault="00030CFD" w:rsidP="00030CFD">
      <w:r>
        <w:t xml:space="preserve">Veja o documento </w:t>
      </w:r>
      <w:r w:rsidR="003472CE">
        <w:t>“</w:t>
      </w:r>
      <w:r>
        <w:t>Plano de gerenciamento dos riscos.docx</w:t>
      </w:r>
      <w:r w:rsidR="003472CE">
        <w:t>”.</w:t>
      </w:r>
    </w:p>
    <w:p w14:paraId="3D89A0AA" w14:textId="77777777" w:rsidR="003670F2" w:rsidRDefault="003670F2" w:rsidP="003670F2"/>
    <w:p w14:paraId="179A587A" w14:textId="77777777" w:rsidR="004E246C" w:rsidRDefault="004E246C" w:rsidP="00CB0F0B"/>
    <w:p w14:paraId="1740F659" w14:textId="77777777" w:rsidR="004E246C" w:rsidRDefault="004E246C" w:rsidP="00CB0F0B"/>
    <w:p w14:paraId="32376663" w14:textId="77777777" w:rsidR="004E246C" w:rsidRPr="00AA3C95" w:rsidRDefault="004E246C" w:rsidP="00CB0F0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CB0F0B" w:rsidRPr="00C52528" w14:paraId="14B07791" w14:textId="77777777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5451269" w14:textId="77777777"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CB0F0B" w:rsidRPr="00C52528" w14:paraId="36B8AF71" w14:textId="77777777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BB2BC98" w14:textId="77777777"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9E86EEF" w14:textId="77777777"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C0575DC" w14:textId="77777777"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CB0F0B" w:rsidRPr="00C52528" w14:paraId="123FC8ED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1F61B3BA" w14:textId="77777777" w:rsidR="00CB0F0B" w:rsidRPr="00CE3355" w:rsidRDefault="00CB0F0B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6EA1348B" w14:textId="77777777" w:rsidR="00CB0F0B" w:rsidRPr="00C52528" w:rsidRDefault="00CB0F0B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0B255807" w14:textId="77777777" w:rsidR="00CB0F0B" w:rsidRPr="00C52528" w:rsidRDefault="00CB0F0B" w:rsidP="000C3F85">
            <w:pPr>
              <w:pStyle w:val="Aprovaes"/>
            </w:pPr>
          </w:p>
        </w:tc>
      </w:tr>
      <w:tr w:rsidR="00CB0F0B" w:rsidRPr="00C52528" w14:paraId="30D4C744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2D4304CC" w14:textId="77777777" w:rsidR="00CB0F0B" w:rsidRPr="00CE3355" w:rsidRDefault="00CB0F0B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44E8C54A" w14:textId="77777777" w:rsidR="00CB0F0B" w:rsidRPr="00C52528" w:rsidRDefault="00CB0F0B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186E46C1" w14:textId="77777777" w:rsidR="00CB0F0B" w:rsidRPr="00C52528" w:rsidRDefault="00CB0F0B" w:rsidP="000C3F85">
            <w:pPr>
              <w:pStyle w:val="Aprovaes"/>
            </w:pPr>
          </w:p>
        </w:tc>
      </w:tr>
    </w:tbl>
    <w:p w14:paraId="2DD287CE" w14:textId="77777777" w:rsidR="00CB0F0B" w:rsidRDefault="00CB0F0B" w:rsidP="00CB0F0B"/>
    <w:p w14:paraId="4E7E4749" w14:textId="77777777" w:rsidR="00CB0F0B" w:rsidRDefault="00CB0F0B" w:rsidP="003D377B"/>
    <w:sectPr w:rsidR="00CB0F0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0C2C0" w14:textId="77777777" w:rsidR="002B47B8" w:rsidRDefault="002B47B8" w:rsidP="005E1593">
      <w:r>
        <w:separator/>
      </w:r>
    </w:p>
  </w:endnote>
  <w:endnote w:type="continuationSeparator" w:id="0">
    <w:p w14:paraId="53FBA368" w14:textId="77777777" w:rsidR="002B47B8" w:rsidRDefault="002B47B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30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73"/>
      <w:gridCol w:w="3332"/>
    </w:tblGrid>
    <w:tr w:rsidR="000474EE" w:rsidRPr="006419CA" w14:paraId="783486A2" w14:textId="77777777" w:rsidTr="006D55E0">
      <w:trPr>
        <w:jc w:val="center"/>
      </w:trPr>
      <w:tc>
        <w:tcPr>
          <w:tcW w:w="3973" w:type="dxa"/>
          <w:vAlign w:val="center"/>
        </w:tcPr>
        <w:p w14:paraId="33FFF25D" w14:textId="1E3375A4" w:rsidR="000474EE" w:rsidRPr="006419CA" w:rsidRDefault="000474EE" w:rsidP="00464F04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projeto.</w:t>
          </w:r>
          <w:r w:rsidRPr="006419CA">
            <w:rPr>
              <w:color w:val="244061" w:themeColor="accent1" w:themeShade="80"/>
            </w:rPr>
            <w:fldChar w:fldCharType="end"/>
          </w:r>
          <w:r w:rsidR="00464F04" w:rsidRPr="006419CA">
            <w:rPr>
              <w:color w:val="244061" w:themeColor="accent1" w:themeShade="80"/>
            </w:rPr>
            <w:t xml:space="preserve"> </w:t>
          </w:r>
        </w:p>
      </w:tc>
      <w:tc>
        <w:tcPr>
          <w:tcW w:w="3332" w:type="dxa"/>
          <w:vAlign w:val="center"/>
        </w:tcPr>
        <w:p w14:paraId="6CB08FB6" w14:textId="77777777" w:rsidR="000474EE" w:rsidRPr="006419CA" w:rsidRDefault="000474EE" w:rsidP="0033515E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62044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62044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33515E" w:rsidRPr="006419CA" w14:paraId="3028FE8D" w14:textId="77777777" w:rsidTr="006D55E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57279051"/>
          <w:placeholder>
            <w:docPart w:val="9D8984BA2C8A45EF8909349BF2B019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73" w:type="dxa"/>
              <w:vAlign w:val="center"/>
            </w:tcPr>
            <w:p w14:paraId="75A55529" w14:textId="7B257698" w:rsidR="0033515E" w:rsidRPr="006419CA" w:rsidRDefault="00464F04" w:rsidP="00464F04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Universidade Federal do Ceará</w:t>
              </w:r>
            </w:p>
          </w:tc>
        </w:sdtContent>
      </w:sdt>
      <w:tc>
        <w:tcPr>
          <w:tcW w:w="3332" w:type="dxa"/>
          <w:vAlign w:val="center"/>
        </w:tcPr>
        <w:p w14:paraId="135F5FDF" w14:textId="66B08E90" w:rsidR="0033515E" w:rsidRPr="006419CA" w:rsidRDefault="0033515E" w:rsidP="00464F04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5B1B4A8" w14:textId="77777777" w:rsidR="000474EE" w:rsidRDefault="000474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48668" w14:textId="77777777" w:rsidR="002B47B8" w:rsidRDefault="002B47B8" w:rsidP="005E1593">
      <w:r>
        <w:separator/>
      </w:r>
    </w:p>
  </w:footnote>
  <w:footnote w:type="continuationSeparator" w:id="0">
    <w:p w14:paraId="2E09C49F" w14:textId="77777777" w:rsidR="002B47B8" w:rsidRDefault="002B47B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33515E" w:rsidRPr="00AD691F" w14:paraId="5CBDD03B" w14:textId="77777777" w:rsidTr="0033515E">
      <w:trPr>
        <w:trHeight w:val="567"/>
        <w:jc w:val="center"/>
      </w:trPr>
      <w:tc>
        <w:tcPr>
          <w:tcW w:w="6492" w:type="dxa"/>
          <w:vAlign w:val="center"/>
        </w:tcPr>
        <w:p w14:paraId="50E7B6B0" w14:textId="77777777" w:rsidR="0033515E" w:rsidRPr="00C215BD" w:rsidRDefault="0033515E" w:rsidP="005E1593">
          <w:pPr>
            <w:pStyle w:val="Cabealho"/>
            <w:rPr>
              <w:b/>
              <w:sz w:val="22"/>
            </w:rPr>
          </w:pPr>
          <w:r w:rsidRPr="00C215BD">
            <w:rPr>
              <w:b/>
            </w:rPr>
            <w:fldChar w:fldCharType="begin"/>
          </w:r>
          <w:r w:rsidRPr="00C215BD">
            <w:rPr>
              <w:b/>
              <w:sz w:val="22"/>
            </w:rPr>
            <w:instrText xml:space="preserve"> TITLE   \* MERGEFORMAT </w:instrText>
          </w:r>
          <w:r w:rsidRPr="00C215BD">
            <w:rPr>
              <w:b/>
            </w:rPr>
            <w:fldChar w:fldCharType="separate"/>
          </w:r>
          <w:r w:rsidRPr="00C215BD">
            <w:rPr>
              <w:b/>
              <w:sz w:val="22"/>
            </w:rPr>
            <w:t>Plano de gerenciamento do projeto</w:t>
          </w:r>
          <w:r w:rsidRPr="00C215BD"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1C3DF3AE" w14:textId="237416C7" w:rsidR="0033515E" w:rsidRPr="00AD691F" w:rsidRDefault="00464F04" w:rsidP="000474EE">
          <w:pPr>
            <w:pStyle w:val="Descrio"/>
            <w:jc w:val="center"/>
          </w:pPr>
          <w:r w:rsidRPr="00360719">
            <w:rPr>
              <w:b/>
              <w:noProof/>
              <w:szCs w:val="16"/>
              <w:lang w:val="pt-BR"/>
            </w:rPr>
            <w:drawing>
              <wp:inline distT="0" distB="0" distL="0" distR="0" wp14:anchorId="379A8784" wp14:editId="3E4DA7C6">
                <wp:extent cx="930275" cy="657225"/>
                <wp:effectExtent l="0" t="0" r="3175" b="9525"/>
                <wp:docPr id="4" name="Imagem 4" descr="C:\Users\Wellington\Documents\Wellington ES\logo_uf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ellington\Documents\Wellington ES\logo_uf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3515E" w:rsidRPr="00A10908" w14:paraId="0DEE98D5" w14:textId="77777777" w:rsidTr="0033515E">
      <w:trPr>
        <w:trHeight w:val="567"/>
        <w:jc w:val="center"/>
      </w:trPr>
      <w:tc>
        <w:tcPr>
          <w:tcW w:w="6492" w:type="dxa"/>
          <w:vAlign w:val="center"/>
        </w:tcPr>
        <w:p w14:paraId="624759D3" w14:textId="090BAFB6" w:rsidR="0033515E" w:rsidRPr="006D55E0" w:rsidRDefault="00464F04" w:rsidP="000474EE">
          <w:pPr>
            <w:pStyle w:val="Cabealho"/>
            <w:rPr>
              <w:sz w:val="22"/>
            </w:rPr>
          </w:pPr>
          <w:r>
            <w:t>Disponibilidade para Locação de Livros BCQ</w:t>
          </w:r>
        </w:p>
      </w:tc>
      <w:tc>
        <w:tcPr>
          <w:tcW w:w="1956" w:type="dxa"/>
          <w:vMerge/>
          <w:vAlign w:val="center"/>
        </w:tcPr>
        <w:p w14:paraId="7B72876B" w14:textId="77777777" w:rsidR="0033515E" w:rsidRPr="00A10908" w:rsidRDefault="0033515E" w:rsidP="000474EE">
          <w:pPr>
            <w:pStyle w:val="Cabealho"/>
            <w:rPr>
              <w:b/>
            </w:rPr>
          </w:pPr>
        </w:p>
      </w:tc>
    </w:tr>
  </w:tbl>
  <w:p w14:paraId="79F55F2C" w14:textId="77777777" w:rsidR="000474EE" w:rsidRDefault="000474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530EB"/>
    <w:multiLevelType w:val="hybridMultilevel"/>
    <w:tmpl w:val="A412B3E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16A036C"/>
    <w:multiLevelType w:val="hybridMultilevel"/>
    <w:tmpl w:val="4844D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B02F4"/>
    <w:multiLevelType w:val="hybridMultilevel"/>
    <w:tmpl w:val="FA10D1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B36076"/>
    <w:multiLevelType w:val="hybridMultilevel"/>
    <w:tmpl w:val="981048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B26426"/>
    <w:multiLevelType w:val="hybridMultilevel"/>
    <w:tmpl w:val="A676A9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24857"/>
    <w:rsid w:val="00030CFD"/>
    <w:rsid w:val="000474EE"/>
    <w:rsid w:val="000556F3"/>
    <w:rsid w:val="000E2853"/>
    <w:rsid w:val="000E40E4"/>
    <w:rsid w:val="00100EF9"/>
    <w:rsid w:val="00110BC7"/>
    <w:rsid w:val="0017273D"/>
    <w:rsid w:val="001C64A1"/>
    <w:rsid w:val="001D4686"/>
    <w:rsid w:val="001D497F"/>
    <w:rsid w:val="001D79B6"/>
    <w:rsid w:val="001F13D4"/>
    <w:rsid w:val="001F3D30"/>
    <w:rsid w:val="001F4661"/>
    <w:rsid w:val="001F47D9"/>
    <w:rsid w:val="001F7364"/>
    <w:rsid w:val="00210D50"/>
    <w:rsid w:val="00241782"/>
    <w:rsid w:val="00256FC2"/>
    <w:rsid w:val="00260CF0"/>
    <w:rsid w:val="00274187"/>
    <w:rsid w:val="00274454"/>
    <w:rsid w:val="002A7CC2"/>
    <w:rsid w:val="002B47B8"/>
    <w:rsid w:val="002C4536"/>
    <w:rsid w:val="002D5FAD"/>
    <w:rsid w:val="002F04D1"/>
    <w:rsid w:val="002F7737"/>
    <w:rsid w:val="0030184F"/>
    <w:rsid w:val="00331443"/>
    <w:rsid w:val="0033515E"/>
    <w:rsid w:val="00341B09"/>
    <w:rsid w:val="0034544C"/>
    <w:rsid w:val="003472CE"/>
    <w:rsid w:val="00360156"/>
    <w:rsid w:val="003670F2"/>
    <w:rsid w:val="003B67AC"/>
    <w:rsid w:val="003B7686"/>
    <w:rsid w:val="003D1BB9"/>
    <w:rsid w:val="003D30A3"/>
    <w:rsid w:val="003D377B"/>
    <w:rsid w:val="003F23DF"/>
    <w:rsid w:val="00404609"/>
    <w:rsid w:val="00414813"/>
    <w:rsid w:val="00420626"/>
    <w:rsid w:val="0042609D"/>
    <w:rsid w:val="0045347D"/>
    <w:rsid w:val="00462044"/>
    <w:rsid w:val="00464F04"/>
    <w:rsid w:val="00474703"/>
    <w:rsid w:val="004B2851"/>
    <w:rsid w:val="004B2855"/>
    <w:rsid w:val="004B60F1"/>
    <w:rsid w:val="004D4507"/>
    <w:rsid w:val="004E246C"/>
    <w:rsid w:val="00521975"/>
    <w:rsid w:val="005236D2"/>
    <w:rsid w:val="005340E7"/>
    <w:rsid w:val="00536464"/>
    <w:rsid w:val="0055540E"/>
    <w:rsid w:val="00580935"/>
    <w:rsid w:val="005A0E73"/>
    <w:rsid w:val="005B5ECB"/>
    <w:rsid w:val="005E1593"/>
    <w:rsid w:val="005E1814"/>
    <w:rsid w:val="005E7A1E"/>
    <w:rsid w:val="005F487B"/>
    <w:rsid w:val="005F7231"/>
    <w:rsid w:val="00613B9C"/>
    <w:rsid w:val="006379EA"/>
    <w:rsid w:val="006415F5"/>
    <w:rsid w:val="00663704"/>
    <w:rsid w:val="006934FE"/>
    <w:rsid w:val="00694805"/>
    <w:rsid w:val="006B398F"/>
    <w:rsid w:val="006D3ED8"/>
    <w:rsid w:val="006D55E0"/>
    <w:rsid w:val="006E2893"/>
    <w:rsid w:val="00711BE0"/>
    <w:rsid w:val="00723551"/>
    <w:rsid w:val="00743E89"/>
    <w:rsid w:val="00754753"/>
    <w:rsid w:val="00757504"/>
    <w:rsid w:val="007678E2"/>
    <w:rsid w:val="00770AFA"/>
    <w:rsid w:val="007829FA"/>
    <w:rsid w:val="007A00F4"/>
    <w:rsid w:val="007A054B"/>
    <w:rsid w:val="007D6D0B"/>
    <w:rsid w:val="007E002A"/>
    <w:rsid w:val="007F2056"/>
    <w:rsid w:val="00810414"/>
    <w:rsid w:val="00842903"/>
    <w:rsid w:val="008843C9"/>
    <w:rsid w:val="008C34FB"/>
    <w:rsid w:val="008F083C"/>
    <w:rsid w:val="009125EF"/>
    <w:rsid w:val="009166E2"/>
    <w:rsid w:val="0094014B"/>
    <w:rsid w:val="0095407F"/>
    <w:rsid w:val="009B60CE"/>
    <w:rsid w:val="009C5E14"/>
    <w:rsid w:val="00A46E1F"/>
    <w:rsid w:val="00A64BA4"/>
    <w:rsid w:val="00A74E73"/>
    <w:rsid w:val="00A76293"/>
    <w:rsid w:val="00AD4A98"/>
    <w:rsid w:val="00AE1992"/>
    <w:rsid w:val="00B0427F"/>
    <w:rsid w:val="00B425B7"/>
    <w:rsid w:val="00B631D7"/>
    <w:rsid w:val="00B76E82"/>
    <w:rsid w:val="00B84311"/>
    <w:rsid w:val="00B929F6"/>
    <w:rsid w:val="00BA1ABE"/>
    <w:rsid w:val="00BA2CF7"/>
    <w:rsid w:val="00BC2418"/>
    <w:rsid w:val="00BE159B"/>
    <w:rsid w:val="00BE41DA"/>
    <w:rsid w:val="00BE4378"/>
    <w:rsid w:val="00BF66A3"/>
    <w:rsid w:val="00C011DD"/>
    <w:rsid w:val="00C215BD"/>
    <w:rsid w:val="00C33BC6"/>
    <w:rsid w:val="00C3518A"/>
    <w:rsid w:val="00C51964"/>
    <w:rsid w:val="00C52528"/>
    <w:rsid w:val="00C65527"/>
    <w:rsid w:val="00CB0F0B"/>
    <w:rsid w:val="00CB2BEA"/>
    <w:rsid w:val="00D42D5B"/>
    <w:rsid w:val="00D44AD3"/>
    <w:rsid w:val="00D576D7"/>
    <w:rsid w:val="00D84E90"/>
    <w:rsid w:val="00DA0626"/>
    <w:rsid w:val="00DC700D"/>
    <w:rsid w:val="00DD44A8"/>
    <w:rsid w:val="00DF45BF"/>
    <w:rsid w:val="00E00CD4"/>
    <w:rsid w:val="00E12821"/>
    <w:rsid w:val="00E21C32"/>
    <w:rsid w:val="00E34C15"/>
    <w:rsid w:val="00E426F3"/>
    <w:rsid w:val="00E9163B"/>
    <w:rsid w:val="00E97AB8"/>
    <w:rsid w:val="00EA1EC7"/>
    <w:rsid w:val="00EB1387"/>
    <w:rsid w:val="00EF1487"/>
    <w:rsid w:val="00F2029A"/>
    <w:rsid w:val="00F65617"/>
    <w:rsid w:val="00F8319F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DE175"/>
  <w15:docId w15:val="{29383F80-8198-466A-9B58-A98C921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3515E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D84E90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D84E90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rsid w:val="00A7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ibweb.npd.ufc.br/pergamum/bibliote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984BA2C8A45EF8909349BF2B0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434C-A376-4DDA-A722-590C348CD103}"/>
      </w:docPartPr>
      <w:docPartBody>
        <w:p w:rsidR="002A07CE" w:rsidRDefault="00FC0F9A">
          <w:r w:rsidRPr="00296B40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9A"/>
    <w:rsid w:val="00005E87"/>
    <w:rsid w:val="002A07CE"/>
    <w:rsid w:val="004749F0"/>
    <w:rsid w:val="004B25D7"/>
    <w:rsid w:val="009D4D1C"/>
    <w:rsid w:val="009E0BFF"/>
    <w:rsid w:val="00B824F3"/>
    <w:rsid w:val="00E32985"/>
    <w:rsid w:val="00F74A20"/>
    <w:rsid w:val="00FC0F9A"/>
    <w:rsid w:val="00FF3FC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0F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1658</TotalTime>
  <Pages>4</Pages>
  <Words>1001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projeto</vt:lpstr>
      <vt:lpstr>Plano de gerenciamento do projeto</vt:lpstr>
    </vt:vector>
  </TitlesOfParts>
  <Company>Universidade Federal do Ceará</Company>
  <LinksUpToDate>false</LinksUpToDate>
  <CharactersWithSpaces>6400</CharactersWithSpaces>
  <SharedDoc>false</SharedDoc>
  <HyperlinkBase>http://escritoriodeprojetos.com.br/SharedFiles/Download.aspx?pageid=18&amp;mid=24&amp;fileid=4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cp:lastModifiedBy>Wellington Lucas</cp:lastModifiedBy>
  <cp:revision>68</cp:revision>
  <dcterms:created xsi:type="dcterms:W3CDTF">2011-07-14T01:57:00Z</dcterms:created>
  <dcterms:modified xsi:type="dcterms:W3CDTF">2014-11-08T21:41:00Z</dcterms:modified>
</cp:coreProperties>
</file>