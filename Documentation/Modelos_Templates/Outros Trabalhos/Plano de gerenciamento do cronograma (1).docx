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F7B73" w14:textId="77777777" w:rsidR="00C52528" w:rsidRPr="00C52528" w:rsidRDefault="00C52528" w:rsidP="003D377B"/>
    <w:tbl>
      <w:tblPr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523"/>
      </w:tblGrid>
      <w:tr w:rsidR="00C52528" w:rsidRPr="00C52528" w14:paraId="66AC8923" w14:textId="77777777" w:rsidTr="002413F2">
        <w:trPr>
          <w:trHeight w:val="377"/>
        </w:trPr>
        <w:tc>
          <w:tcPr>
            <w:tcW w:w="9809" w:type="dxa"/>
            <w:gridSpan w:val="4"/>
            <w:shd w:val="clear" w:color="auto" w:fill="DBE5F1" w:themeFill="accent1" w:themeFillTint="33"/>
            <w:vAlign w:val="center"/>
          </w:tcPr>
          <w:p w14:paraId="6A60F1C1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646D817D" w14:textId="77777777" w:rsidTr="002413F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66454EDF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1A7B2147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6FBBB3A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5523" w:type="dxa"/>
            <w:shd w:val="clear" w:color="auto" w:fill="DBE5F1" w:themeFill="accent1" w:themeFillTint="33"/>
            <w:vAlign w:val="center"/>
          </w:tcPr>
          <w:p w14:paraId="228A66D9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14:paraId="1616FA36" w14:textId="77777777" w:rsidTr="002413F2">
        <w:trPr>
          <w:trHeight w:val="340"/>
        </w:trPr>
        <w:tc>
          <w:tcPr>
            <w:tcW w:w="737" w:type="dxa"/>
            <w:vAlign w:val="center"/>
          </w:tcPr>
          <w:p w14:paraId="7D741A30" w14:textId="67B98D13" w:rsidR="00C52528" w:rsidRPr="00C52528" w:rsidRDefault="001C4E52" w:rsidP="001E175E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DEF67C5" w14:textId="54660E35" w:rsidR="00C52528" w:rsidRPr="00C52528" w:rsidRDefault="001C4E52" w:rsidP="001E175E">
            <w:pPr>
              <w:jc w:val="center"/>
            </w:pPr>
            <w:r>
              <w:t>22/10/2014</w:t>
            </w:r>
          </w:p>
        </w:tc>
        <w:tc>
          <w:tcPr>
            <w:tcW w:w="2420" w:type="dxa"/>
            <w:vAlign w:val="center"/>
          </w:tcPr>
          <w:p w14:paraId="4F7A488B" w14:textId="6A3BEE34" w:rsidR="00C52528" w:rsidRPr="00C52528" w:rsidRDefault="001C4E52" w:rsidP="00E34C15">
            <w:r>
              <w:t>Wellington Lucas Moura</w:t>
            </w:r>
          </w:p>
        </w:tc>
        <w:tc>
          <w:tcPr>
            <w:tcW w:w="5523" w:type="dxa"/>
            <w:vAlign w:val="center"/>
          </w:tcPr>
          <w:p w14:paraId="64DC5FB2" w14:textId="3F116396" w:rsidR="00C52528" w:rsidRPr="00C52528" w:rsidRDefault="001C4E52" w:rsidP="00E34C15">
            <w:r>
              <w:t>Elaboração do documento</w:t>
            </w:r>
          </w:p>
        </w:tc>
      </w:tr>
      <w:tr w:rsidR="00C52528" w:rsidRPr="00C52528" w14:paraId="2F382647" w14:textId="77777777" w:rsidTr="002413F2">
        <w:trPr>
          <w:trHeight w:val="340"/>
        </w:trPr>
        <w:tc>
          <w:tcPr>
            <w:tcW w:w="737" w:type="dxa"/>
            <w:vAlign w:val="center"/>
          </w:tcPr>
          <w:p w14:paraId="72E4CEBE" w14:textId="77777777" w:rsidR="00C52528" w:rsidRPr="00C52528" w:rsidRDefault="00C52528" w:rsidP="001E175E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B30E5CD" w14:textId="77777777" w:rsidR="00C52528" w:rsidRPr="00C52528" w:rsidRDefault="00C52528" w:rsidP="001E175E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47E445B" w14:textId="77777777" w:rsidR="00C52528" w:rsidRPr="00C52528" w:rsidRDefault="00C52528" w:rsidP="00E34C15"/>
        </w:tc>
        <w:tc>
          <w:tcPr>
            <w:tcW w:w="5523" w:type="dxa"/>
            <w:vAlign w:val="center"/>
          </w:tcPr>
          <w:p w14:paraId="25E75D9C" w14:textId="77777777" w:rsidR="00C52528" w:rsidRPr="00C52528" w:rsidRDefault="00C52528" w:rsidP="00E34C15"/>
        </w:tc>
      </w:tr>
    </w:tbl>
    <w:p w14:paraId="0401F362" w14:textId="77777777" w:rsidR="00790628" w:rsidRDefault="00790628" w:rsidP="00790628"/>
    <w:p w14:paraId="45FBDA41" w14:textId="77777777" w:rsidR="008843C9" w:rsidRDefault="008843C9" w:rsidP="003D377B"/>
    <w:p w14:paraId="4EEA273F" w14:textId="77777777" w:rsidR="00790628" w:rsidRDefault="006204BC" w:rsidP="006204BC">
      <w:pPr>
        <w:pStyle w:val="Ttulo1"/>
      </w:pPr>
      <w:bookmarkStart w:id="0" w:name="_Toc353749545"/>
      <w:r w:rsidRPr="006204BC">
        <w:t xml:space="preserve">Plano de gerenciamento </w:t>
      </w:r>
      <w:r w:rsidR="001449CF">
        <w:t>do cronograma</w:t>
      </w:r>
      <w:bookmarkEnd w:id="0"/>
    </w:p>
    <w:p w14:paraId="17CF9DE2" w14:textId="77777777" w:rsidR="00790628" w:rsidRDefault="00790628" w:rsidP="00790628"/>
    <w:p w14:paraId="1B390A65" w14:textId="11B79571" w:rsidR="00642B7D" w:rsidRDefault="00CE535F" w:rsidP="00642B7D">
      <w:pPr>
        <w:pStyle w:val="Ttulo2"/>
      </w:pPr>
      <w:bookmarkStart w:id="1" w:name="_Toc353749546"/>
      <w:r>
        <w:t>Desenvolvimento do modelo do cronograma</w:t>
      </w:r>
      <w:bookmarkEnd w:id="1"/>
    </w:p>
    <w:p w14:paraId="364BB245" w14:textId="303D6331" w:rsidR="00CE535F" w:rsidRPr="00CE535F" w:rsidRDefault="00CE535F" w:rsidP="00CE535F">
      <w:pPr>
        <w:pStyle w:val="PargrafodaLista"/>
        <w:numPr>
          <w:ilvl w:val="0"/>
          <w:numId w:val="1"/>
        </w:numPr>
      </w:pPr>
      <w:r>
        <w:t>Metodologia:</w:t>
      </w:r>
    </w:p>
    <w:p w14:paraId="16BD81D0" w14:textId="1E433870" w:rsidR="00642B7D" w:rsidRDefault="00CE535F" w:rsidP="00CE535F">
      <w:pPr>
        <w:pStyle w:val="PargrafodaLista"/>
        <w:ind w:left="1440"/>
      </w:pPr>
      <w:r>
        <w:t>O cronograma do projeto será desenvolvido tomando-se como base a EAP, definida no documento “</w:t>
      </w:r>
      <w:r w:rsidRPr="00CE535F">
        <w:t xml:space="preserve">D2LBCQ - Disponibilidade para Locação de Livros </w:t>
      </w:r>
      <w:proofErr w:type="spellStart"/>
      <w:r w:rsidRPr="00CE535F">
        <w:t>BCQ.pod</w:t>
      </w:r>
      <w:proofErr w:type="spellEnd"/>
      <w:r>
        <w:t xml:space="preserve">”, desenvolvida para o projeto. </w:t>
      </w:r>
    </w:p>
    <w:p w14:paraId="3B10E7ED" w14:textId="603C7FB2" w:rsidR="00642B7D" w:rsidRDefault="00751CB1" w:rsidP="00CE535F">
      <w:pPr>
        <w:pStyle w:val="PargrafodaLista"/>
        <w:numPr>
          <w:ilvl w:val="0"/>
          <w:numId w:val="1"/>
        </w:numPr>
      </w:pPr>
      <w:r>
        <w:t>Ferramenta usada:</w:t>
      </w:r>
    </w:p>
    <w:p w14:paraId="65A08969" w14:textId="1FD2072E" w:rsidR="00385546" w:rsidRDefault="00E525B0" w:rsidP="00E525B0">
      <w:pPr>
        <w:pStyle w:val="PargrafodaLista"/>
        <w:numPr>
          <w:ilvl w:val="1"/>
          <w:numId w:val="1"/>
        </w:numPr>
      </w:pPr>
      <w:proofErr w:type="spellStart"/>
      <w:r>
        <w:t>OpenProj</w:t>
      </w:r>
      <w:proofErr w:type="spellEnd"/>
      <w:r>
        <w:t>;</w:t>
      </w:r>
      <w:r>
        <w:tab/>
      </w:r>
    </w:p>
    <w:p w14:paraId="217FF6B6" w14:textId="06869AE8" w:rsidR="00E525B0" w:rsidRDefault="00E525B0" w:rsidP="00E525B0">
      <w:pPr>
        <w:pStyle w:val="PargrafodaLista"/>
        <w:numPr>
          <w:ilvl w:val="1"/>
          <w:numId w:val="1"/>
        </w:numPr>
      </w:pPr>
      <w:r>
        <w:t xml:space="preserve">E posteriormente </w:t>
      </w:r>
      <w:proofErr w:type="spellStart"/>
      <w:r>
        <w:t>ProjectLibre</w:t>
      </w:r>
      <w:proofErr w:type="spellEnd"/>
      <w:r>
        <w:t>.</w:t>
      </w:r>
    </w:p>
    <w:p w14:paraId="39FEADE2" w14:textId="77777777" w:rsidR="007C74F2" w:rsidRDefault="007C74F2" w:rsidP="00E00EC2">
      <w:pPr>
        <w:pStyle w:val="PargrafodaLista"/>
        <w:ind w:left="1440"/>
      </w:pPr>
    </w:p>
    <w:p w14:paraId="52E2A38E" w14:textId="77777777" w:rsidR="00E00EC2" w:rsidRDefault="00E00EC2" w:rsidP="00E00EC2">
      <w:pPr>
        <w:pStyle w:val="Ttulo2"/>
      </w:pPr>
      <w:r>
        <w:t>Definir as Atividades</w:t>
      </w:r>
    </w:p>
    <w:p w14:paraId="7EE312A5" w14:textId="5B29228A" w:rsidR="00CC27F1" w:rsidRPr="00CC27F1" w:rsidRDefault="00CC27F1" w:rsidP="00CC27F1">
      <w:r>
        <w:t xml:space="preserve">As atividades </w:t>
      </w:r>
      <w:r w:rsidR="0041534D">
        <w:t>estão</w:t>
      </w:r>
      <w:r>
        <w:t xml:space="preserve"> definidas </w:t>
      </w:r>
      <w:r w:rsidR="0041534D">
        <w:t>com base n</w:t>
      </w:r>
      <w:r>
        <w:t>os pacotes de trabalho da EAP, que se encontra no documento citado acima.</w:t>
      </w:r>
      <w:r w:rsidR="00E05739">
        <w:t xml:space="preserve"> </w:t>
      </w:r>
    </w:p>
    <w:p w14:paraId="31D64CA2" w14:textId="77777777" w:rsidR="009C1295" w:rsidRPr="000F0054" w:rsidRDefault="009C1295" w:rsidP="00273D45">
      <w:pPr>
        <w:pStyle w:val="PargrafodaLista"/>
        <w:numPr>
          <w:ilvl w:val="0"/>
          <w:numId w:val="1"/>
        </w:numPr>
        <w:rPr>
          <w:b/>
        </w:rPr>
      </w:pPr>
      <w:r w:rsidRPr="000F0054">
        <w:rPr>
          <w:b/>
        </w:rPr>
        <w:t>Gerencia do projeto</w:t>
      </w:r>
    </w:p>
    <w:p w14:paraId="0845D528" w14:textId="0546B5F3" w:rsidR="00E00EC2" w:rsidRDefault="00273D45" w:rsidP="009C1295">
      <w:pPr>
        <w:pStyle w:val="PargrafodaLista"/>
        <w:numPr>
          <w:ilvl w:val="1"/>
          <w:numId w:val="1"/>
        </w:numPr>
      </w:pPr>
      <w:r>
        <w:t>Início do projeto</w:t>
      </w:r>
    </w:p>
    <w:p w14:paraId="053FC23D" w14:textId="2B5A8840" w:rsidR="00273D45" w:rsidRDefault="00273D45" w:rsidP="009C1295">
      <w:pPr>
        <w:pStyle w:val="PargrafodaLista"/>
        <w:numPr>
          <w:ilvl w:val="2"/>
          <w:numId w:val="1"/>
        </w:numPr>
      </w:pPr>
      <w:r>
        <w:t>Termo de Abertura</w:t>
      </w:r>
    </w:p>
    <w:p w14:paraId="699B23FA" w14:textId="022C68AB" w:rsidR="00CC27F1" w:rsidRDefault="00CC27F1" w:rsidP="00CC27F1">
      <w:pPr>
        <w:pStyle w:val="PargrafodaLista"/>
        <w:numPr>
          <w:ilvl w:val="3"/>
          <w:numId w:val="1"/>
        </w:numPr>
      </w:pPr>
      <w:r>
        <w:t xml:space="preserve">Definir </w:t>
      </w:r>
      <w:proofErr w:type="spellStart"/>
      <w:r>
        <w:t>template</w:t>
      </w:r>
      <w:proofErr w:type="spellEnd"/>
      <w:r>
        <w:t xml:space="preserve"> do documento;</w:t>
      </w:r>
    </w:p>
    <w:p w14:paraId="78A2A241" w14:textId="7CB8239C" w:rsidR="00CC27F1" w:rsidRDefault="00CC27F1" w:rsidP="00CC27F1">
      <w:pPr>
        <w:pStyle w:val="PargrafodaLista"/>
        <w:numPr>
          <w:ilvl w:val="3"/>
          <w:numId w:val="1"/>
        </w:numPr>
      </w:pPr>
      <w:r>
        <w:t>Desenvolver termo de abertura;</w:t>
      </w:r>
    </w:p>
    <w:p w14:paraId="3BFA5B71" w14:textId="3F3B206B" w:rsidR="00CC27F1" w:rsidRDefault="00CC27F1" w:rsidP="00CC27F1">
      <w:pPr>
        <w:pStyle w:val="PargrafodaLista"/>
        <w:numPr>
          <w:ilvl w:val="3"/>
          <w:numId w:val="1"/>
        </w:numPr>
      </w:pPr>
      <w:r>
        <w:t>Validar o termo de abertura.</w:t>
      </w:r>
    </w:p>
    <w:p w14:paraId="376603DE" w14:textId="474295B5" w:rsidR="00273D45" w:rsidRDefault="00273D45" w:rsidP="009C1295">
      <w:pPr>
        <w:pStyle w:val="PargrafodaLista"/>
        <w:numPr>
          <w:ilvl w:val="2"/>
          <w:numId w:val="1"/>
        </w:numPr>
      </w:pPr>
      <w:r>
        <w:t>Declaração do Escopo</w:t>
      </w:r>
    </w:p>
    <w:p w14:paraId="5A5202F6" w14:textId="538494E5" w:rsidR="00CC27F1" w:rsidRDefault="00CC27F1" w:rsidP="00CC27F1">
      <w:pPr>
        <w:pStyle w:val="PargrafodaLista"/>
        <w:numPr>
          <w:ilvl w:val="3"/>
          <w:numId w:val="1"/>
        </w:numPr>
      </w:pPr>
      <w:r>
        <w:t xml:space="preserve">Definir </w:t>
      </w:r>
      <w:proofErr w:type="spellStart"/>
      <w:r>
        <w:t>template</w:t>
      </w:r>
      <w:proofErr w:type="spellEnd"/>
      <w:r>
        <w:t xml:space="preserve"> para a declaração;</w:t>
      </w:r>
    </w:p>
    <w:p w14:paraId="3035113D" w14:textId="6AC84B94" w:rsidR="00CC27F1" w:rsidRDefault="00CC27F1" w:rsidP="00CC27F1">
      <w:pPr>
        <w:pStyle w:val="PargrafodaLista"/>
        <w:numPr>
          <w:ilvl w:val="3"/>
          <w:numId w:val="1"/>
        </w:numPr>
      </w:pPr>
      <w:r>
        <w:t>Definir escopo do projeto D2LBCQ;</w:t>
      </w:r>
    </w:p>
    <w:p w14:paraId="5A57864E" w14:textId="31A289CF" w:rsidR="00CC27F1" w:rsidRDefault="00CC27F1" w:rsidP="00CC27F1">
      <w:pPr>
        <w:pStyle w:val="PargrafodaLista"/>
        <w:numPr>
          <w:ilvl w:val="3"/>
          <w:numId w:val="1"/>
        </w:numPr>
      </w:pPr>
      <w:r>
        <w:t>Validar termo de abertura</w:t>
      </w:r>
    </w:p>
    <w:p w14:paraId="282938BC" w14:textId="1A05F043" w:rsidR="00273D45" w:rsidRDefault="00273D45" w:rsidP="009C1295">
      <w:pPr>
        <w:pStyle w:val="PargrafodaLista"/>
        <w:numPr>
          <w:ilvl w:val="2"/>
          <w:numId w:val="1"/>
        </w:numPr>
      </w:pPr>
      <w:r>
        <w:t>EAP</w:t>
      </w:r>
    </w:p>
    <w:p w14:paraId="5311394B" w14:textId="10F4024C" w:rsidR="00E525B0" w:rsidRDefault="00E525B0" w:rsidP="00E525B0">
      <w:pPr>
        <w:pStyle w:val="PargrafodaLista"/>
        <w:numPr>
          <w:ilvl w:val="3"/>
          <w:numId w:val="1"/>
        </w:numPr>
      </w:pPr>
      <w:r>
        <w:t>Separação das fases</w:t>
      </w:r>
    </w:p>
    <w:p w14:paraId="7E7606E9" w14:textId="0108C6BE" w:rsidR="00E525B0" w:rsidRDefault="00E525B0" w:rsidP="00E525B0">
      <w:pPr>
        <w:pStyle w:val="PargrafodaLista"/>
        <w:numPr>
          <w:ilvl w:val="3"/>
          <w:numId w:val="1"/>
        </w:numPr>
      </w:pPr>
      <w:r>
        <w:t>Definição dos pacotes de trabalho</w:t>
      </w:r>
    </w:p>
    <w:p w14:paraId="79F682E7" w14:textId="48BD0D03" w:rsidR="00E525B0" w:rsidRDefault="00E525B0" w:rsidP="00E525B0">
      <w:pPr>
        <w:pStyle w:val="PargrafodaLista"/>
        <w:numPr>
          <w:ilvl w:val="3"/>
          <w:numId w:val="1"/>
        </w:numPr>
      </w:pPr>
      <w:r>
        <w:t>Entregar</w:t>
      </w:r>
    </w:p>
    <w:p w14:paraId="1A3E0134" w14:textId="57C0D825" w:rsidR="00E525B0" w:rsidRDefault="00E525B0" w:rsidP="009C1295">
      <w:pPr>
        <w:pStyle w:val="PargrafodaLista"/>
        <w:numPr>
          <w:ilvl w:val="2"/>
          <w:numId w:val="1"/>
        </w:numPr>
      </w:pPr>
      <w:r>
        <w:t>Cronograma</w:t>
      </w:r>
    </w:p>
    <w:p w14:paraId="17A90974" w14:textId="062227D2" w:rsidR="00E525B0" w:rsidRDefault="00E525B0" w:rsidP="00E525B0">
      <w:pPr>
        <w:pStyle w:val="PargrafodaLista"/>
        <w:numPr>
          <w:ilvl w:val="3"/>
          <w:numId w:val="1"/>
        </w:numPr>
      </w:pPr>
      <w:r>
        <w:t>Definir os prazos para cada pacote de trabalho</w:t>
      </w:r>
    </w:p>
    <w:p w14:paraId="4ADC7285" w14:textId="6DC56B4C" w:rsidR="00E525B0" w:rsidRDefault="00E525B0" w:rsidP="00E525B0">
      <w:pPr>
        <w:pStyle w:val="PargrafodaLista"/>
        <w:numPr>
          <w:ilvl w:val="3"/>
          <w:numId w:val="1"/>
        </w:numPr>
      </w:pPr>
      <w:r>
        <w:t>Alocar recursos para os pacotes</w:t>
      </w:r>
    </w:p>
    <w:p w14:paraId="2382D8D7" w14:textId="1AF1CD84" w:rsidR="00E525B0" w:rsidRDefault="00E525B0" w:rsidP="00E525B0">
      <w:pPr>
        <w:pStyle w:val="PargrafodaLista"/>
        <w:numPr>
          <w:ilvl w:val="3"/>
          <w:numId w:val="1"/>
        </w:numPr>
      </w:pPr>
      <w:r>
        <w:t>Definir sequência de precedência</w:t>
      </w:r>
    </w:p>
    <w:p w14:paraId="5564E083" w14:textId="29C8BF6C" w:rsidR="00273D45" w:rsidRDefault="00273D45" w:rsidP="009C1295">
      <w:pPr>
        <w:pStyle w:val="PargrafodaLista"/>
        <w:numPr>
          <w:ilvl w:val="2"/>
          <w:numId w:val="1"/>
        </w:numPr>
      </w:pPr>
      <w:r>
        <w:t>Plano de Gerenciamento do Projeto</w:t>
      </w:r>
    </w:p>
    <w:p w14:paraId="4965F939" w14:textId="54D1430F" w:rsidR="00E525B0" w:rsidRDefault="00E525B0" w:rsidP="00E525B0">
      <w:pPr>
        <w:pStyle w:val="PargrafodaLista"/>
        <w:numPr>
          <w:ilvl w:val="3"/>
          <w:numId w:val="1"/>
        </w:numPr>
      </w:pPr>
      <w:r>
        <w:t>Desenvolver o plano de gerenciamento do escopo;</w:t>
      </w:r>
    </w:p>
    <w:p w14:paraId="17B750E0" w14:textId="7B067ADA" w:rsidR="00E525B0" w:rsidRDefault="00E525B0" w:rsidP="00E525B0">
      <w:pPr>
        <w:pStyle w:val="PargrafodaLista"/>
        <w:numPr>
          <w:ilvl w:val="3"/>
          <w:numId w:val="1"/>
        </w:numPr>
      </w:pPr>
      <w:r>
        <w:t>Desenvolver o plano</w:t>
      </w:r>
      <w:r>
        <w:t xml:space="preserve"> de gerenciamento de custos;</w:t>
      </w:r>
    </w:p>
    <w:p w14:paraId="56351CE3" w14:textId="42A3E652" w:rsidR="00E525B0" w:rsidRDefault="00E525B0" w:rsidP="00E525B0">
      <w:pPr>
        <w:pStyle w:val="PargrafodaLista"/>
        <w:numPr>
          <w:ilvl w:val="3"/>
          <w:numId w:val="1"/>
        </w:numPr>
      </w:pPr>
      <w:r>
        <w:t>Desenvolver o plano</w:t>
      </w:r>
      <w:r>
        <w:t xml:space="preserve"> de gerenciamento de riscos;</w:t>
      </w:r>
    </w:p>
    <w:p w14:paraId="5DDEFEB9" w14:textId="1B104982" w:rsidR="00E525B0" w:rsidRDefault="00E525B0" w:rsidP="00E525B0">
      <w:pPr>
        <w:pStyle w:val="PargrafodaLista"/>
        <w:numPr>
          <w:ilvl w:val="3"/>
          <w:numId w:val="1"/>
        </w:numPr>
      </w:pPr>
      <w:r>
        <w:t>Definir processo de desenvolvimento;</w:t>
      </w:r>
    </w:p>
    <w:p w14:paraId="5AE0CA08" w14:textId="0A30CCA0" w:rsidR="00E525B0" w:rsidRDefault="00E525B0" w:rsidP="00E525B0">
      <w:pPr>
        <w:pStyle w:val="PargrafodaLista"/>
        <w:numPr>
          <w:ilvl w:val="3"/>
          <w:numId w:val="1"/>
        </w:numPr>
      </w:pPr>
      <w:r>
        <w:t>Desenvolver o plano</w:t>
      </w:r>
      <w:r>
        <w:t xml:space="preserve"> de gerenciamento da qualidade;</w:t>
      </w:r>
    </w:p>
    <w:p w14:paraId="0D26BA9E" w14:textId="3916246B" w:rsidR="00E525B0" w:rsidRDefault="00E525B0" w:rsidP="00E525B0">
      <w:pPr>
        <w:pStyle w:val="PargrafodaLista"/>
        <w:numPr>
          <w:ilvl w:val="3"/>
          <w:numId w:val="1"/>
        </w:numPr>
      </w:pPr>
      <w:r>
        <w:t>Desenvolver o plano</w:t>
      </w:r>
      <w:r>
        <w:t xml:space="preserve"> de gerenciamento do cronograma.</w:t>
      </w:r>
    </w:p>
    <w:p w14:paraId="24C7ABA3" w14:textId="77777777" w:rsidR="00E525B0" w:rsidRDefault="00E525B0" w:rsidP="00E525B0">
      <w:pPr>
        <w:ind w:left="2520"/>
      </w:pPr>
    </w:p>
    <w:p w14:paraId="3EDED356" w14:textId="77777777" w:rsidR="00A01592" w:rsidRDefault="00A01592" w:rsidP="00E525B0">
      <w:pPr>
        <w:ind w:left="2520"/>
      </w:pPr>
    </w:p>
    <w:p w14:paraId="055E61B0" w14:textId="77777777" w:rsidR="00A01592" w:rsidRDefault="00A01592" w:rsidP="00E525B0">
      <w:pPr>
        <w:ind w:left="2520"/>
      </w:pPr>
    </w:p>
    <w:p w14:paraId="086BFD05" w14:textId="2BFB26B0" w:rsidR="009C1295" w:rsidRDefault="009C1295" w:rsidP="009C1295">
      <w:pPr>
        <w:pStyle w:val="PargrafodaLista"/>
        <w:numPr>
          <w:ilvl w:val="1"/>
          <w:numId w:val="1"/>
        </w:numPr>
      </w:pPr>
      <w:r>
        <w:lastRenderedPageBreak/>
        <w:t>Durante o projeto</w:t>
      </w:r>
    </w:p>
    <w:p w14:paraId="04BEEF9E" w14:textId="1426394E" w:rsidR="009C1295" w:rsidRDefault="000F0054" w:rsidP="009C1295">
      <w:pPr>
        <w:pStyle w:val="PargrafodaLista"/>
        <w:numPr>
          <w:ilvl w:val="2"/>
          <w:numId w:val="1"/>
        </w:numPr>
      </w:pPr>
      <w:r>
        <w:t>Controle do projeto</w:t>
      </w:r>
    </w:p>
    <w:p w14:paraId="10D64F71" w14:textId="713CCA0D" w:rsidR="00A01592" w:rsidRDefault="00A01592" w:rsidP="00A01592">
      <w:pPr>
        <w:pStyle w:val="PargrafodaLista"/>
        <w:numPr>
          <w:ilvl w:val="3"/>
          <w:numId w:val="1"/>
        </w:numPr>
      </w:pPr>
      <w:r>
        <w:t>Definir a equipe e a Organização do projeto;</w:t>
      </w:r>
    </w:p>
    <w:p w14:paraId="073C6710" w14:textId="779C0858" w:rsidR="00CE120A" w:rsidRDefault="00CE120A" w:rsidP="00A01592">
      <w:pPr>
        <w:pStyle w:val="PargrafodaLista"/>
        <w:numPr>
          <w:ilvl w:val="3"/>
          <w:numId w:val="1"/>
        </w:numPr>
      </w:pPr>
      <w:r>
        <w:t>Planejar reuniões periódicas;</w:t>
      </w:r>
    </w:p>
    <w:p w14:paraId="513ECC9F" w14:textId="1FEFD880" w:rsidR="00A01592" w:rsidRDefault="00A01592" w:rsidP="00A01592">
      <w:pPr>
        <w:pStyle w:val="PargrafodaLista"/>
        <w:numPr>
          <w:ilvl w:val="3"/>
          <w:numId w:val="1"/>
        </w:numPr>
      </w:pPr>
      <w:r>
        <w:t>Planejar fases e iteração;</w:t>
      </w:r>
    </w:p>
    <w:p w14:paraId="24647C81" w14:textId="01CA13E9" w:rsidR="00A01592" w:rsidRDefault="00A01592" w:rsidP="00A01592">
      <w:pPr>
        <w:pStyle w:val="PargrafodaLista"/>
        <w:numPr>
          <w:ilvl w:val="3"/>
          <w:numId w:val="1"/>
        </w:numPr>
      </w:pPr>
      <w:r>
        <w:t>Planejar e designar trabalho;</w:t>
      </w:r>
    </w:p>
    <w:p w14:paraId="4F516CDC" w14:textId="66AA7473" w:rsidR="00A01592" w:rsidRDefault="00A01592" w:rsidP="00A01592">
      <w:pPr>
        <w:pStyle w:val="PargrafodaLista"/>
        <w:numPr>
          <w:ilvl w:val="3"/>
          <w:numId w:val="1"/>
        </w:numPr>
      </w:pPr>
      <w:r>
        <w:t>Revisão e aprovação do projeto;</w:t>
      </w:r>
    </w:p>
    <w:p w14:paraId="440AA00A" w14:textId="742A2560" w:rsidR="00A01592" w:rsidRDefault="00A01592" w:rsidP="00A01592">
      <w:pPr>
        <w:pStyle w:val="PargrafodaLista"/>
        <w:numPr>
          <w:ilvl w:val="3"/>
          <w:numId w:val="1"/>
        </w:numPr>
      </w:pPr>
      <w:r>
        <w:t>Revisão do planejamento do projeto;</w:t>
      </w:r>
    </w:p>
    <w:p w14:paraId="6F358B33" w14:textId="0FE8CBD7" w:rsidR="00A01592" w:rsidRDefault="00A01592" w:rsidP="00A01592">
      <w:pPr>
        <w:pStyle w:val="PargrafodaLista"/>
        <w:numPr>
          <w:ilvl w:val="3"/>
          <w:numId w:val="1"/>
        </w:numPr>
      </w:pPr>
      <w:r>
        <w:t>Relatar status.</w:t>
      </w:r>
    </w:p>
    <w:p w14:paraId="19712A0C" w14:textId="08B265DD" w:rsidR="000F0054" w:rsidRDefault="00A01592" w:rsidP="009C1295">
      <w:pPr>
        <w:pStyle w:val="PargrafodaLista"/>
        <w:numPr>
          <w:ilvl w:val="2"/>
          <w:numId w:val="1"/>
        </w:numPr>
      </w:pPr>
      <w:r>
        <w:t xml:space="preserve">Gerenciar </w:t>
      </w:r>
      <w:r w:rsidR="000F0054">
        <w:t>Iteração</w:t>
      </w:r>
    </w:p>
    <w:p w14:paraId="3EFA9186" w14:textId="75BBAB70" w:rsidR="00A01592" w:rsidRDefault="00A01592" w:rsidP="00A01592">
      <w:pPr>
        <w:pStyle w:val="PargrafodaLista"/>
        <w:numPr>
          <w:ilvl w:val="3"/>
          <w:numId w:val="1"/>
        </w:numPr>
      </w:pPr>
      <w:r>
        <w:t>Selecionar equipe;</w:t>
      </w:r>
    </w:p>
    <w:p w14:paraId="2DAD8B09" w14:textId="0CD2E093" w:rsidR="00A01592" w:rsidRDefault="00A01592" w:rsidP="00A01592">
      <w:pPr>
        <w:pStyle w:val="PargrafodaLista"/>
        <w:numPr>
          <w:ilvl w:val="3"/>
          <w:numId w:val="1"/>
        </w:numPr>
      </w:pPr>
      <w:r>
        <w:t>Iniciar iteração;</w:t>
      </w:r>
    </w:p>
    <w:p w14:paraId="711B40A9" w14:textId="685E82F5" w:rsidR="00A01592" w:rsidRDefault="00A01592" w:rsidP="00A01592">
      <w:pPr>
        <w:pStyle w:val="PargrafodaLista"/>
        <w:numPr>
          <w:ilvl w:val="3"/>
          <w:numId w:val="1"/>
        </w:numPr>
      </w:pPr>
      <w:r>
        <w:t>Identificar e avaliar riscos;</w:t>
      </w:r>
    </w:p>
    <w:p w14:paraId="40D4369A" w14:textId="29E2442F" w:rsidR="00A01592" w:rsidRDefault="00A01592" w:rsidP="00A01592">
      <w:pPr>
        <w:pStyle w:val="PargrafodaLista"/>
        <w:numPr>
          <w:ilvl w:val="3"/>
          <w:numId w:val="1"/>
        </w:numPr>
      </w:pPr>
      <w:r>
        <w:t>Avaliar a iteração.</w:t>
      </w:r>
    </w:p>
    <w:p w14:paraId="7565BB09" w14:textId="328E89CA" w:rsidR="000F0054" w:rsidRDefault="000F0054" w:rsidP="000F0054">
      <w:pPr>
        <w:pStyle w:val="PargrafodaLista"/>
        <w:numPr>
          <w:ilvl w:val="1"/>
          <w:numId w:val="1"/>
        </w:numPr>
      </w:pPr>
      <w:r>
        <w:t>Encerramento</w:t>
      </w:r>
    </w:p>
    <w:p w14:paraId="70E0A33C" w14:textId="684C96BC" w:rsidR="00A01592" w:rsidRDefault="00CE120A" w:rsidP="00A01592">
      <w:pPr>
        <w:pStyle w:val="PargrafodaLista"/>
        <w:numPr>
          <w:ilvl w:val="2"/>
          <w:numId w:val="1"/>
        </w:numPr>
      </w:pPr>
      <w:r>
        <w:t>Entregar oficialmente produto final ao cliente.</w:t>
      </w:r>
    </w:p>
    <w:p w14:paraId="5D26BF87" w14:textId="3917633D" w:rsidR="000F0054" w:rsidRPr="000F0054" w:rsidRDefault="000F0054" w:rsidP="000F0054">
      <w:pPr>
        <w:pStyle w:val="PargrafodaLista"/>
        <w:numPr>
          <w:ilvl w:val="0"/>
          <w:numId w:val="1"/>
        </w:numPr>
        <w:rPr>
          <w:b/>
        </w:rPr>
      </w:pPr>
      <w:r w:rsidRPr="000F0054">
        <w:rPr>
          <w:b/>
        </w:rPr>
        <w:t>Requisitos do produto</w:t>
      </w:r>
    </w:p>
    <w:p w14:paraId="1C23037A" w14:textId="26C811B1" w:rsidR="000F0054" w:rsidRDefault="000F0054" w:rsidP="000F0054">
      <w:pPr>
        <w:pStyle w:val="PargrafodaLista"/>
        <w:numPr>
          <w:ilvl w:val="1"/>
          <w:numId w:val="1"/>
        </w:numPr>
      </w:pPr>
      <w:r>
        <w:t>Capturar vocabulário comum</w:t>
      </w:r>
    </w:p>
    <w:p w14:paraId="25EDC23C" w14:textId="60DAB110" w:rsidR="000F0054" w:rsidRDefault="000F0054" w:rsidP="000F0054">
      <w:pPr>
        <w:pStyle w:val="PargrafodaLista"/>
        <w:numPr>
          <w:ilvl w:val="1"/>
          <w:numId w:val="1"/>
        </w:numPr>
      </w:pPr>
      <w:r>
        <w:t>Levantamento de requisitos</w:t>
      </w:r>
    </w:p>
    <w:p w14:paraId="0E217A01" w14:textId="463ED0CA" w:rsidR="00CE120A" w:rsidRDefault="00CE120A" w:rsidP="00CE120A">
      <w:pPr>
        <w:pStyle w:val="PargrafodaLista"/>
        <w:numPr>
          <w:ilvl w:val="2"/>
          <w:numId w:val="1"/>
        </w:numPr>
      </w:pPr>
      <w:r>
        <w:t>Desenvolver a visão;</w:t>
      </w:r>
    </w:p>
    <w:p w14:paraId="3D470AD3" w14:textId="35909951" w:rsidR="00CE120A" w:rsidRDefault="00CE120A" w:rsidP="00CE120A">
      <w:pPr>
        <w:pStyle w:val="PargrafodaLista"/>
        <w:numPr>
          <w:ilvl w:val="2"/>
          <w:numId w:val="1"/>
        </w:numPr>
      </w:pPr>
      <w:r>
        <w:t>Detalhar estórias de usuário;</w:t>
      </w:r>
    </w:p>
    <w:p w14:paraId="7EA5B152" w14:textId="13620EFE" w:rsidR="00CE120A" w:rsidRDefault="00CE120A" w:rsidP="00CE120A">
      <w:pPr>
        <w:pStyle w:val="PargrafodaLista"/>
        <w:numPr>
          <w:ilvl w:val="2"/>
          <w:numId w:val="1"/>
        </w:numPr>
      </w:pPr>
      <w:r>
        <w:t>Estruturar as estórias de usuário;</w:t>
      </w:r>
    </w:p>
    <w:p w14:paraId="2BADD12F" w14:textId="7EEBF5F1" w:rsidR="00CE120A" w:rsidRDefault="00CE120A" w:rsidP="00CE120A">
      <w:pPr>
        <w:pStyle w:val="PargrafodaLista"/>
        <w:numPr>
          <w:ilvl w:val="2"/>
          <w:numId w:val="1"/>
        </w:numPr>
      </w:pPr>
      <w:r>
        <w:t>Desenvolver documento de requisitos;</w:t>
      </w:r>
    </w:p>
    <w:p w14:paraId="33E5F1A7" w14:textId="5403B328" w:rsidR="00CE120A" w:rsidRDefault="00CE120A" w:rsidP="00CE120A">
      <w:pPr>
        <w:pStyle w:val="PargrafodaLista"/>
        <w:numPr>
          <w:ilvl w:val="2"/>
          <w:numId w:val="1"/>
        </w:numPr>
      </w:pPr>
      <w:r>
        <w:t>Identificar pedidos dos envolvidos;</w:t>
      </w:r>
    </w:p>
    <w:p w14:paraId="23431DCB" w14:textId="0AD0CA08" w:rsidR="000F0054" w:rsidRDefault="000F0054" w:rsidP="000F0054">
      <w:pPr>
        <w:pStyle w:val="PargrafodaLista"/>
        <w:numPr>
          <w:ilvl w:val="1"/>
          <w:numId w:val="1"/>
        </w:numPr>
      </w:pPr>
      <w:r>
        <w:t>Análise</w:t>
      </w:r>
    </w:p>
    <w:p w14:paraId="77FBDA18" w14:textId="72F6673E" w:rsidR="000F0054" w:rsidRDefault="00CE120A" w:rsidP="000F0054">
      <w:pPr>
        <w:pStyle w:val="PargrafodaLista"/>
        <w:numPr>
          <w:ilvl w:val="2"/>
          <w:numId w:val="1"/>
        </w:numPr>
      </w:pPr>
      <w:r>
        <w:t>Analisar o d</w:t>
      </w:r>
      <w:r w:rsidR="000F0054">
        <w:t>ocumento de requisitos</w:t>
      </w:r>
      <w:r>
        <w:t>;</w:t>
      </w:r>
    </w:p>
    <w:p w14:paraId="13EAC275" w14:textId="232C3B94" w:rsidR="000F0054" w:rsidRDefault="000F0054" w:rsidP="000F0054">
      <w:pPr>
        <w:pStyle w:val="PargrafodaLista"/>
        <w:numPr>
          <w:ilvl w:val="2"/>
          <w:numId w:val="1"/>
        </w:numPr>
      </w:pPr>
      <w:r>
        <w:t>Revisar requisitos</w:t>
      </w:r>
      <w:r w:rsidR="00CE120A">
        <w:t>;</w:t>
      </w:r>
    </w:p>
    <w:p w14:paraId="67C27D14" w14:textId="5BCB5943" w:rsidR="000F0054" w:rsidRDefault="00CE120A" w:rsidP="000F0054">
      <w:pPr>
        <w:pStyle w:val="PargrafodaLista"/>
        <w:numPr>
          <w:ilvl w:val="2"/>
          <w:numId w:val="1"/>
        </w:numPr>
      </w:pPr>
      <w:r>
        <w:t>Priorizar estórias.</w:t>
      </w:r>
    </w:p>
    <w:p w14:paraId="01D95812" w14:textId="62343A12" w:rsidR="000F0054" w:rsidRPr="00010675" w:rsidRDefault="00010675" w:rsidP="00010675">
      <w:pPr>
        <w:pStyle w:val="PargrafodaLista"/>
        <w:numPr>
          <w:ilvl w:val="0"/>
          <w:numId w:val="1"/>
        </w:numPr>
      </w:pPr>
      <w:r>
        <w:rPr>
          <w:b/>
        </w:rPr>
        <w:t>Projeto detalhado</w:t>
      </w:r>
    </w:p>
    <w:p w14:paraId="5BF85DD2" w14:textId="01E42F0A" w:rsidR="00010675" w:rsidRDefault="00010675" w:rsidP="00010675">
      <w:pPr>
        <w:pStyle w:val="PargrafodaLista"/>
        <w:numPr>
          <w:ilvl w:val="1"/>
          <w:numId w:val="1"/>
        </w:numPr>
      </w:pPr>
      <w:r>
        <w:t>Modelagem</w:t>
      </w:r>
    </w:p>
    <w:p w14:paraId="30B3EEFD" w14:textId="05E008A5" w:rsidR="00010675" w:rsidRDefault="00010675" w:rsidP="00010675">
      <w:pPr>
        <w:pStyle w:val="PargrafodaLista"/>
        <w:numPr>
          <w:ilvl w:val="2"/>
          <w:numId w:val="1"/>
        </w:numPr>
      </w:pPr>
      <w:r>
        <w:t>Diagrama de classes</w:t>
      </w:r>
    </w:p>
    <w:p w14:paraId="1E20E61E" w14:textId="6F28C3D1" w:rsidR="00B606B3" w:rsidRDefault="00B606B3" w:rsidP="00B606B3">
      <w:pPr>
        <w:pStyle w:val="PargrafodaLista"/>
        <w:numPr>
          <w:ilvl w:val="3"/>
          <w:numId w:val="1"/>
        </w:numPr>
      </w:pPr>
      <w:r>
        <w:t>Criar diagramas de classe do projeto</w:t>
      </w:r>
    </w:p>
    <w:p w14:paraId="667DDEFA" w14:textId="3D1745A4" w:rsidR="00010675" w:rsidRDefault="00010675" w:rsidP="00010675">
      <w:pPr>
        <w:pStyle w:val="PargrafodaLista"/>
        <w:numPr>
          <w:ilvl w:val="2"/>
          <w:numId w:val="1"/>
        </w:numPr>
      </w:pPr>
      <w:r>
        <w:t>Diagrama de sequência</w:t>
      </w:r>
    </w:p>
    <w:p w14:paraId="09ED2E9A" w14:textId="7F1A66CD" w:rsidR="00B606B3" w:rsidRDefault="00B606B3" w:rsidP="00B606B3">
      <w:pPr>
        <w:pStyle w:val="PargrafodaLista"/>
        <w:numPr>
          <w:ilvl w:val="3"/>
          <w:numId w:val="1"/>
        </w:numPr>
      </w:pPr>
      <w:r>
        <w:t>Criar diagramas de sequência</w:t>
      </w:r>
    </w:p>
    <w:p w14:paraId="02E24254" w14:textId="731B5C51" w:rsidR="00010675" w:rsidRDefault="00010675" w:rsidP="00010675">
      <w:pPr>
        <w:pStyle w:val="PargrafodaLista"/>
        <w:numPr>
          <w:ilvl w:val="1"/>
          <w:numId w:val="1"/>
        </w:numPr>
      </w:pPr>
      <w:r>
        <w:t>Prototipação</w:t>
      </w:r>
    </w:p>
    <w:p w14:paraId="24DAA5E7" w14:textId="4BF7D5CE" w:rsidR="00010675" w:rsidRDefault="00010675" w:rsidP="00010675">
      <w:pPr>
        <w:pStyle w:val="PargrafodaLista"/>
        <w:numPr>
          <w:ilvl w:val="2"/>
          <w:numId w:val="1"/>
        </w:numPr>
      </w:pPr>
      <w:r>
        <w:t>Criação das telas</w:t>
      </w:r>
    </w:p>
    <w:p w14:paraId="32E6B033" w14:textId="0F460C62" w:rsidR="00B606B3" w:rsidRDefault="00B606B3" w:rsidP="00B606B3">
      <w:pPr>
        <w:pStyle w:val="PargrafodaLista"/>
        <w:numPr>
          <w:ilvl w:val="3"/>
          <w:numId w:val="1"/>
        </w:numPr>
      </w:pPr>
      <w:r>
        <w:t>Desenvolver telas de protótipo</w:t>
      </w:r>
    </w:p>
    <w:p w14:paraId="63C65D58" w14:textId="007D7008" w:rsidR="00010675" w:rsidRDefault="00010675" w:rsidP="00010675">
      <w:pPr>
        <w:pStyle w:val="PargrafodaLista"/>
        <w:numPr>
          <w:ilvl w:val="2"/>
          <w:numId w:val="1"/>
        </w:numPr>
      </w:pPr>
      <w:r>
        <w:t>Funcionalidades</w:t>
      </w:r>
    </w:p>
    <w:p w14:paraId="0D55B20B" w14:textId="4E63F7D2" w:rsidR="00B606B3" w:rsidRDefault="00B606B3" w:rsidP="00B606B3">
      <w:pPr>
        <w:pStyle w:val="PargrafodaLista"/>
        <w:numPr>
          <w:ilvl w:val="3"/>
          <w:numId w:val="1"/>
        </w:numPr>
      </w:pPr>
      <w:r>
        <w:t>Desenvolver funcionalidades básicas para o protótipo</w:t>
      </w:r>
    </w:p>
    <w:p w14:paraId="4899F6E7" w14:textId="3E5870B7" w:rsidR="00564EDD" w:rsidRDefault="00564EDD" w:rsidP="00010675">
      <w:pPr>
        <w:pStyle w:val="PargrafodaLista"/>
        <w:numPr>
          <w:ilvl w:val="2"/>
          <w:numId w:val="1"/>
        </w:numPr>
      </w:pPr>
      <w:r>
        <w:t>Validação</w:t>
      </w:r>
    </w:p>
    <w:p w14:paraId="6C2710CC" w14:textId="21487D81" w:rsidR="00B606B3" w:rsidRDefault="00B606B3" w:rsidP="00B606B3">
      <w:pPr>
        <w:pStyle w:val="PargrafodaLista"/>
        <w:numPr>
          <w:ilvl w:val="3"/>
          <w:numId w:val="1"/>
        </w:numPr>
      </w:pPr>
      <w:r>
        <w:t>Validar junto ao cliente o protótipo</w:t>
      </w:r>
    </w:p>
    <w:p w14:paraId="7DD21BB2" w14:textId="2C1BF10E" w:rsidR="00010675" w:rsidRPr="00F51A2F" w:rsidRDefault="00010675" w:rsidP="007E6605">
      <w:pPr>
        <w:pStyle w:val="PargrafodaLista"/>
        <w:numPr>
          <w:ilvl w:val="0"/>
          <w:numId w:val="1"/>
        </w:numPr>
        <w:rPr>
          <w:b/>
        </w:rPr>
      </w:pPr>
      <w:r w:rsidRPr="00F51A2F">
        <w:rPr>
          <w:b/>
        </w:rPr>
        <w:t>Ambiente</w:t>
      </w:r>
    </w:p>
    <w:p w14:paraId="75037F0C" w14:textId="2A0F9F47" w:rsidR="00B606B3" w:rsidRDefault="00B606B3" w:rsidP="007E6605">
      <w:pPr>
        <w:pStyle w:val="PargrafodaLista"/>
        <w:numPr>
          <w:ilvl w:val="1"/>
          <w:numId w:val="1"/>
        </w:numPr>
      </w:pPr>
      <w:r>
        <w:t>Preparar o ambiente do projeto;</w:t>
      </w:r>
    </w:p>
    <w:p w14:paraId="5774773F" w14:textId="1DE8FD61" w:rsidR="00B606B3" w:rsidRDefault="00B606B3" w:rsidP="007E6605">
      <w:pPr>
        <w:pStyle w:val="PargrafodaLista"/>
        <w:numPr>
          <w:ilvl w:val="1"/>
          <w:numId w:val="1"/>
        </w:numPr>
      </w:pPr>
      <w:r>
        <w:t>Preparar o ambiente para uma iteração;</w:t>
      </w:r>
    </w:p>
    <w:p w14:paraId="1D4FEAA2" w14:textId="720AE775" w:rsidR="00B606B3" w:rsidRDefault="00B606B3" w:rsidP="007E6605">
      <w:pPr>
        <w:pStyle w:val="PargrafodaLista"/>
        <w:numPr>
          <w:ilvl w:val="1"/>
          <w:numId w:val="1"/>
        </w:numPr>
      </w:pPr>
      <w:r>
        <w:t>Suportar o ambiente durante uma iteração.</w:t>
      </w:r>
    </w:p>
    <w:p w14:paraId="468D0C41" w14:textId="42E443CD" w:rsidR="00010675" w:rsidRPr="007E6605" w:rsidRDefault="00C847A0" w:rsidP="00C847A0">
      <w:pPr>
        <w:pStyle w:val="PargrafodaLista"/>
        <w:numPr>
          <w:ilvl w:val="0"/>
          <w:numId w:val="1"/>
        </w:numPr>
        <w:rPr>
          <w:b/>
        </w:rPr>
      </w:pPr>
      <w:r w:rsidRPr="007E6605">
        <w:rPr>
          <w:b/>
        </w:rPr>
        <w:t>Design</w:t>
      </w:r>
    </w:p>
    <w:p w14:paraId="780A501C" w14:textId="4DBDDF8F" w:rsidR="007E6605" w:rsidRDefault="007E6605" w:rsidP="007E6605">
      <w:pPr>
        <w:pStyle w:val="PargrafodaLista"/>
        <w:numPr>
          <w:ilvl w:val="1"/>
          <w:numId w:val="1"/>
        </w:numPr>
      </w:pPr>
      <w:r>
        <w:t>Planejar a arquitetura;</w:t>
      </w:r>
    </w:p>
    <w:p w14:paraId="4152A401" w14:textId="0BB86593" w:rsidR="006166E6" w:rsidRDefault="007E6605" w:rsidP="007E6605">
      <w:pPr>
        <w:pStyle w:val="PargrafodaLista"/>
        <w:numPr>
          <w:ilvl w:val="1"/>
          <w:numId w:val="1"/>
        </w:numPr>
      </w:pPr>
      <w:r>
        <w:t>Desenvolver a arquitetura;</w:t>
      </w:r>
      <w:r w:rsidR="006166E6">
        <w:t xml:space="preserve"> </w:t>
      </w:r>
    </w:p>
    <w:p w14:paraId="0836531C" w14:textId="6CEA5156" w:rsidR="007E6605" w:rsidRDefault="007E6605" w:rsidP="007E6605">
      <w:pPr>
        <w:pStyle w:val="PargrafodaLista"/>
        <w:numPr>
          <w:ilvl w:val="1"/>
          <w:numId w:val="1"/>
        </w:numPr>
      </w:pPr>
      <w:r>
        <w:t>Revisar a arquitetura</w:t>
      </w:r>
    </w:p>
    <w:p w14:paraId="271F0AB4" w14:textId="2CD7BE72" w:rsidR="007E6605" w:rsidRDefault="00FA61DD" w:rsidP="007E6605">
      <w:pPr>
        <w:pStyle w:val="PargrafodaLista"/>
        <w:numPr>
          <w:ilvl w:val="1"/>
          <w:numId w:val="1"/>
        </w:numPr>
      </w:pPr>
      <w:r>
        <w:t>Validar a arquitetura</w:t>
      </w:r>
    </w:p>
    <w:p w14:paraId="167ED099" w14:textId="390809A2" w:rsidR="00010675" w:rsidRPr="00344683" w:rsidRDefault="00010675" w:rsidP="00010675">
      <w:pPr>
        <w:pStyle w:val="PargrafodaLista"/>
        <w:numPr>
          <w:ilvl w:val="0"/>
          <w:numId w:val="1"/>
        </w:numPr>
        <w:rPr>
          <w:b/>
        </w:rPr>
      </w:pPr>
      <w:r w:rsidRPr="00344683">
        <w:rPr>
          <w:b/>
        </w:rPr>
        <w:t>Implementação</w:t>
      </w:r>
    </w:p>
    <w:p w14:paraId="04665463" w14:textId="35D3851B" w:rsidR="00010675" w:rsidRDefault="00010675" w:rsidP="00010675">
      <w:pPr>
        <w:pStyle w:val="PargrafodaLista"/>
        <w:numPr>
          <w:ilvl w:val="1"/>
          <w:numId w:val="1"/>
        </w:numPr>
      </w:pPr>
      <w:r>
        <w:t>Versão WEB</w:t>
      </w:r>
    </w:p>
    <w:p w14:paraId="0EA62139" w14:textId="46131AB0" w:rsidR="00010675" w:rsidRDefault="00010675" w:rsidP="00010675">
      <w:pPr>
        <w:pStyle w:val="PargrafodaLista"/>
        <w:numPr>
          <w:ilvl w:val="2"/>
          <w:numId w:val="1"/>
        </w:numPr>
      </w:pPr>
      <w:r>
        <w:t>Implementação com testes unitários</w:t>
      </w:r>
    </w:p>
    <w:p w14:paraId="1DAE62DB" w14:textId="65ECB303" w:rsidR="00010675" w:rsidRDefault="00010675" w:rsidP="00010675">
      <w:pPr>
        <w:pStyle w:val="PargrafodaLista"/>
        <w:numPr>
          <w:ilvl w:val="2"/>
          <w:numId w:val="1"/>
        </w:numPr>
      </w:pPr>
      <w:r>
        <w:t>Versão Beta</w:t>
      </w:r>
    </w:p>
    <w:p w14:paraId="51849248" w14:textId="7E55D0F5" w:rsidR="00010675" w:rsidRDefault="00010675" w:rsidP="00010675">
      <w:pPr>
        <w:pStyle w:val="PargrafodaLista"/>
        <w:numPr>
          <w:ilvl w:val="3"/>
          <w:numId w:val="1"/>
        </w:numPr>
      </w:pPr>
      <w:r>
        <w:lastRenderedPageBreak/>
        <w:t>Adaptação da interface do Usuário</w:t>
      </w:r>
    </w:p>
    <w:p w14:paraId="7408529A" w14:textId="6E8C686A" w:rsidR="00010675" w:rsidRDefault="00010675" w:rsidP="00010675">
      <w:pPr>
        <w:pStyle w:val="PargrafodaLista"/>
        <w:numPr>
          <w:ilvl w:val="3"/>
          <w:numId w:val="1"/>
        </w:numPr>
      </w:pPr>
      <w:r>
        <w:t>Testes de usabilidade</w:t>
      </w:r>
    </w:p>
    <w:p w14:paraId="2CF5B77E" w14:textId="77777777" w:rsidR="00564EDD" w:rsidRDefault="00564EDD" w:rsidP="00564EDD">
      <w:pPr>
        <w:pStyle w:val="PargrafodaLista"/>
        <w:numPr>
          <w:ilvl w:val="2"/>
          <w:numId w:val="1"/>
        </w:numPr>
      </w:pPr>
      <w:r>
        <w:t>Correção de defeitos versão WEB</w:t>
      </w:r>
    </w:p>
    <w:p w14:paraId="698D1784" w14:textId="77777777" w:rsidR="00564EDD" w:rsidRDefault="00564EDD" w:rsidP="00564EDD">
      <w:pPr>
        <w:pStyle w:val="PargrafodaLista"/>
        <w:numPr>
          <w:ilvl w:val="3"/>
          <w:numId w:val="1"/>
        </w:numPr>
      </w:pPr>
      <w:r>
        <w:t>Bugs</w:t>
      </w:r>
    </w:p>
    <w:p w14:paraId="64CC0C60" w14:textId="77777777" w:rsidR="00564EDD" w:rsidRDefault="00564EDD" w:rsidP="00564EDD">
      <w:pPr>
        <w:pStyle w:val="PargrafodaLista"/>
        <w:numPr>
          <w:ilvl w:val="3"/>
          <w:numId w:val="1"/>
        </w:numPr>
      </w:pPr>
      <w:r>
        <w:t>Interface do usuário</w:t>
      </w:r>
    </w:p>
    <w:p w14:paraId="17DA4E2C" w14:textId="77777777" w:rsidR="00564EDD" w:rsidRDefault="00564EDD" w:rsidP="00564EDD">
      <w:pPr>
        <w:pStyle w:val="PargrafodaLista"/>
        <w:ind w:left="2160"/>
      </w:pPr>
    </w:p>
    <w:p w14:paraId="183619E7" w14:textId="34444B30" w:rsidR="00010675" w:rsidRDefault="00010675" w:rsidP="00010675">
      <w:pPr>
        <w:pStyle w:val="PargrafodaLista"/>
        <w:numPr>
          <w:ilvl w:val="1"/>
          <w:numId w:val="1"/>
        </w:numPr>
      </w:pPr>
      <w:r>
        <w:t>Manual de instruções para o Usuário</w:t>
      </w:r>
    </w:p>
    <w:p w14:paraId="7683AB01" w14:textId="2847326C" w:rsidR="00010675" w:rsidRDefault="00010675" w:rsidP="00010675">
      <w:pPr>
        <w:pStyle w:val="PargrafodaLista"/>
        <w:numPr>
          <w:ilvl w:val="1"/>
          <w:numId w:val="1"/>
        </w:numPr>
      </w:pPr>
      <w:r>
        <w:t>Versão mobile</w:t>
      </w:r>
    </w:p>
    <w:p w14:paraId="51A0FE43" w14:textId="0F3974CE" w:rsidR="00010675" w:rsidRDefault="00010675" w:rsidP="00010675">
      <w:pPr>
        <w:pStyle w:val="PargrafodaLista"/>
        <w:numPr>
          <w:ilvl w:val="2"/>
          <w:numId w:val="1"/>
        </w:numPr>
      </w:pPr>
      <w:r>
        <w:t>Implementação</w:t>
      </w:r>
    </w:p>
    <w:p w14:paraId="406C20F7" w14:textId="5F6C894C" w:rsidR="00010675" w:rsidRDefault="00010675" w:rsidP="00010675">
      <w:pPr>
        <w:pStyle w:val="PargrafodaLista"/>
        <w:numPr>
          <w:ilvl w:val="2"/>
          <w:numId w:val="1"/>
        </w:numPr>
      </w:pPr>
      <w:r>
        <w:t>Versão Beta</w:t>
      </w:r>
    </w:p>
    <w:p w14:paraId="61DC17BA" w14:textId="748359A3" w:rsidR="00010675" w:rsidRDefault="00010675" w:rsidP="00010675">
      <w:pPr>
        <w:pStyle w:val="PargrafodaLista"/>
        <w:numPr>
          <w:ilvl w:val="3"/>
          <w:numId w:val="1"/>
        </w:numPr>
      </w:pPr>
      <w:r>
        <w:t>Adaptação da interface do usuário</w:t>
      </w:r>
    </w:p>
    <w:p w14:paraId="3672FDE7" w14:textId="5E0773A8" w:rsidR="00010675" w:rsidRDefault="00010675" w:rsidP="00010675">
      <w:pPr>
        <w:pStyle w:val="PargrafodaLista"/>
        <w:numPr>
          <w:ilvl w:val="3"/>
          <w:numId w:val="1"/>
        </w:numPr>
      </w:pPr>
      <w:r>
        <w:t>Testes de usabilidade</w:t>
      </w:r>
    </w:p>
    <w:p w14:paraId="18E0EA07" w14:textId="27EE4538" w:rsidR="00010675" w:rsidRDefault="00010675" w:rsidP="00564EDD">
      <w:pPr>
        <w:pStyle w:val="PargrafodaLista"/>
        <w:numPr>
          <w:ilvl w:val="2"/>
          <w:numId w:val="1"/>
        </w:numPr>
      </w:pPr>
      <w:r>
        <w:t>Correção de defeitos versão mobile</w:t>
      </w:r>
    </w:p>
    <w:p w14:paraId="077ECAB7" w14:textId="77777777" w:rsidR="00010675" w:rsidRDefault="00010675" w:rsidP="00564EDD">
      <w:pPr>
        <w:pStyle w:val="PargrafodaLista"/>
        <w:numPr>
          <w:ilvl w:val="3"/>
          <w:numId w:val="1"/>
        </w:numPr>
      </w:pPr>
      <w:r>
        <w:t>Bugs</w:t>
      </w:r>
    </w:p>
    <w:p w14:paraId="26337C7D" w14:textId="77777777" w:rsidR="00010675" w:rsidRDefault="00010675" w:rsidP="00564EDD">
      <w:pPr>
        <w:pStyle w:val="PargrafodaLista"/>
        <w:numPr>
          <w:ilvl w:val="3"/>
          <w:numId w:val="1"/>
        </w:numPr>
      </w:pPr>
      <w:r>
        <w:t>Interface do usuário</w:t>
      </w:r>
    </w:p>
    <w:p w14:paraId="12C53B6B" w14:textId="67D5BDA3" w:rsidR="00010675" w:rsidRDefault="00010675" w:rsidP="00010675">
      <w:pPr>
        <w:pStyle w:val="PargrafodaLista"/>
        <w:numPr>
          <w:ilvl w:val="0"/>
          <w:numId w:val="1"/>
        </w:numPr>
      </w:pPr>
      <w:r>
        <w:t>Verificação e Validação</w:t>
      </w:r>
    </w:p>
    <w:p w14:paraId="72D81CCC" w14:textId="57641069" w:rsidR="00010675" w:rsidRDefault="00010675" w:rsidP="00010675">
      <w:pPr>
        <w:pStyle w:val="PargrafodaLista"/>
        <w:numPr>
          <w:ilvl w:val="1"/>
          <w:numId w:val="1"/>
        </w:numPr>
      </w:pPr>
      <w:r>
        <w:t>Testes WEB</w:t>
      </w:r>
    </w:p>
    <w:p w14:paraId="34D6751F" w14:textId="28B63A67" w:rsidR="00010675" w:rsidRDefault="00010675" w:rsidP="00010675">
      <w:pPr>
        <w:pStyle w:val="PargrafodaLista"/>
        <w:numPr>
          <w:ilvl w:val="2"/>
          <w:numId w:val="1"/>
        </w:numPr>
      </w:pPr>
      <w:r>
        <w:t>Testes de integração</w:t>
      </w:r>
    </w:p>
    <w:p w14:paraId="1ECFE5F9" w14:textId="40D6DB38" w:rsidR="00010675" w:rsidRDefault="00010675" w:rsidP="00010675">
      <w:pPr>
        <w:pStyle w:val="PargrafodaLista"/>
        <w:numPr>
          <w:ilvl w:val="2"/>
          <w:numId w:val="1"/>
        </w:numPr>
      </w:pPr>
      <w:r>
        <w:t>Validação</w:t>
      </w:r>
    </w:p>
    <w:p w14:paraId="6D5DC18B" w14:textId="08154218" w:rsidR="00010675" w:rsidRDefault="00010675" w:rsidP="00010675">
      <w:pPr>
        <w:pStyle w:val="PargrafodaLista"/>
        <w:numPr>
          <w:ilvl w:val="1"/>
          <w:numId w:val="1"/>
        </w:numPr>
      </w:pPr>
      <w:r>
        <w:t>Testes Mobile</w:t>
      </w:r>
    </w:p>
    <w:p w14:paraId="095E5951" w14:textId="77777777" w:rsidR="00010675" w:rsidRDefault="00010675" w:rsidP="00010675">
      <w:pPr>
        <w:pStyle w:val="PargrafodaLista"/>
        <w:numPr>
          <w:ilvl w:val="2"/>
          <w:numId w:val="1"/>
        </w:numPr>
      </w:pPr>
      <w:r>
        <w:t>Testes de integração</w:t>
      </w:r>
    </w:p>
    <w:p w14:paraId="03952F94" w14:textId="77777777" w:rsidR="00010675" w:rsidRDefault="00010675" w:rsidP="00010675">
      <w:pPr>
        <w:pStyle w:val="PargrafodaLista"/>
        <w:numPr>
          <w:ilvl w:val="2"/>
          <w:numId w:val="1"/>
        </w:numPr>
      </w:pPr>
      <w:r>
        <w:t>Validação</w:t>
      </w:r>
    </w:p>
    <w:p w14:paraId="0DA4D893" w14:textId="543F6268" w:rsidR="00010675" w:rsidRDefault="002463B5" w:rsidP="002463B5">
      <w:pPr>
        <w:pStyle w:val="PargrafodaLista"/>
        <w:numPr>
          <w:ilvl w:val="0"/>
          <w:numId w:val="1"/>
        </w:numPr>
      </w:pPr>
      <w:r>
        <w:t>Entregas</w:t>
      </w:r>
    </w:p>
    <w:p w14:paraId="7F831474" w14:textId="23479443" w:rsidR="00564EDD" w:rsidRDefault="00564EDD" w:rsidP="00564EDD">
      <w:pPr>
        <w:pStyle w:val="PargrafodaLista"/>
        <w:numPr>
          <w:ilvl w:val="1"/>
          <w:numId w:val="1"/>
        </w:numPr>
      </w:pPr>
      <w:r>
        <w:t>Versão Beta Web</w:t>
      </w:r>
    </w:p>
    <w:p w14:paraId="7C9329EA" w14:textId="2A6B4128" w:rsidR="002463B5" w:rsidRDefault="002463B5" w:rsidP="002463B5">
      <w:pPr>
        <w:pStyle w:val="PargrafodaLista"/>
        <w:numPr>
          <w:ilvl w:val="1"/>
          <w:numId w:val="1"/>
        </w:numPr>
      </w:pPr>
      <w:r>
        <w:t>Manual do usuário</w:t>
      </w:r>
    </w:p>
    <w:p w14:paraId="0C0F86B1" w14:textId="14333E90" w:rsidR="00564EDD" w:rsidRDefault="00564EDD" w:rsidP="002463B5">
      <w:pPr>
        <w:pStyle w:val="PargrafodaLista"/>
        <w:numPr>
          <w:ilvl w:val="1"/>
          <w:numId w:val="1"/>
        </w:numPr>
      </w:pPr>
      <w:r>
        <w:t>Versão Final Web</w:t>
      </w:r>
    </w:p>
    <w:p w14:paraId="0CF3E2B2" w14:textId="2AA2A9F9" w:rsidR="00564EDD" w:rsidRDefault="00564EDD" w:rsidP="002463B5">
      <w:pPr>
        <w:pStyle w:val="PargrafodaLista"/>
        <w:numPr>
          <w:ilvl w:val="1"/>
          <w:numId w:val="1"/>
        </w:numPr>
      </w:pPr>
      <w:r>
        <w:t>Versão Beta Mobile</w:t>
      </w:r>
    </w:p>
    <w:p w14:paraId="3D01ACDA" w14:textId="12B66591" w:rsidR="002463B5" w:rsidRDefault="002463B5" w:rsidP="002463B5">
      <w:pPr>
        <w:pStyle w:val="PargrafodaLista"/>
        <w:numPr>
          <w:ilvl w:val="1"/>
          <w:numId w:val="1"/>
        </w:numPr>
      </w:pPr>
      <w:r>
        <w:t xml:space="preserve">Versão </w:t>
      </w:r>
      <w:r w:rsidR="00564EDD">
        <w:t>M</w:t>
      </w:r>
      <w:r>
        <w:t>obile final</w:t>
      </w:r>
    </w:p>
    <w:p w14:paraId="7A0F11A8" w14:textId="77777777" w:rsidR="00E00EC2" w:rsidRDefault="00E00EC2" w:rsidP="00E00EC2">
      <w:pPr>
        <w:pStyle w:val="Ttulo2"/>
      </w:pPr>
      <w:bookmarkStart w:id="2" w:name="_Toc353749547"/>
      <w:r>
        <w:t>Sequenciar as Atividades</w:t>
      </w:r>
      <w:bookmarkStart w:id="3" w:name="_GoBack"/>
      <w:bookmarkEnd w:id="2"/>
      <w:bookmarkEnd w:id="3"/>
    </w:p>
    <w:p w14:paraId="069A86FE" w14:textId="77777777" w:rsidR="00E00EC2" w:rsidRDefault="00E00EC2" w:rsidP="00E00EC2"/>
    <w:p w14:paraId="71397CB0" w14:textId="77777777" w:rsidR="00E00EC2" w:rsidRDefault="00E00EC2" w:rsidP="00E00EC2">
      <w:pPr>
        <w:pStyle w:val="Ttulo2"/>
      </w:pPr>
      <w:r>
        <w:t>Estimar os Recursos da Atividade</w:t>
      </w:r>
    </w:p>
    <w:p w14:paraId="0FF031F5" w14:textId="77777777" w:rsidR="00E00EC2" w:rsidRDefault="00E00EC2" w:rsidP="00E00EC2"/>
    <w:p w14:paraId="0CB94053" w14:textId="77777777" w:rsidR="00E00EC2" w:rsidRDefault="00E00EC2" w:rsidP="00E00EC2">
      <w:pPr>
        <w:pStyle w:val="Ttulo2"/>
      </w:pPr>
      <w:bookmarkStart w:id="4" w:name="_Toc353749549"/>
      <w:r>
        <w:t>Estimar a Duração da Atividade</w:t>
      </w:r>
      <w:bookmarkEnd w:id="4"/>
    </w:p>
    <w:p w14:paraId="4CB160EE" w14:textId="77777777" w:rsidR="00E00EC2" w:rsidRDefault="00E00EC2" w:rsidP="00E00EC2"/>
    <w:p w14:paraId="4BE05CA8" w14:textId="77777777" w:rsidR="00E00EC2" w:rsidRDefault="00E00EC2" w:rsidP="00E00EC2">
      <w:pPr>
        <w:pStyle w:val="Ttulo2"/>
      </w:pPr>
      <w:bookmarkStart w:id="5" w:name="_Toc353749550"/>
      <w:r>
        <w:t>Desenvolver o cronograma</w:t>
      </w:r>
      <w:bookmarkEnd w:id="5"/>
    </w:p>
    <w:p w14:paraId="14EFAD91" w14:textId="77777777" w:rsidR="006668EA" w:rsidRPr="006668EA" w:rsidRDefault="006668EA" w:rsidP="006668EA"/>
    <w:p w14:paraId="1EEE3CDF" w14:textId="77777777" w:rsidR="00E00EC2" w:rsidRDefault="00E00EC2" w:rsidP="00E00EC2">
      <w:pPr>
        <w:pStyle w:val="Ttulo2"/>
      </w:pPr>
      <w:bookmarkStart w:id="6" w:name="_Toc353749551"/>
      <w:r>
        <w:t>Controlar o cronograma</w:t>
      </w:r>
      <w:bookmarkEnd w:id="6"/>
    </w:p>
    <w:p w14:paraId="2DFE8C41" w14:textId="77777777" w:rsidR="00E00EC2" w:rsidRDefault="00E00EC2" w:rsidP="00E00EC2">
      <w:pPr>
        <w:pStyle w:val="PargrafodaLista"/>
        <w:numPr>
          <w:ilvl w:val="0"/>
          <w:numId w:val="3"/>
        </w:numPr>
      </w:pPr>
      <w:r>
        <w:t>Responsáveis:</w:t>
      </w:r>
    </w:p>
    <w:p w14:paraId="195772DB" w14:textId="77777777" w:rsidR="00E00EC2" w:rsidRDefault="00E00EC2" w:rsidP="00E00EC2">
      <w:pPr>
        <w:pStyle w:val="PargrafodaLista"/>
        <w:numPr>
          <w:ilvl w:val="1"/>
          <w:numId w:val="3"/>
        </w:numPr>
      </w:pPr>
      <w:r>
        <w:t>Wellington Lucas, gerente do projeto e responsável direto por atualizações;</w:t>
      </w:r>
    </w:p>
    <w:p w14:paraId="4ADDFBD9" w14:textId="77777777" w:rsidR="00E00EC2" w:rsidRDefault="00E00EC2" w:rsidP="00E00EC2">
      <w:pPr>
        <w:pStyle w:val="PargrafodaLista"/>
        <w:numPr>
          <w:ilvl w:val="1"/>
          <w:numId w:val="3"/>
        </w:numPr>
      </w:pPr>
      <w:r>
        <w:t>Outro membro da equipe, quando solicitado/aprovado pelo gerente do projeto.</w:t>
      </w:r>
    </w:p>
    <w:p w14:paraId="411387D4" w14:textId="77777777" w:rsidR="00E00EC2" w:rsidRDefault="00E00EC2" w:rsidP="00E00EC2">
      <w:pPr>
        <w:pStyle w:val="PargrafodaLista"/>
        <w:numPr>
          <w:ilvl w:val="0"/>
          <w:numId w:val="3"/>
        </w:numPr>
      </w:pPr>
      <w:r>
        <w:t>Frequência de atualização</w:t>
      </w:r>
    </w:p>
    <w:p w14:paraId="254E9B3F" w14:textId="77777777" w:rsidR="00E00EC2" w:rsidRDefault="00E00EC2" w:rsidP="00E00EC2">
      <w:pPr>
        <w:pStyle w:val="PargrafodaLista"/>
        <w:numPr>
          <w:ilvl w:val="1"/>
          <w:numId w:val="3"/>
        </w:numPr>
      </w:pPr>
      <w:r>
        <w:t xml:space="preserve">O Plano será reavaliado semanalmente, para rever se o andamento das </w:t>
      </w:r>
      <w:proofErr w:type="spellStart"/>
      <w:r>
        <w:t>issues</w:t>
      </w:r>
      <w:proofErr w:type="spellEnd"/>
      <w:r>
        <w:t xml:space="preserve"> estão de acordo com o planejado, caso contrário adaptações serão aplicadas no cronograma. Conversas com os membros da equipe, serão a forma de estabelecer novos prazos, caso necessário. </w:t>
      </w:r>
    </w:p>
    <w:p w14:paraId="458A8E1B" w14:textId="77777777" w:rsidR="00E00EC2" w:rsidRDefault="00E00EC2" w:rsidP="00E00EC2"/>
    <w:p w14:paraId="4CD96280" w14:textId="77777777" w:rsidR="00642B7D" w:rsidRDefault="00642B7D" w:rsidP="00642B7D"/>
    <w:p w14:paraId="7C17F556" w14:textId="77777777" w:rsidR="00385546" w:rsidRDefault="00385546" w:rsidP="00642B7D"/>
    <w:p w14:paraId="38857A8E" w14:textId="77777777" w:rsidR="00FF4B08" w:rsidRDefault="00FF4B08" w:rsidP="00FF4B08"/>
    <w:p w14:paraId="2C6F1325" w14:textId="77777777" w:rsidR="00FF4B08" w:rsidRDefault="00FF4B08" w:rsidP="00FF4B08"/>
    <w:p w14:paraId="17252288" w14:textId="77777777" w:rsidR="008843C9" w:rsidRDefault="008843C9" w:rsidP="003D377B"/>
    <w:tbl>
      <w:tblPr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2693"/>
      </w:tblGrid>
      <w:tr w:rsidR="008843C9" w:rsidRPr="00C52528" w14:paraId="1EFE0FF5" w14:textId="77777777" w:rsidTr="001E5A91">
        <w:trPr>
          <w:trHeight w:val="377"/>
        </w:trPr>
        <w:tc>
          <w:tcPr>
            <w:tcW w:w="9809" w:type="dxa"/>
            <w:gridSpan w:val="3"/>
            <w:shd w:val="clear" w:color="auto" w:fill="DBE5F1" w:themeFill="accent1" w:themeFillTint="33"/>
            <w:vAlign w:val="center"/>
          </w:tcPr>
          <w:p w14:paraId="7D44914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50582C8" w14:textId="77777777" w:rsidTr="001E5A91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B8F3D7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FFE957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65FABB8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FC6DC3A" w14:textId="77777777" w:rsidTr="001E5A91">
        <w:trPr>
          <w:trHeight w:val="340"/>
        </w:trPr>
        <w:tc>
          <w:tcPr>
            <w:tcW w:w="2438" w:type="dxa"/>
            <w:vAlign w:val="center"/>
          </w:tcPr>
          <w:p w14:paraId="027828D2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FBDEC42" w14:textId="77777777" w:rsidR="008843C9" w:rsidRPr="00C52528" w:rsidRDefault="008843C9" w:rsidP="002D679E"/>
        </w:tc>
        <w:tc>
          <w:tcPr>
            <w:tcW w:w="2693" w:type="dxa"/>
            <w:vAlign w:val="center"/>
          </w:tcPr>
          <w:p w14:paraId="6D79D217" w14:textId="77777777" w:rsidR="008843C9" w:rsidRPr="00C52528" w:rsidRDefault="008843C9" w:rsidP="002D679E"/>
        </w:tc>
      </w:tr>
      <w:tr w:rsidR="008843C9" w:rsidRPr="00C52528" w14:paraId="18AB2C07" w14:textId="77777777" w:rsidTr="001E5A91">
        <w:trPr>
          <w:trHeight w:val="340"/>
        </w:trPr>
        <w:tc>
          <w:tcPr>
            <w:tcW w:w="2438" w:type="dxa"/>
            <w:vAlign w:val="center"/>
          </w:tcPr>
          <w:p w14:paraId="77324B9C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74EE4EE" w14:textId="77777777" w:rsidR="008843C9" w:rsidRPr="00C52528" w:rsidRDefault="008843C9" w:rsidP="002D679E"/>
        </w:tc>
        <w:tc>
          <w:tcPr>
            <w:tcW w:w="2693" w:type="dxa"/>
            <w:vAlign w:val="center"/>
          </w:tcPr>
          <w:p w14:paraId="285AF738" w14:textId="77777777" w:rsidR="008843C9" w:rsidRPr="00C52528" w:rsidRDefault="008843C9" w:rsidP="002D679E"/>
        </w:tc>
      </w:tr>
    </w:tbl>
    <w:p w14:paraId="234DBDF7" w14:textId="77777777" w:rsidR="008843C9" w:rsidRDefault="008843C9" w:rsidP="003D377B"/>
    <w:sectPr w:rsidR="008843C9" w:rsidSect="00461B02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B3371" w14:textId="77777777" w:rsidR="00EE156E" w:rsidRDefault="00EE156E" w:rsidP="005E1593">
      <w:r>
        <w:separator/>
      </w:r>
    </w:p>
  </w:endnote>
  <w:endnote w:type="continuationSeparator" w:id="0">
    <w:p w14:paraId="47A460B3" w14:textId="77777777" w:rsidR="00EE156E" w:rsidRDefault="00EE15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1B122AD7" w14:textId="77777777" w:rsidTr="001837BA">
      <w:trPr>
        <w:jc w:val="center"/>
      </w:trPr>
      <w:tc>
        <w:tcPr>
          <w:tcW w:w="4375" w:type="dxa"/>
          <w:vAlign w:val="center"/>
        </w:tcPr>
        <w:p w14:paraId="3D63BD6C" w14:textId="7C145F51" w:rsidR="00DF7148" w:rsidRPr="006419CA" w:rsidRDefault="00DF7148" w:rsidP="009628A4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</w:t>
          </w:r>
          <w:r w:rsidRPr="006419CA">
            <w:rPr>
              <w:color w:val="244061" w:themeColor="accent1" w:themeShade="80"/>
            </w:rPr>
            <w:fldChar w:fldCharType="end"/>
          </w:r>
          <w:r w:rsidR="009628A4" w:rsidRPr="006419CA">
            <w:rPr>
              <w:color w:val="244061" w:themeColor="accent1" w:themeShade="80"/>
            </w:rPr>
            <w:t xml:space="preserve"> </w:t>
          </w:r>
        </w:p>
      </w:tc>
      <w:tc>
        <w:tcPr>
          <w:tcW w:w="5302" w:type="dxa"/>
          <w:vAlign w:val="center"/>
        </w:tcPr>
        <w:p w14:paraId="6A4E6EAA" w14:textId="77777777" w:rsidR="00DF7148" w:rsidRPr="006419CA" w:rsidRDefault="00DF7148" w:rsidP="001837B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0018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00184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23EBC565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14:paraId="1C35929E" w14:textId="4E407195" w:rsidR="001837BA" w:rsidRPr="006419CA" w:rsidRDefault="009628A4" w:rsidP="009628A4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Universidade Federal do Ceará</w:t>
              </w:r>
            </w:p>
          </w:tc>
        </w:sdtContent>
      </w:sdt>
      <w:tc>
        <w:tcPr>
          <w:tcW w:w="5302" w:type="dxa"/>
          <w:vAlign w:val="center"/>
        </w:tcPr>
        <w:p w14:paraId="358A8943" w14:textId="2FC5A1B3" w:rsidR="001837BA" w:rsidRPr="006419CA" w:rsidRDefault="001837BA" w:rsidP="009628A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FF48E16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63C9C" w14:textId="77777777" w:rsidR="00EE156E" w:rsidRDefault="00EE156E" w:rsidP="005E1593">
      <w:r>
        <w:separator/>
      </w:r>
    </w:p>
  </w:footnote>
  <w:footnote w:type="continuationSeparator" w:id="0">
    <w:p w14:paraId="3DAA8EB2" w14:textId="77777777" w:rsidR="00EE156E" w:rsidRDefault="00EE15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14:paraId="29BB5F92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38417224" w14:textId="77777777" w:rsidR="001837BA" w:rsidRPr="00A10908" w:rsidRDefault="001837BA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do cronograma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DE5711C" w14:textId="54D316AC" w:rsidR="001837BA" w:rsidRPr="00AD691F" w:rsidRDefault="001C4E52" w:rsidP="004E1C7A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4119B58D" wp14:editId="1256CB33">
                <wp:extent cx="930275" cy="657225"/>
                <wp:effectExtent l="0" t="0" r="3175" b="9525"/>
                <wp:docPr id="3" name="Imagem 3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14:paraId="0ACFC1F6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073C4770" w14:textId="343DA1D4" w:rsidR="001837BA" w:rsidRPr="00A10908" w:rsidRDefault="006B21B2" w:rsidP="004E1C7A">
          <w:pPr>
            <w:pStyle w:val="Cabealho"/>
          </w:pPr>
          <w:r>
            <w:t>Disponibilidade para Locação de Livros BCQ</w:t>
          </w:r>
        </w:p>
      </w:tc>
      <w:tc>
        <w:tcPr>
          <w:tcW w:w="1956" w:type="dxa"/>
          <w:vMerge/>
          <w:vAlign w:val="center"/>
        </w:tcPr>
        <w:p w14:paraId="625643B8" w14:textId="77777777" w:rsidR="001837BA" w:rsidRPr="00A10908" w:rsidRDefault="001837BA" w:rsidP="004E1C7A">
          <w:pPr>
            <w:pStyle w:val="Cabealho"/>
            <w:rPr>
              <w:b/>
            </w:rPr>
          </w:pPr>
        </w:p>
      </w:tc>
    </w:tr>
  </w:tbl>
  <w:p w14:paraId="66701D41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7D75"/>
    <w:multiLevelType w:val="hybridMultilevel"/>
    <w:tmpl w:val="AED2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E4D"/>
    <w:multiLevelType w:val="hybridMultilevel"/>
    <w:tmpl w:val="46D25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4512F"/>
    <w:multiLevelType w:val="hybridMultilevel"/>
    <w:tmpl w:val="8470365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0675"/>
    <w:rsid w:val="00023D8B"/>
    <w:rsid w:val="00087A16"/>
    <w:rsid w:val="000B3E4E"/>
    <w:rsid w:val="000E2853"/>
    <w:rsid w:val="000F0054"/>
    <w:rsid w:val="00117475"/>
    <w:rsid w:val="001449CF"/>
    <w:rsid w:val="00154400"/>
    <w:rsid w:val="001837BA"/>
    <w:rsid w:val="001C4E52"/>
    <w:rsid w:val="001D497F"/>
    <w:rsid w:val="001E175E"/>
    <w:rsid w:val="001E2252"/>
    <w:rsid w:val="001E5A91"/>
    <w:rsid w:val="001F3D30"/>
    <w:rsid w:val="002413F2"/>
    <w:rsid w:val="002454E7"/>
    <w:rsid w:val="002463B5"/>
    <w:rsid w:val="00273D45"/>
    <w:rsid w:val="00274187"/>
    <w:rsid w:val="002854CD"/>
    <w:rsid w:val="002A5845"/>
    <w:rsid w:val="002A6B61"/>
    <w:rsid w:val="002B0740"/>
    <w:rsid w:val="002D0992"/>
    <w:rsid w:val="002D3416"/>
    <w:rsid w:val="00331443"/>
    <w:rsid w:val="00341B09"/>
    <w:rsid w:val="00344683"/>
    <w:rsid w:val="0034544C"/>
    <w:rsid w:val="003466B1"/>
    <w:rsid w:val="00362AEA"/>
    <w:rsid w:val="00383EE5"/>
    <w:rsid w:val="00385546"/>
    <w:rsid w:val="003D377B"/>
    <w:rsid w:val="003D383E"/>
    <w:rsid w:val="0041534D"/>
    <w:rsid w:val="0042609D"/>
    <w:rsid w:val="00430D02"/>
    <w:rsid w:val="00434AC9"/>
    <w:rsid w:val="004379E2"/>
    <w:rsid w:val="004440B3"/>
    <w:rsid w:val="00461B02"/>
    <w:rsid w:val="0046281F"/>
    <w:rsid w:val="00487A50"/>
    <w:rsid w:val="004A0746"/>
    <w:rsid w:val="004B2855"/>
    <w:rsid w:val="004B60F1"/>
    <w:rsid w:val="004D0E4D"/>
    <w:rsid w:val="005165BF"/>
    <w:rsid w:val="00546A3D"/>
    <w:rsid w:val="005546E1"/>
    <w:rsid w:val="0055540E"/>
    <w:rsid w:val="00564EDD"/>
    <w:rsid w:val="00583F46"/>
    <w:rsid w:val="00591B39"/>
    <w:rsid w:val="005B3679"/>
    <w:rsid w:val="005D0F34"/>
    <w:rsid w:val="005E1593"/>
    <w:rsid w:val="005F487B"/>
    <w:rsid w:val="00603ACD"/>
    <w:rsid w:val="006166E6"/>
    <w:rsid w:val="006204BC"/>
    <w:rsid w:val="006269B0"/>
    <w:rsid w:val="006419CA"/>
    <w:rsid w:val="00642B7D"/>
    <w:rsid w:val="00663704"/>
    <w:rsid w:val="006668EA"/>
    <w:rsid w:val="006A233C"/>
    <w:rsid w:val="006B21B2"/>
    <w:rsid w:val="006F3B85"/>
    <w:rsid w:val="006F4B9E"/>
    <w:rsid w:val="00700184"/>
    <w:rsid w:val="007407A3"/>
    <w:rsid w:val="00743E89"/>
    <w:rsid w:val="00751CB1"/>
    <w:rsid w:val="00790628"/>
    <w:rsid w:val="00794AEC"/>
    <w:rsid w:val="007A054B"/>
    <w:rsid w:val="007C74F2"/>
    <w:rsid w:val="007D75E9"/>
    <w:rsid w:val="007E6605"/>
    <w:rsid w:val="0080697D"/>
    <w:rsid w:val="0081519B"/>
    <w:rsid w:val="0082721B"/>
    <w:rsid w:val="00842903"/>
    <w:rsid w:val="00860056"/>
    <w:rsid w:val="00871E89"/>
    <w:rsid w:val="008843C9"/>
    <w:rsid w:val="008C2C80"/>
    <w:rsid w:val="0090448E"/>
    <w:rsid w:val="009162ED"/>
    <w:rsid w:val="00931FB5"/>
    <w:rsid w:val="009628A4"/>
    <w:rsid w:val="00980543"/>
    <w:rsid w:val="00995E1B"/>
    <w:rsid w:val="009B105B"/>
    <w:rsid w:val="009C1295"/>
    <w:rsid w:val="009E7715"/>
    <w:rsid w:val="00A01592"/>
    <w:rsid w:val="00AE1992"/>
    <w:rsid w:val="00AF15FC"/>
    <w:rsid w:val="00B32719"/>
    <w:rsid w:val="00B37F64"/>
    <w:rsid w:val="00B606B3"/>
    <w:rsid w:val="00C02723"/>
    <w:rsid w:val="00C52528"/>
    <w:rsid w:val="00C5307A"/>
    <w:rsid w:val="00C847A0"/>
    <w:rsid w:val="00C873B9"/>
    <w:rsid w:val="00C945A9"/>
    <w:rsid w:val="00CB4754"/>
    <w:rsid w:val="00CB7149"/>
    <w:rsid w:val="00CC27F1"/>
    <w:rsid w:val="00CE120A"/>
    <w:rsid w:val="00CE2B3B"/>
    <w:rsid w:val="00CE535F"/>
    <w:rsid w:val="00D115A4"/>
    <w:rsid w:val="00D277DD"/>
    <w:rsid w:val="00D37957"/>
    <w:rsid w:val="00D9143E"/>
    <w:rsid w:val="00DB1567"/>
    <w:rsid w:val="00DC3165"/>
    <w:rsid w:val="00DD4CCB"/>
    <w:rsid w:val="00DF7148"/>
    <w:rsid w:val="00E00A9C"/>
    <w:rsid w:val="00E00EC2"/>
    <w:rsid w:val="00E0202E"/>
    <w:rsid w:val="00E05739"/>
    <w:rsid w:val="00E34C15"/>
    <w:rsid w:val="00E525B0"/>
    <w:rsid w:val="00E52B8B"/>
    <w:rsid w:val="00E900C8"/>
    <w:rsid w:val="00EB6F43"/>
    <w:rsid w:val="00EE156E"/>
    <w:rsid w:val="00F51A2F"/>
    <w:rsid w:val="00FA61DD"/>
    <w:rsid w:val="00FB5A09"/>
    <w:rsid w:val="00FC2077"/>
    <w:rsid w:val="00FF376A"/>
    <w:rsid w:val="00FF3F33"/>
    <w:rsid w:val="00FF4B08"/>
    <w:rsid w:val="00FF64D5"/>
    <w:rsid w:val="7049A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284F6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styleId="PargrafodaLista">
    <w:name w:val="List Paragraph"/>
    <w:basedOn w:val="Normal"/>
    <w:uiPriority w:val="34"/>
    <w:qFormat/>
    <w:rsid w:val="00CE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985540" w:rsidRDefault="00672DC4">
          <w:r w:rsidRPr="0099467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4"/>
    <w:rsid w:val="001E18A4"/>
    <w:rsid w:val="00672DC4"/>
    <w:rsid w:val="008B52B2"/>
    <w:rsid w:val="009070A5"/>
    <w:rsid w:val="00985540"/>
    <w:rsid w:val="00BA25C7"/>
    <w:rsid w:val="00BB7825"/>
    <w:rsid w:val="00C354CF"/>
    <w:rsid w:val="00FC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60503-3EEC-4286-9B02-E5D917FC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693</TotalTime>
  <Pages>1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Universidade Federal do Ceará</Company>
  <LinksUpToDate>false</LinksUpToDate>
  <CharactersWithSpaces>3928</CharactersWithSpaces>
  <SharedDoc>false</SharedDoc>
  <HyperlinkBase>http://escritoriodeprojetos.com.br/SharedFiles/Download.aspx?pageid=92&amp;mid=24&amp;fileid=180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Wellington Lucas</cp:lastModifiedBy>
  <cp:revision>72</cp:revision>
  <dcterms:created xsi:type="dcterms:W3CDTF">2012-06-25T14:47:00Z</dcterms:created>
  <dcterms:modified xsi:type="dcterms:W3CDTF">2014-11-04T03:58:00Z</dcterms:modified>
</cp:coreProperties>
</file>